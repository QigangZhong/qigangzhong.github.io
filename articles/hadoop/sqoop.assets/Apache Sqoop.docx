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Default="007B74A5" w:rsidP="007B74A5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:rsidR="007B74A5" w:rsidRPr="003C75F8" w:rsidRDefault="003C75F8" w:rsidP="003C75F8">
      <w:pPr>
        <w:widowControl/>
        <w:spacing w:line="24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Apache</w:t>
      </w:r>
      <w:r>
        <w:rPr>
          <w:rFonts w:ascii="黑体" w:eastAsia="黑体" w:hAnsi="黑体"/>
          <w:b/>
          <w:sz w:val="44"/>
          <w:szCs w:val="44"/>
        </w:rPr>
        <w:t xml:space="preserve"> </w:t>
      </w:r>
      <w:proofErr w:type="spellStart"/>
      <w:r>
        <w:rPr>
          <w:rFonts w:ascii="黑体" w:eastAsia="黑体" w:hAnsi="黑体"/>
          <w:b/>
          <w:sz w:val="44"/>
          <w:szCs w:val="44"/>
        </w:rPr>
        <w:t>Sqoop</w:t>
      </w:r>
      <w:proofErr w:type="spellEnd"/>
    </w:p>
    <w:p w:rsidR="007B74A5" w:rsidRDefault="007B74A5" w:rsidP="007B74A5">
      <w:pPr>
        <w:widowControl/>
        <w:spacing w:line="240" w:lineRule="auto"/>
        <w:jc w:val="left"/>
        <w:rPr>
          <w:rFonts w:ascii="Cambria" w:eastAsia="黑体" w:hAnsi="Cambria"/>
          <w:b/>
          <w:bCs/>
          <w:sz w:val="44"/>
          <w:szCs w:val="32"/>
        </w:rPr>
      </w:pPr>
      <w:r>
        <w:br w:type="page"/>
      </w:r>
    </w:p>
    <w:p w:rsidR="005B176E" w:rsidRDefault="00047A7A" w:rsidP="005B176E">
      <w:pPr>
        <w:pStyle w:val="1"/>
        <w:spacing w:line="288" w:lineRule="auto"/>
      </w:pPr>
      <w:bookmarkStart w:id="0" w:name="_Toc10648361"/>
      <w:r>
        <w:lastRenderedPageBreak/>
        <w:t>课程计划</w:t>
      </w:r>
      <w:bookmarkEnd w:id="0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36803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822" w:rsidRDefault="003D4822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A36E92" w:rsidRDefault="003D482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8361" w:history="1">
            <w:r w:rsidR="00A36E92" w:rsidRPr="002605FF">
              <w:rPr>
                <w:rStyle w:val="a6"/>
                <w:rFonts w:hint="eastAsia"/>
                <w:noProof/>
              </w:rPr>
              <w:t>一、</w:t>
            </w:r>
            <w:r w:rsidR="00A36E92" w:rsidRPr="002605FF">
              <w:rPr>
                <w:rStyle w:val="a6"/>
                <w:rFonts w:hint="eastAsia"/>
                <w:noProof/>
              </w:rPr>
              <w:t xml:space="preserve"> </w:t>
            </w:r>
            <w:r w:rsidR="00A36E92" w:rsidRPr="002605FF">
              <w:rPr>
                <w:rStyle w:val="a6"/>
                <w:rFonts w:hint="eastAsia"/>
                <w:noProof/>
              </w:rPr>
              <w:t>课程计划</w:t>
            </w:r>
            <w:r w:rsidR="00A36E92">
              <w:rPr>
                <w:noProof/>
                <w:webHidden/>
              </w:rPr>
              <w:tab/>
            </w:r>
            <w:r w:rsidR="00A36E92">
              <w:rPr>
                <w:noProof/>
                <w:webHidden/>
              </w:rPr>
              <w:fldChar w:fldCharType="begin"/>
            </w:r>
            <w:r w:rsidR="00A36E92">
              <w:rPr>
                <w:noProof/>
                <w:webHidden/>
              </w:rPr>
              <w:instrText xml:space="preserve"> PAGEREF _Toc10648361 \h </w:instrText>
            </w:r>
            <w:r w:rsidR="00A36E92">
              <w:rPr>
                <w:noProof/>
                <w:webHidden/>
              </w:rPr>
            </w:r>
            <w:r w:rsidR="00A36E92"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</w:t>
            </w:r>
            <w:r w:rsidR="00A36E92"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2" w:history="1">
            <w:r w:rsidRPr="002605FF">
              <w:rPr>
                <w:rStyle w:val="a6"/>
                <w:rFonts w:hint="eastAsia"/>
                <w:noProof/>
              </w:rPr>
              <w:t>二、</w:t>
            </w:r>
            <w:r w:rsidRPr="002605FF">
              <w:rPr>
                <w:rStyle w:val="a6"/>
                <w:noProof/>
              </w:rPr>
              <w:t xml:space="preserve"> Apache Sqoop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3" w:history="1">
            <w:r w:rsidRPr="002605FF">
              <w:rPr>
                <w:rStyle w:val="a6"/>
                <w:rFonts w:hint="eastAsia"/>
                <w:noProof/>
              </w:rPr>
              <w:t>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sqoop</w:t>
            </w:r>
            <w:r w:rsidRPr="002605FF">
              <w:rPr>
                <w:rStyle w:val="a6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4" w:history="1">
            <w:r w:rsidRPr="002605FF">
              <w:rPr>
                <w:rStyle w:val="a6"/>
                <w:rFonts w:hint="eastAsia"/>
                <w:noProof/>
              </w:rPr>
              <w:t>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sqoop</w:t>
            </w:r>
            <w:r w:rsidRPr="002605FF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5" w:history="1">
            <w:r w:rsidRPr="002605FF">
              <w:rPr>
                <w:rStyle w:val="a6"/>
                <w:rFonts w:hint="eastAsia"/>
                <w:noProof/>
              </w:rPr>
              <w:t>三、</w:t>
            </w:r>
            <w:r w:rsidRPr="002605FF">
              <w:rPr>
                <w:rStyle w:val="a6"/>
                <w:noProof/>
              </w:rPr>
              <w:t xml:space="preserve"> Sqoop</w:t>
            </w:r>
            <w:r w:rsidRPr="002605FF">
              <w:rPr>
                <w:rStyle w:val="a6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6" w:history="1">
            <w:r w:rsidRPr="002605FF">
              <w:rPr>
                <w:rStyle w:val="a6"/>
                <w:rFonts w:hint="eastAsia"/>
                <w:noProof/>
              </w:rPr>
              <w:t>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全量导入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表数据到</w:t>
            </w:r>
            <w:r w:rsidRPr="002605FF">
              <w:rPr>
                <w:rStyle w:val="a6"/>
                <w:noProof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7" w:history="1">
            <w:r w:rsidRPr="002605FF">
              <w:rPr>
                <w:rStyle w:val="a6"/>
                <w:rFonts w:hint="eastAsia"/>
                <w:noProof/>
              </w:rPr>
              <w:t>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全量导入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表数据到</w:t>
            </w:r>
            <w:r w:rsidRPr="002605FF">
              <w:rPr>
                <w:rStyle w:val="a6"/>
                <w:noProof/>
              </w:rPr>
              <w:t>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8" w:history="1">
            <w:r w:rsidRPr="002605FF">
              <w:rPr>
                <w:rStyle w:val="a6"/>
                <w:rFonts w:hint="eastAsia"/>
                <w:noProof/>
              </w:rPr>
              <w:t>2.1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方式一：先复制表结构到</w:t>
            </w:r>
            <w:r w:rsidRPr="002605FF">
              <w:rPr>
                <w:rStyle w:val="a6"/>
                <w:noProof/>
              </w:rPr>
              <w:t>hive</w:t>
            </w:r>
            <w:r w:rsidRPr="002605FF">
              <w:rPr>
                <w:rStyle w:val="a6"/>
                <w:rFonts w:hint="eastAsia"/>
                <w:noProof/>
              </w:rPr>
              <w:t>中再导入数据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69" w:history="1">
            <w:r w:rsidRPr="002605FF">
              <w:rPr>
                <w:rStyle w:val="a6"/>
                <w:rFonts w:hint="eastAsia"/>
                <w:noProof/>
              </w:rPr>
              <w:t>2.2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方式二：直接复制表结构数据到</w:t>
            </w:r>
            <w:r w:rsidRPr="002605FF">
              <w:rPr>
                <w:rStyle w:val="a6"/>
                <w:noProof/>
              </w:rPr>
              <w:t>hive</w:t>
            </w:r>
            <w:r w:rsidRPr="002605FF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0" w:history="1">
            <w:r w:rsidRPr="002605FF">
              <w:rPr>
                <w:rStyle w:val="a6"/>
                <w:rFonts w:hint="eastAsia"/>
                <w:noProof/>
              </w:rPr>
              <w:t>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导入表数据子集</w:t>
            </w:r>
            <w:r w:rsidRPr="002605FF">
              <w:rPr>
                <w:rStyle w:val="a6"/>
                <w:noProof/>
              </w:rPr>
              <w:t>(where</w:t>
            </w:r>
            <w:r w:rsidRPr="002605FF">
              <w:rPr>
                <w:rStyle w:val="a6"/>
                <w:rFonts w:hint="eastAsia"/>
                <w:noProof/>
              </w:rPr>
              <w:t>过滤</w:t>
            </w:r>
            <w:r w:rsidRPr="002605F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1" w:history="1">
            <w:r w:rsidRPr="002605FF">
              <w:rPr>
                <w:rStyle w:val="a6"/>
                <w:rFonts w:hint="eastAsia"/>
                <w:noProof/>
              </w:rPr>
              <w:t>4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导入表数据子集</w:t>
            </w:r>
            <w:r w:rsidRPr="002605FF">
              <w:rPr>
                <w:rStyle w:val="a6"/>
                <w:noProof/>
              </w:rPr>
              <w:t>(query</w:t>
            </w:r>
            <w:r w:rsidRPr="002605FF">
              <w:rPr>
                <w:rStyle w:val="a6"/>
                <w:rFonts w:hint="eastAsia"/>
                <w:noProof/>
              </w:rPr>
              <w:t>查询</w:t>
            </w:r>
            <w:r w:rsidRPr="002605F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2" w:history="1">
            <w:r w:rsidRPr="002605FF">
              <w:rPr>
                <w:rStyle w:val="a6"/>
                <w:rFonts w:hint="eastAsia"/>
                <w:noProof/>
              </w:rPr>
              <w:t>5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增量导入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3" w:history="1">
            <w:r w:rsidRPr="002605FF">
              <w:rPr>
                <w:rStyle w:val="a6"/>
                <w:rFonts w:hint="eastAsia"/>
                <w:noProof/>
              </w:rPr>
              <w:t>5.1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Append</w:t>
            </w:r>
            <w:r w:rsidRPr="002605FF">
              <w:rPr>
                <w:rStyle w:val="a6"/>
                <w:rFonts w:hint="eastAsia"/>
                <w:noProof/>
              </w:rPr>
              <w:t>模式增量导入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4" w:history="1">
            <w:r w:rsidRPr="002605FF">
              <w:rPr>
                <w:rStyle w:val="a6"/>
                <w:rFonts w:hint="eastAsia"/>
                <w:noProof/>
              </w:rPr>
              <w:t>5.2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Lastmodified</w:t>
            </w:r>
            <w:r w:rsidRPr="002605FF">
              <w:rPr>
                <w:rStyle w:val="a6"/>
                <w:rFonts w:hint="eastAsia"/>
                <w:noProof/>
              </w:rPr>
              <w:t>模式增量导入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5" w:history="1">
            <w:r w:rsidRPr="002605FF">
              <w:rPr>
                <w:rStyle w:val="a6"/>
                <w:rFonts w:hint="eastAsia"/>
                <w:noProof/>
              </w:rPr>
              <w:t>5.3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Lastmodified</w:t>
            </w:r>
            <w:r w:rsidRPr="002605FF">
              <w:rPr>
                <w:rStyle w:val="a6"/>
                <w:rFonts w:hint="eastAsia"/>
                <w:noProof/>
              </w:rPr>
              <w:t>模式</w:t>
            </w:r>
            <w:r w:rsidRPr="002605FF">
              <w:rPr>
                <w:rStyle w:val="a6"/>
                <w:noProof/>
              </w:rPr>
              <w:t>:append</w:t>
            </w:r>
            <w:r w:rsidRPr="002605FF">
              <w:rPr>
                <w:rStyle w:val="a6"/>
                <w:rFonts w:hint="eastAsia"/>
                <w:noProof/>
              </w:rPr>
              <w:t>、</w:t>
            </w:r>
            <w:r w:rsidRPr="002605FF">
              <w:rPr>
                <w:rStyle w:val="a6"/>
                <w:noProof/>
              </w:rPr>
              <w:t>merge-key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6" w:history="1">
            <w:r w:rsidRPr="002605FF">
              <w:rPr>
                <w:rStyle w:val="a6"/>
                <w:rFonts w:hint="eastAsia"/>
                <w:noProof/>
              </w:rPr>
              <w:t>四、</w:t>
            </w:r>
            <w:r w:rsidRPr="002605FF">
              <w:rPr>
                <w:rStyle w:val="a6"/>
                <w:noProof/>
              </w:rPr>
              <w:t xml:space="preserve"> Sqoop</w:t>
            </w:r>
            <w:r w:rsidRPr="002605FF">
              <w:rPr>
                <w:rStyle w:val="a6"/>
                <w:rFonts w:hint="eastAsia"/>
                <w:noProof/>
              </w:rPr>
              <w:t>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7" w:history="1">
            <w:r w:rsidRPr="002605FF">
              <w:rPr>
                <w:rStyle w:val="a6"/>
                <w:rFonts w:hint="eastAsia"/>
                <w:noProof/>
              </w:rPr>
              <w:t>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默认模式导出</w:t>
            </w:r>
            <w:r w:rsidRPr="002605FF">
              <w:rPr>
                <w:rStyle w:val="a6"/>
                <w:noProof/>
              </w:rPr>
              <w:t>HDFS</w:t>
            </w:r>
            <w:r w:rsidRPr="002605FF">
              <w:rPr>
                <w:rStyle w:val="a6"/>
                <w:rFonts w:hint="eastAsia"/>
                <w:noProof/>
              </w:rPr>
              <w:t>数据到</w:t>
            </w:r>
            <w:r w:rsidRPr="002605FF">
              <w:rPr>
                <w:rStyle w:val="a6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8" w:history="1">
            <w:r w:rsidRPr="002605FF">
              <w:rPr>
                <w:rStyle w:val="a6"/>
                <w:rFonts w:hint="eastAsia"/>
                <w:noProof/>
              </w:rPr>
              <w:t>1.1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准备</w:t>
            </w:r>
            <w:r w:rsidRPr="002605FF">
              <w:rPr>
                <w:rStyle w:val="a6"/>
                <w:noProof/>
              </w:rPr>
              <w:t>HDFS</w:t>
            </w:r>
            <w:r w:rsidRPr="002605FF">
              <w:rPr>
                <w:rStyle w:val="a6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79" w:history="1">
            <w:r w:rsidRPr="002605FF">
              <w:rPr>
                <w:rStyle w:val="a6"/>
                <w:rFonts w:hint="eastAsia"/>
                <w:noProof/>
              </w:rPr>
              <w:t>1.2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手动创建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中的目标表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0" w:history="1">
            <w:r w:rsidRPr="002605FF">
              <w:rPr>
                <w:rStyle w:val="a6"/>
                <w:rFonts w:hint="eastAsia"/>
                <w:noProof/>
              </w:rPr>
              <w:t>1.3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执行导出命令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1" w:history="1">
            <w:r w:rsidRPr="002605FF">
              <w:rPr>
                <w:rStyle w:val="a6"/>
                <w:rFonts w:hint="eastAsia"/>
                <w:noProof/>
              </w:rPr>
              <w:t>1.4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相关配置参数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2" w:history="1">
            <w:r w:rsidRPr="002605FF">
              <w:rPr>
                <w:rStyle w:val="a6"/>
                <w:rFonts w:hint="eastAsia"/>
                <w:noProof/>
              </w:rPr>
              <w:t>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更新导出（</w:t>
            </w:r>
            <w:r w:rsidRPr="002605FF">
              <w:rPr>
                <w:rStyle w:val="a6"/>
                <w:noProof/>
              </w:rPr>
              <w:t>updateonly</w:t>
            </w:r>
            <w:r w:rsidRPr="002605FF">
              <w:rPr>
                <w:rStyle w:val="a6"/>
                <w:rFonts w:hint="eastAsia"/>
                <w:noProof/>
              </w:rPr>
              <w:t>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3" w:history="1">
            <w:r w:rsidRPr="002605FF">
              <w:rPr>
                <w:rStyle w:val="a6"/>
                <w:rFonts w:hint="eastAsia"/>
                <w:noProof/>
              </w:rPr>
              <w:t>2.1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4" w:history="1">
            <w:r w:rsidRPr="002605FF">
              <w:rPr>
                <w:rStyle w:val="a6"/>
                <w:rFonts w:hint="eastAsia"/>
                <w:noProof/>
              </w:rPr>
              <w:t>2.2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准备</w:t>
            </w:r>
            <w:r w:rsidRPr="002605FF">
              <w:rPr>
                <w:rStyle w:val="a6"/>
                <w:noProof/>
              </w:rPr>
              <w:t>HDFS</w:t>
            </w:r>
            <w:r w:rsidRPr="002605FF">
              <w:rPr>
                <w:rStyle w:val="a6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5" w:history="1">
            <w:r w:rsidRPr="002605FF">
              <w:rPr>
                <w:rStyle w:val="a6"/>
                <w:rFonts w:hint="eastAsia"/>
                <w:noProof/>
              </w:rPr>
              <w:t>2.3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手动创建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中的目标表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6" w:history="1">
            <w:r w:rsidRPr="002605FF">
              <w:rPr>
                <w:rStyle w:val="a6"/>
                <w:rFonts w:hint="eastAsia"/>
                <w:noProof/>
              </w:rPr>
              <w:t>2.4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先执行全部导出操作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7" w:history="1">
            <w:r w:rsidRPr="002605FF">
              <w:rPr>
                <w:rStyle w:val="a6"/>
                <w:rFonts w:hint="eastAsia"/>
                <w:noProof/>
              </w:rPr>
              <w:t>2.5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查看此时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中的数据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8" w:history="1">
            <w:r w:rsidRPr="002605FF">
              <w:rPr>
                <w:rStyle w:val="a6"/>
                <w:rFonts w:hint="eastAsia"/>
                <w:noProof/>
              </w:rPr>
              <w:t>2.6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新增一个文件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89" w:history="1">
            <w:r w:rsidRPr="002605FF">
              <w:rPr>
                <w:rStyle w:val="a6"/>
                <w:rFonts w:hint="eastAsia"/>
                <w:noProof/>
              </w:rPr>
              <w:t>2.7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执行更新导出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0" w:history="1">
            <w:r w:rsidRPr="002605FF">
              <w:rPr>
                <w:rStyle w:val="a6"/>
                <w:rFonts w:hint="eastAsia"/>
                <w:noProof/>
              </w:rPr>
              <w:t>2.8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查看最终结果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1" w:history="1">
            <w:r w:rsidRPr="002605FF">
              <w:rPr>
                <w:rStyle w:val="a6"/>
                <w:rFonts w:hint="eastAsia"/>
                <w:noProof/>
              </w:rPr>
              <w:t>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更新导出（</w:t>
            </w:r>
            <w:r w:rsidRPr="002605FF">
              <w:rPr>
                <w:rStyle w:val="a6"/>
                <w:noProof/>
              </w:rPr>
              <w:t>allowinsert</w:t>
            </w:r>
            <w:r w:rsidRPr="002605FF">
              <w:rPr>
                <w:rStyle w:val="a6"/>
                <w:rFonts w:hint="eastAsia"/>
                <w:noProof/>
              </w:rPr>
              <w:t>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2" w:history="1">
            <w:r w:rsidRPr="002605FF">
              <w:rPr>
                <w:rStyle w:val="a6"/>
                <w:rFonts w:hint="eastAsia"/>
                <w:noProof/>
              </w:rPr>
              <w:t>3.1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3" w:history="1">
            <w:r w:rsidRPr="002605FF">
              <w:rPr>
                <w:rStyle w:val="a6"/>
                <w:rFonts w:hint="eastAsia"/>
                <w:noProof/>
              </w:rPr>
              <w:t>3.2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准备</w:t>
            </w:r>
            <w:r w:rsidRPr="002605FF">
              <w:rPr>
                <w:rStyle w:val="a6"/>
                <w:noProof/>
              </w:rPr>
              <w:t>HDFS</w:t>
            </w:r>
            <w:r w:rsidRPr="002605FF">
              <w:rPr>
                <w:rStyle w:val="a6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4" w:history="1">
            <w:r w:rsidRPr="002605FF">
              <w:rPr>
                <w:rStyle w:val="a6"/>
                <w:rFonts w:hint="eastAsia"/>
                <w:noProof/>
              </w:rPr>
              <w:t>3.3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手动创建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中的目标表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5" w:history="1">
            <w:r w:rsidRPr="002605FF">
              <w:rPr>
                <w:rStyle w:val="a6"/>
                <w:rFonts w:hint="eastAsia"/>
                <w:noProof/>
              </w:rPr>
              <w:t>3.4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先执行全部导出操作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6" w:history="1">
            <w:r w:rsidRPr="002605FF">
              <w:rPr>
                <w:rStyle w:val="a6"/>
                <w:rFonts w:hint="eastAsia"/>
                <w:noProof/>
              </w:rPr>
              <w:t>3.5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查看此时</w:t>
            </w:r>
            <w:r w:rsidRPr="002605FF">
              <w:rPr>
                <w:rStyle w:val="a6"/>
                <w:noProof/>
              </w:rPr>
              <w:t>mysql</w:t>
            </w:r>
            <w:r w:rsidRPr="002605FF">
              <w:rPr>
                <w:rStyle w:val="a6"/>
                <w:rFonts w:hint="eastAsia"/>
                <w:noProof/>
              </w:rPr>
              <w:t>中的数据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7" w:history="1">
            <w:r w:rsidRPr="002605FF">
              <w:rPr>
                <w:rStyle w:val="a6"/>
                <w:rFonts w:hint="eastAsia"/>
                <w:noProof/>
              </w:rPr>
              <w:t>3.6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新增一个文件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8" w:history="1">
            <w:r w:rsidRPr="002605FF">
              <w:rPr>
                <w:rStyle w:val="a6"/>
                <w:rFonts w:hint="eastAsia"/>
                <w:noProof/>
              </w:rPr>
              <w:t>3.7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执行更新导出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399" w:history="1">
            <w:r w:rsidRPr="002605FF">
              <w:rPr>
                <w:rStyle w:val="a6"/>
                <w:rFonts w:hint="eastAsia"/>
                <w:noProof/>
              </w:rPr>
              <w:t>3.8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查看最终结果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0" w:history="1">
            <w:r w:rsidRPr="002605FF">
              <w:rPr>
                <w:rStyle w:val="a6"/>
                <w:rFonts w:hint="eastAsia"/>
                <w:noProof/>
              </w:rPr>
              <w:t>五、</w:t>
            </w:r>
            <w:r w:rsidRPr="002605FF">
              <w:rPr>
                <w:rStyle w:val="a6"/>
                <w:noProof/>
              </w:rPr>
              <w:t xml:space="preserve"> Sqoop job</w:t>
            </w:r>
            <w:r w:rsidRPr="002605FF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1" w:history="1">
            <w:r w:rsidRPr="002605FF">
              <w:rPr>
                <w:rStyle w:val="a6"/>
                <w:rFonts w:hint="eastAsia"/>
                <w:noProof/>
              </w:rPr>
              <w:t>1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noProof/>
              </w:rPr>
              <w:t xml:space="preserve"> job </w:t>
            </w:r>
            <w:r w:rsidRPr="002605FF">
              <w:rPr>
                <w:rStyle w:val="a6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2" w:history="1">
            <w:r w:rsidRPr="002605FF">
              <w:rPr>
                <w:rStyle w:val="a6"/>
                <w:rFonts w:hint="eastAsia"/>
                <w:noProof/>
              </w:rPr>
              <w:t>2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创建</w:t>
            </w:r>
            <w:r w:rsidRPr="002605FF">
              <w:rPr>
                <w:rStyle w:val="a6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3" w:history="1">
            <w:r w:rsidRPr="002605FF">
              <w:rPr>
                <w:rStyle w:val="a6"/>
                <w:rFonts w:hint="eastAsia"/>
                <w:noProof/>
              </w:rPr>
              <w:t>3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验证</w:t>
            </w:r>
            <w:r w:rsidRPr="002605FF">
              <w:rPr>
                <w:rStyle w:val="a6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4" w:history="1">
            <w:r w:rsidRPr="002605FF">
              <w:rPr>
                <w:rStyle w:val="a6"/>
                <w:rFonts w:hint="eastAsia"/>
                <w:noProof/>
              </w:rPr>
              <w:t>4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检查</w:t>
            </w:r>
            <w:r w:rsidRPr="002605FF">
              <w:rPr>
                <w:rStyle w:val="a6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5" w:history="1">
            <w:r w:rsidRPr="002605FF">
              <w:rPr>
                <w:rStyle w:val="a6"/>
                <w:rFonts w:hint="eastAsia"/>
                <w:noProof/>
              </w:rPr>
              <w:t>5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执行</w:t>
            </w:r>
            <w:r w:rsidRPr="002605FF">
              <w:rPr>
                <w:rStyle w:val="a6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E92" w:rsidRDefault="00A36E9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48406" w:history="1">
            <w:r w:rsidRPr="002605FF">
              <w:rPr>
                <w:rStyle w:val="a6"/>
                <w:rFonts w:hint="eastAsia"/>
                <w:noProof/>
              </w:rPr>
              <w:t>6</w:t>
            </w:r>
            <w:r w:rsidRPr="002605FF">
              <w:rPr>
                <w:rStyle w:val="a6"/>
                <w:rFonts w:hint="eastAsia"/>
                <w:noProof/>
              </w:rPr>
              <w:t>．</w:t>
            </w:r>
            <w:r w:rsidRPr="002605FF">
              <w:rPr>
                <w:rStyle w:val="a6"/>
                <w:rFonts w:hint="eastAsia"/>
                <w:noProof/>
              </w:rPr>
              <w:t xml:space="preserve"> </w:t>
            </w:r>
            <w:r w:rsidRPr="002605FF">
              <w:rPr>
                <w:rStyle w:val="a6"/>
                <w:rFonts w:hint="eastAsia"/>
                <w:noProof/>
              </w:rPr>
              <w:t>免密执行</w:t>
            </w:r>
            <w:r w:rsidRPr="002605FF">
              <w:rPr>
                <w:rStyle w:val="a6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85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22" w:rsidRDefault="003D4822">
          <w:r>
            <w:rPr>
              <w:b/>
              <w:bCs/>
              <w:lang w:val="zh-CN"/>
            </w:rPr>
            <w:fldChar w:fldCharType="end"/>
          </w:r>
        </w:p>
      </w:sdtContent>
    </w:sdt>
    <w:p w:rsidR="003D4822" w:rsidRDefault="003D4822">
      <w:pPr>
        <w:widowControl/>
        <w:spacing w:line="240" w:lineRule="auto"/>
        <w:jc w:val="left"/>
      </w:pPr>
      <w:r>
        <w:br w:type="page"/>
      </w:r>
    </w:p>
    <w:p w:rsidR="00AB6316" w:rsidRDefault="00A77EF6" w:rsidP="00AB6316">
      <w:pPr>
        <w:pStyle w:val="1"/>
        <w:spacing w:line="288" w:lineRule="auto"/>
      </w:pPr>
      <w:bookmarkStart w:id="2" w:name="_Toc10648362"/>
      <w:r>
        <w:lastRenderedPageBreak/>
        <w:t xml:space="preserve">Apache </w:t>
      </w:r>
      <w:proofErr w:type="spellStart"/>
      <w:r>
        <w:t>Sqoop</w:t>
      </w:r>
      <w:bookmarkEnd w:id="2"/>
      <w:proofErr w:type="spellEnd"/>
    </w:p>
    <w:p w:rsidR="00480180" w:rsidRDefault="006C18BB" w:rsidP="00480180">
      <w:pPr>
        <w:pStyle w:val="2"/>
        <w:spacing w:line="288" w:lineRule="auto"/>
      </w:pPr>
      <w:bookmarkStart w:id="3" w:name="_Toc10648363"/>
      <w:proofErr w:type="spellStart"/>
      <w:r>
        <w:rPr>
          <w:rFonts w:hint="eastAsia"/>
        </w:rPr>
        <w:t>s</w:t>
      </w:r>
      <w:r w:rsidR="00C772CA">
        <w:rPr>
          <w:rFonts w:hint="eastAsia"/>
        </w:rPr>
        <w:t>qoop</w:t>
      </w:r>
      <w:proofErr w:type="spellEnd"/>
      <w:r w:rsidR="00A77EF6">
        <w:rPr>
          <w:rFonts w:hint="eastAsia"/>
        </w:rPr>
        <w:t>介绍</w:t>
      </w:r>
      <w:bookmarkEnd w:id="3"/>
      <w:r w:rsidR="00360A20">
        <w:t xml:space="preserve"> </w:t>
      </w:r>
    </w:p>
    <w:p w:rsidR="00F91752" w:rsidRDefault="0069431F" w:rsidP="00F91752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 xml:space="preserve">Apache </w:t>
      </w:r>
      <w:proofErr w:type="spellStart"/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Sqoop</w:t>
      </w:r>
      <w:proofErr w:type="spellEnd"/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是</w:t>
      </w:r>
      <w:r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在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Hadoop</w:t>
      </w:r>
      <w:r w:rsid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生态体系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和</w:t>
      </w:r>
      <w:r w:rsidR="00B10C4E">
        <w:rPr>
          <w:rFonts w:asciiTheme="minorEastAsia" w:eastAsiaTheme="minorEastAsia" w:hAnsiTheme="minorEastAsia" w:hint="eastAsia"/>
          <w:b/>
          <w:color w:val="00B050"/>
          <w:sz w:val="24"/>
          <w:szCs w:val="21"/>
          <w:shd w:val="clear" w:color="auto" w:fill="FFFFFF"/>
        </w:rPr>
        <w:t>RDBMS</w:t>
      </w:r>
      <w:r w:rsid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体系</w:t>
      </w:r>
      <w:r w:rsidR="00095B81" w:rsidRPr="00B10C4E">
        <w:rPr>
          <w:rFonts w:asciiTheme="minorEastAsia" w:eastAsiaTheme="minorEastAsia" w:hAnsiTheme="minorEastAsia"/>
          <w:b/>
          <w:color w:val="00B050"/>
          <w:sz w:val="24"/>
          <w:szCs w:val="21"/>
          <w:shd w:val="clear" w:color="auto" w:fill="FFFFFF"/>
        </w:rPr>
        <w:t>之间传送数据的一种工具</w:t>
      </w:r>
      <w:r w:rsidR="00095B81" w:rsidRPr="00B10C4E">
        <w:rPr>
          <w:rFonts w:asciiTheme="minorEastAsia" w:eastAsiaTheme="minorEastAsia" w:hAnsiTheme="minorEastAsia"/>
          <w:color w:val="333344"/>
          <w:sz w:val="24"/>
          <w:szCs w:val="21"/>
          <w:shd w:val="clear" w:color="auto" w:fill="FFFFFF"/>
        </w:rPr>
        <w:t>。</w:t>
      </w:r>
      <w:r w:rsidR="00B10C4E">
        <w:rPr>
          <w:rFonts w:asciiTheme="minorEastAsia" w:eastAsiaTheme="minorEastAsia" w:hAnsiTheme="minorEastAsia"/>
          <w:color w:val="333344"/>
          <w:sz w:val="24"/>
          <w:szCs w:val="21"/>
        </w:rPr>
        <w:t>来自于</w:t>
      </w:r>
      <w:r w:rsidR="00877B47" w:rsidRPr="00B10C4E">
        <w:rPr>
          <w:rFonts w:asciiTheme="minorEastAsia" w:eastAsiaTheme="minorEastAsia" w:hAnsiTheme="minorEastAsia"/>
          <w:color w:val="333344"/>
          <w:sz w:val="24"/>
          <w:szCs w:val="21"/>
        </w:rPr>
        <w:t>Apache软件基金会提供。</w:t>
      </w:r>
    </w:p>
    <w:p w:rsidR="00354D8A" w:rsidRPr="00F91752" w:rsidRDefault="00F91752" w:rsidP="00F91752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Sqoop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工作机制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是将导入或导出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命令翻译成</w:t>
      </w: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mapreduce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  <w:shd w:val="pct15" w:color="auto" w:fill="FFFFFF"/>
        </w:rPr>
        <w:t>程序来实现</w:t>
      </w:r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。在翻译出的</w:t>
      </w: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mapreduce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中主要是对</w:t>
      </w: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inputformat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和</w:t>
      </w:r>
      <w:proofErr w:type="spellStart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outputformat</w:t>
      </w:r>
      <w:proofErr w:type="spellEnd"/>
      <w:r w:rsidRPr="00F91752">
        <w:rPr>
          <w:rFonts w:asciiTheme="minorEastAsia" w:eastAsiaTheme="minorEastAsia" w:hAnsiTheme="minorEastAsia" w:hint="eastAsia"/>
          <w:color w:val="333344"/>
          <w:sz w:val="24"/>
          <w:szCs w:val="21"/>
        </w:rPr>
        <w:t>进行定制。</w:t>
      </w:r>
    </w:p>
    <w:p w:rsidR="00B10C4E" w:rsidRDefault="00B10C4E" w:rsidP="00381B34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color w:val="333344"/>
          <w:sz w:val="24"/>
          <w:szCs w:val="21"/>
        </w:rPr>
        <w:t>Hadoop生态系统包括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：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HDFS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Hive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color w:val="333344"/>
          <w:sz w:val="24"/>
          <w:szCs w:val="21"/>
        </w:rPr>
        <w:t>Hbase</w:t>
      </w:r>
      <w:proofErr w:type="spellEnd"/>
      <w:r>
        <w:rPr>
          <w:rFonts w:asciiTheme="minorEastAsia" w:eastAsiaTheme="minorEastAsia" w:hAnsiTheme="minorEastAsia"/>
          <w:color w:val="333344"/>
          <w:sz w:val="24"/>
          <w:szCs w:val="21"/>
        </w:rPr>
        <w:t>等</w:t>
      </w:r>
    </w:p>
    <w:p w:rsidR="00EB5242" w:rsidRPr="00B10C4E" w:rsidRDefault="00EB5242" w:rsidP="00381B34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333344"/>
          <w:sz w:val="24"/>
          <w:szCs w:val="21"/>
        </w:rPr>
      </w:pPr>
      <w:r>
        <w:rPr>
          <w:rFonts w:asciiTheme="minorEastAsia" w:eastAsiaTheme="minorEastAsia" w:hAnsiTheme="minorEastAsia"/>
          <w:color w:val="333344"/>
          <w:sz w:val="24"/>
          <w:szCs w:val="21"/>
        </w:rPr>
        <w:t>RDBMS体系包括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：</w:t>
      </w:r>
      <w:proofErr w:type="spellStart"/>
      <w:r>
        <w:rPr>
          <w:rFonts w:asciiTheme="minorEastAsia" w:eastAsiaTheme="minorEastAsia" w:hAnsiTheme="minorEastAsia"/>
          <w:color w:val="333344"/>
          <w:sz w:val="24"/>
          <w:szCs w:val="21"/>
        </w:rPr>
        <w:t>Mysql</w:t>
      </w:r>
      <w:proofErr w:type="spellEnd"/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</w:t>
      </w:r>
      <w:r>
        <w:rPr>
          <w:rFonts w:asciiTheme="minorEastAsia" w:eastAsiaTheme="minorEastAsia" w:hAnsiTheme="minorEastAsia"/>
          <w:color w:val="333344"/>
          <w:sz w:val="24"/>
          <w:szCs w:val="21"/>
        </w:rPr>
        <w:t>Oracle</w:t>
      </w:r>
      <w:r>
        <w:rPr>
          <w:rFonts w:asciiTheme="minorEastAsia" w:eastAsiaTheme="minorEastAsia" w:hAnsiTheme="minorEastAsia" w:hint="eastAsia"/>
          <w:color w:val="333344"/>
          <w:sz w:val="24"/>
          <w:szCs w:val="21"/>
        </w:rPr>
        <w:t>、DB2等</w:t>
      </w:r>
    </w:p>
    <w:p w:rsidR="00877B47" w:rsidRPr="00B10C4E" w:rsidRDefault="00095B81" w:rsidP="00381B34">
      <w:pPr>
        <w:pStyle w:val="a8"/>
        <w:shd w:val="clear" w:color="auto" w:fill="FFFFFF"/>
        <w:spacing w:before="0" w:beforeAutospacing="0" w:after="120" w:afterAutospacing="0" w:line="360" w:lineRule="auto"/>
        <w:ind w:firstLineChars="200" w:firstLine="480"/>
        <w:rPr>
          <w:rFonts w:asciiTheme="minorEastAsia" w:eastAsiaTheme="minorEastAsia" w:hAnsiTheme="minorEastAsia"/>
          <w:color w:val="333344"/>
          <w:szCs w:val="21"/>
        </w:rPr>
      </w:pPr>
      <w:proofErr w:type="spellStart"/>
      <w:r w:rsidRPr="00B10C4E">
        <w:rPr>
          <w:rFonts w:asciiTheme="minorEastAsia" w:eastAsiaTheme="minorEastAsia" w:hAnsiTheme="minorEastAsia"/>
          <w:color w:val="333344"/>
          <w:szCs w:val="21"/>
        </w:rPr>
        <w:t>Sqoop</w:t>
      </w:r>
      <w:proofErr w:type="spellEnd"/>
      <w:r w:rsidR="009F5C5E">
        <w:rPr>
          <w:rFonts w:asciiTheme="minorEastAsia" w:eastAsiaTheme="minorEastAsia" w:hAnsiTheme="minorEastAsia"/>
          <w:color w:val="333344"/>
          <w:szCs w:val="21"/>
        </w:rPr>
        <w:t>可以理解为</w:t>
      </w:r>
      <w:r w:rsidRPr="00B10C4E">
        <w:rPr>
          <w:rFonts w:asciiTheme="minorEastAsia" w:eastAsiaTheme="minorEastAsia" w:hAnsiTheme="minorEastAsia"/>
          <w:color w:val="333344"/>
          <w:szCs w:val="21"/>
        </w:rPr>
        <w:t>：“SQL 到 Hadoop 和 Hadoop 到SQL”</w:t>
      </w:r>
      <w:r w:rsidR="00877B47" w:rsidRPr="00B10C4E">
        <w:rPr>
          <w:rFonts w:asciiTheme="minorEastAsia" w:eastAsiaTheme="minorEastAsia" w:hAnsiTheme="minorEastAsia"/>
          <w:color w:val="333344"/>
          <w:szCs w:val="21"/>
        </w:rPr>
        <w:t>。</w:t>
      </w:r>
    </w:p>
    <w:p w:rsidR="00877B47" w:rsidRDefault="00877B47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 w:hint="eastAsia"/>
          <w:noProof/>
          <w:color w:val="333344"/>
        </w:rPr>
        <w:drawing>
          <wp:inline distT="0" distB="0" distL="0" distR="0">
            <wp:extent cx="5274310" cy="25984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70704114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5" w:rsidRDefault="00BD7D15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ab/>
        <w:t>站在Apache立场看待数据</w:t>
      </w:r>
      <w:r w:rsidR="00767EBE">
        <w:rPr>
          <w:rFonts w:asciiTheme="minorEastAsia" w:eastAsiaTheme="minorEastAsia" w:hAnsiTheme="minorEastAsia" w:hint="eastAsia"/>
          <w:color w:val="333344"/>
        </w:rPr>
        <w:t>流转</w:t>
      </w:r>
      <w:r>
        <w:rPr>
          <w:rFonts w:asciiTheme="minorEastAsia" w:eastAsiaTheme="minorEastAsia" w:hAnsiTheme="minorEastAsia"/>
          <w:color w:val="333344"/>
        </w:rPr>
        <w:t>问题</w:t>
      </w:r>
      <w:r w:rsidR="00767EBE">
        <w:rPr>
          <w:rFonts w:asciiTheme="minorEastAsia" w:eastAsiaTheme="minorEastAsia" w:hAnsiTheme="minorEastAsia" w:hint="eastAsia"/>
          <w:color w:val="333344"/>
        </w:rPr>
        <w:t>，</w:t>
      </w:r>
      <w:r w:rsidR="00767EBE">
        <w:rPr>
          <w:rFonts w:asciiTheme="minorEastAsia" w:eastAsiaTheme="minorEastAsia" w:hAnsiTheme="minorEastAsia"/>
          <w:color w:val="333344"/>
        </w:rPr>
        <w:t>可以分为数据的导入导出</w:t>
      </w:r>
      <w:r>
        <w:rPr>
          <w:rFonts w:asciiTheme="minorEastAsia" w:eastAsiaTheme="minorEastAsia" w:hAnsiTheme="minorEastAsia" w:hint="eastAsia"/>
          <w:color w:val="333344"/>
        </w:rPr>
        <w:t>:</w:t>
      </w:r>
    </w:p>
    <w:p w:rsidR="00BD7D15" w:rsidRDefault="00BD7D15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>Import</w:t>
      </w:r>
      <w:r>
        <w:rPr>
          <w:rFonts w:asciiTheme="minorEastAsia" w:eastAsiaTheme="minorEastAsia" w:hAnsiTheme="minorEastAsia" w:hint="eastAsia"/>
          <w:color w:val="333344"/>
        </w:rPr>
        <w:t>：</w:t>
      </w:r>
      <w:r>
        <w:rPr>
          <w:rFonts w:asciiTheme="minorEastAsia" w:eastAsiaTheme="minorEastAsia" w:hAnsiTheme="minorEastAsia"/>
          <w:color w:val="333344"/>
        </w:rPr>
        <w:t>数据导入</w:t>
      </w:r>
      <w:r>
        <w:rPr>
          <w:rFonts w:asciiTheme="minorEastAsia" w:eastAsiaTheme="minorEastAsia" w:hAnsiTheme="minorEastAsia" w:hint="eastAsia"/>
          <w:color w:val="333344"/>
        </w:rPr>
        <w:t>。</w:t>
      </w:r>
      <w:r>
        <w:rPr>
          <w:rFonts w:asciiTheme="minorEastAsia" w:eastAsiaTheme="minorEastAsia" w:hAnsiTheme="minorEastAsia"/>
          <w:color w:val="333344"/>
        </w:rPr>
        <w:t>RDBMS-----</w:t>
      </w:r>
      <w:r>
        <w:rPr>
          <w:rFonts w:asciiTheme="minorEastAsia" w:eastAsiaTheme="minorEastAsia" w:hAnsiTheme="minorEastAsia" w:hint="eastAsia"/>
          <w:color w:val="333344"/>
        </w:rPr>
        <w:t>&gt;Hadoop</w:t>
      </w:r>
    </w:p>
    <w:p w:rsidR="005415A1" w:rsidRDefault="005415A1" w:rsidP="00877B47">
      <w:pPr>
        <w:pStyle w:val="a8"/>
        <w:shd w:val="clear" w:color="auto" w:fill="FFFFFF"/>
        <w:spacing w:before="0" w:beforeAutospacing="0" w:after="120" w:afterAutospacing="0" w:line="360" w:lineRule="auto"/>
        <w:rPr>
          <w:rFonts w:asciiTheme="minorEastAsia" w:eastAsiaTheme="minorEastAsia" w:hAnsiTheme="minorEastAsia"/>
          <w:color w:val="333344"/>
        </w:rPr>
      </w:pPr>
      <w:r>
        <w:rPr>
          <w:rFonts w:asciiTheme="minorEastAsia" w:eastAsiaTheme="minorEastAsia" w:hAnsiTheme="minorEastAsia"/>
          <w:color w:val="333344"/>
        </w:rPr>
        <w:t>Export</w:t>
      </w:r>
      <w:r>
        <w:rPr>
          <w:rFonts w:asciiTheme="minorEastAsia" w:eastAsiaTheme="minorEastAsia" w:hAnsiTheme="minorEastAsia" w:hint="eastAsia"/>
          <w:color w:val="333344"/>
        </w:rPr>
        <w:t>：</w:t>
      </w:r>
      <w:r>
        <w:rPr>
          <w:rFonts w:asciiTheme="minorEastAsia" w:eastAsiaTheme="minorEastAsia" w:hAnsiTheme="minorEastAsia"/>
          <w:color w:val="333344"/>
        </w:rPr>
        <w:t>数据导出</w:t>
      </w:r>
      <w:r>
        <w:rPr>
          <w:rFonts w:asciiTheme="minorEastAsia" w:eastAsiaTheme="minorEastAsia" w:hAnsiTheme="minorEastAsia" w:hint="eastAsia"/>
          <w:color w:val="333344"/>
        </w:rPr>
        <w:t>。</w:t>
      </w:r>
      <w:r>
        <w:rPr>
          <w:rFonts w:asciiTheme="minorEastAsia" w:eastAsiaTheme="minorEastAsia" w:hAnsiTheme="minorEastAsia"/>
          <w:color w:val="333344"/>
        </w:rPr>
        <w:t>Hadoop----</w:t>
      </w:r>
      <w:r>
        <w:rPr>
          <w:rFonts w:asciiTheme="minorEastAsia" w:eastAsiaTheme="minorEastAsia" w:hAnsiTheme="minorEastAsia" w:hint="eastAsia"/>
          <w:color w:val="333344"/>
        </w:rPr>
        <w:t>&gt;RDBMS</w:t>
      </w:r>
    </w:p>
    <w:p w:rsidR="00CE3698" w:rsidRDefault="00CE3698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722C08" w:rsidRPr="00CE3698" w:rsidRDefault="00722C08" w:rsidP="00CE3698">
      <w:pPr>
        <w:pStyle w:val="2"/>
        <w:spacing w:line="288" w:lineRule="auto"/>
      </w:pPr>
      <w:bookmarkStart w:id="4" w:name="_Toc10648364"/>
      <w:proofErr w:type="spellStart"/>
      <w:r w:rsidRPr="00CE3698">
        <w:rPr>
          <w:rFonts w:hint="eastAsia"/>
        </w:rPr>
        <w:lastRenderedPageBreak/>
        <w:t>sqoop</w:t>
      </w:r>
      <w:proofErr w:type="spellEnd"/>
      <w:r w:rsidRPr="00CE3698">
        <w:rPr>
          <w:rFonts w:hint="eastAsia"/>
        </w:rPr>
        <w:t>安装</w:t>
      </w:r>
      <w:bookmarkEnd w:id="4"/>
    </w:p>
    <w:p w:rsidR="00C04B5E" w:rsidRPr="008568DB" w:rsidRDefault="00365F45" w:rsidP="00C92A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安装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sqoop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的前提是已经</w:t>
      </w:r>
      <w:r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具备java和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hadoop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的环境</w:t>
      </w:r>
      <w:r w:rsidR="00027E21" w:rsidRPr="008568DB">
        <w:rPr>
          <w:rFonts w:asciiTheme="minorEastAsia" w:eastAsiaTheme="minorEastAsia" w:hAnsiTheme="minorEastAsia" w:hint="eastAsia"/>
          <w:color w:val="00B050"/>
          <w:sz w:val="24"/>
          <w:szCs w:val="21"/>
        </w:rPr>
        <w:t>。</w:t>
      </w:r>
    </w:p>
    <w:p w:rsidR="005A7392" w:rsidRPr="008568DB" w:rsidRDefault="005A7392" w:rsidP="00C92A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最新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</w:rPr>
        <w:t>稳定版</w:t>
      </w:r>
      <w:r w:rsidR="00E46D84" w:rsidRPr="008568DB">
        <w:rPr>
          <w:rFonts w:asciiTheme="minorEastAsia" w:eastAsiaTheme="minorEastAsia" w:hAnsiTheme="minorEastAsia" w:hint="eastAsia"/>
          <w:sz w:val="24"/>
          <w:szCs w:val="21"/>
        </w:rPr>
        <w:t>：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</w:rPr>
        <w:t xml:space="preserve"> </w:t>
      </w:r>
      <w:r w:rsidR="006A3F3C" w:rsidRPr="008568D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1.4.6</w:t>
      </w:r>
    </w:p>
    <w:p w:rsidR="00E46D84" w:rsidRPr="008568DB" w:rsidRDefault="006E0CF9" w:rsidP="00E46D8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配置文件</w:t>
      </w:r>
      <w:r w:rsidR="00E46D84" w:rsidRPr="008568DB">
        <w:rPr>
          <w:rFonts w:asciiTheme="minorEastAsia" w:eastAsiaTheme="minorEastAsia" w:hAnsiTheme="minorEastAsia" w:hint="eastAsia"/>
          <w:sz w:val="24"/>
          <w:szCs w:val="21"/>
        </w:rPr>
        <w:t>修改：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cd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$SQOOP_HOME/</w:t>
      </w:r>
      <w:proofErr w:type="spellStart"/>
      <w:r w:rsidRPr="008568DB">
        <w:rPr>
          <w:rFonts w:asciiTheme="minorEastAsia" w:eastAsiaTheme="minorEastAsia" w:hAnsiTheme="minorEastAsia"/>
          <w:sz w:val="24"/>
          <w:szCs w:val="21"/>
        </w:rPr>
        <w:t>conf</w:t>
      </w:r>
      <w:proofErr w:type="spellEnd"/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mv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sqoop-env-template.sh sqoop-env.sh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vi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sqoop-env.sh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export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HADOOP_COMMON_HOME=</w:t>
      </w:r>
      <w:r w:rsidR="00717C9E" w:rsidRPr="00717C9E">
        <w:t xml:space="preserve"> </w:t>
      </w:r>
      <w:r w:rsidR="00717C9E" w:rsidRPr="00717C9E">
        <w:rPr>
          <w:rFonts w:asciiTheme="minorEastAsia" w:eastAsiaTheme="minorEastAsia" w:hAnsiTheme="minorEastAsia"/>
          <w:sz w:val="24"/>
          <w:szCs w:val="21"/>
        </w:rPr>
        <w:t>/export/servers/hadoop-2.7.5</w:t>
      </w:r>
      <w:r w:rsidRPr="008568DB">
        <w:rPr>
          <w:rFonts w:asciiTheme="minorEastAsia" w:eastAsiaTheme="minorEastAsia" w:hAnsiTheme="minorEastAsia"/>
          <w:sz w:val="24"/>
          <w:szCs w:val="21"/>
        </w:rPr>
        <w:t xml:space="preserve"> 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proofErr w:type="gramStart"/>
      <w:r w:rsidRPr="008568DB">
        <w:rPr>
          <w:rFonts w:asciiTheme="minorEastAsia" w:eastAsiaTheme="minorEastAsia" w:hAnsiTheme="minorEastAsia"/>
          <w:sz w:val="24"/>
          <w:szCs w:val="21"/>
        </w:rPr>
        <w:t>export</w:t>
      </w:r>
      <w:proofErr w:type="gramEnd"/>
      <w:r w:rsidRPr="008568DB">
        <w:rPr>
          <w:rFonts w:asciiTheme="minorEastAsia" w:eastAsiaTheme="minorEastAsia" w:hAnsiTheme="minorEastAsia"/>
          <w:sz w:val="24"/>
          <w:szCs w:val="21"/>
        </w:rPr>
        <w:t xml:space="preserve"> HADOOP_MAPRED_HOME=</w:t>
      </w:r>
      <w:r w:rsidR="00717C9E" w:rsidRPr="00717C9E">
        <w:t xml:space="preserve"> </w:t>
      </w:r>
      <w:r w:rsidR="00717C9E" w:rsidRPr="00717C9E">
        <w:rPr>
          <w:rFonts w:asciiTheme="minorEastAsia" w:eastAsiaTheme="minorEastAsia" w:hAnsiTheme="minorEastAsia"/>
          <w:sz w:val="24"/>
          <w:szCs w:val="21"/>
        </w:rPr>
        <w:t>/export/servers/hadoop-2.7.5</w:t>
      </w:r>
    </w:p>
    <w:p w:rsidR="00E46D84" w:rsidRPr="008568DB" w:rsidRDefault="00E46D84" w:rsidP="00E46D84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/>
          <w:sz w:val="24"/>
          <w:szCs w:val="21"/>
        </w:rPr>
        <w:t>export HIVE_HOME=</w:t>
      </w:r>
      <w:r w:rsidR="00717C9E" w:rsidRPr="00717C9E">
        <w:t xml:space="preserve"> </w:t>
      </w:r>
      <w:r w:rsidR="00717C9E">
        <w:rPr>
          <w:rFonts w:asciiTheme="minorEastAsia" w:eastAsiaTheme="minorEastAsia" w:hAnsiTheme="minorEastAsia"/>
          <w:sz w:val="24"/>
          <w:szCs w:val="21"/>
        </w:rPr>
        <w:t>/export/servers/hive</w:t>
      </w:r>
    </w:p>
    <w:p w:rsidR="0087552E" w:rsidRPr="008568DB" w:rsidRDefault="00BF3C56" w:rsidP="00D16F7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加入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mysql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的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jdbc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驱动包</w:t>
      </w:r>
    </w:p>
    <w:p w:rsidR="00425F28" w:rsidRPr="008568DB" w:rsidRDefault="008568DB" w:rsidP="00425F28">
      <w:pPr>
        <w:pStyle w:val="a9"/>
        <w:spacing w:line="360" w:lineRule="auto"/>
        <w:ind w:left="900" w:firstLineChars="0" w:firstLine="0"/>
        <w:rPr>
          <w:rFonts w:asciiTheme="minorEastAsia" w:eastAsiaTheme="minorEastAsia" w:hAnsiTheme="minorEastAsia"/>
          <w:sz w:val="24"/>
          <w:szCs w:val="21"/>
        </w:rPr>
      </w:pPr>
      <w:proofErr w:type="spellStart"/>
      <w:r>
        <w:rPr>
          <w:rFonts w:asciiTheme="minorEastAsia" w:eastAsiaTheme="minorEastAsia" w:hAnsiTheme="minorEastAsia"/>
          <w:sz w:val="24"/>
          <w:szCs w:val="21"/>
        </w:rPr>
        <w:t>cp</w:t>
      </w:r>
      <w:proofErr w:type="spellEnd"/>
      <w:r>
        <w:rPr>
          <w:rFonts w:asciiTheme="minorEastAsia" w:eastAsiaTheme="minorEastAsia" w:hAnsiTheme="minorEastAsia" w:hint="eastAsia"/>
          <w:sz w:val="24"/>
          <w:szCs w:val="21"/>
        </w:rPr>
        <w:t xml:space="preserve"> </w:t>
      </w:r>
      <w:r w:rsidR="00425F28" w:rsidRPr="008568DB">
        <w:rPr>
          <w:rFonts w:asciiTheme="minorEastAsia" w:eastAsiaTheme="minorEastAsia" w:hAnsiTheme="minorEastAsia" w:hint="eastAsia"/>
          <w:sz w:val="24"/>
          <w:szCs w:val="21"/>
        </w:rPr>
        <w:t>/hive/lib/my</w:t>
      </w:r>
      <w:r w:rsidR="0085676F">
        <w:rPr>
          <w:rFonts w:asciiTheme="minorEastAsia" w:eastAsiaTheme="minorEastAsia" w:hAnsiTheme="minorEastAsia" w:hint="eastAsia"/>
          <w:sz w:val="24"/>
          <w:szCs w:val="21"/>
        </w:rPr>
        <w:t>sql-connector-java-5.1.32</w:t>
      </w:r>
      <w:r>
        <w:rPr>
          <w:rFonts w:asciiTheme="minorEastAsia" w:eastAsiaTheme="minorEastAsia" w:hAnsiTheme="minorEastAsia" w:hint="eastAsia"/>
          <w:sz w:val="24"/>
          <w:szCs w:val="21"/>
        </w:rPr>
        <w:t xml:space="preserve">.jar </w:t>
      </w:r>
      <w:r w:rsidR="00425F28" w:rsidRPr="008568DB">
        <w:rPr>
          <w:rFonts w:asciiTheme="minorEastAsia" w:eastAsiaTheme="minorEastAsia" w:hAnsiTheme="minorEastAsia" w:hint="eastAsia"/>
          <w:sz w:val="24"/>
          <w:szCs w:val="21"/>
        </w:rPr>
        <w:t>$SQOOP_HOME/lib/</w:t>
      </w:r>
    </w:p>
    <w:p w:rsidR="00090F3B" w:rsidRPr="008568DB" w:rsidRDefault="00090F3B" w:rsidP="00D16F7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验证启动</w:t>
      </w:r>
    </w:p>
    <w:p w:rsidR="00A024FB" w:rsidRDefault="009C76CC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b</w:t>
      </w:r>
      <w:r w:rsidR="009E78CC"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in/</w:t>
      </w:r>
      <w:proofErr w:type="spellStart"/>
      <w:r w:rsidR="00D238B7"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sqoop</w:t>
      </w:r>
      <w:proofErr w:type="spellEnd"/>
      <w:r w:rsidR="00D238B7"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list-databases</w:t>
      </w:r>
      <w:r w:rsidR="00A024F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</w:t>
      </w:r>
      <w:r w:rsidR="00A024FB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\</w:t>
      </w:r>
    </w:p>
    <w:p w:rsidR="00BF2048" w:rsidRDefault="00D238B7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--connect </w:t>
      </w:r>
      <w:proofErr w:type="spellStart"/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jdbc:mysql</w:t>
      </w:r>
      <w:proofErr w:type="spellEnd"/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://localhost:3306/</w:t>
      </w:r>
      <w:r w:rsidR="00BF2048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\</w:t>
      </w:r>
    </w:p>
    <w:p w:rsidR="00D238B7" w:rsidRPr="008568DB" w:rsidRDefault="00D238B7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  <w:shd w:val="pct15" w:color="auto" w:fill="FFFFFF"/>
        </w:rPr>
      </w:pPr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 xml:space="preserve"> --username root --password </w:t>
      </w:r>
      <w:proofErr w:type="spellStart"/>
      <w:r w:rsidRPr="008568DB">
        <w:rPr>
          <w:rFonts w:asciiTheme="minorEastAsia" w:eastAsiaTheme="minorEastAsia" w:hAnsiTheme="minorEastAsia"/>
          <w:sz w:val="24"/>
          <w:szCs w:val="21"/>
          <w:shd w:val="pct15" w:color="auto" w:fill="FFFFFF"/>
        </w:rPr>
        <w:t>hadoop</w:t>
      </w:r>
      <w:proofErr w:type="spellEnd"/>
    </w:p>
    <w:p w:rsidR="00E85266" w:rsidRPr="008568DB" w:rsidRDefault="00AA2E58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本命令会列出所有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mysql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的数据库。</w:t>
      </w:r>
    </w:p>
    <w:p w:rsidR="00C57DCE" w:rsidRDefault="00E85266" w:rsidP="00E85266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568DB">
        <w:rPr>
          <w:rFonts w:asciiTheme="minorEastAsia" w:eastAsiaTheme="minorEastAsia" w:hAnsiTheme="minorEastAsia" w:hint="eastAsia"/>
          <w:sz w:val="24"/>
          <w:szCs w:val="21"/>
        </w:rPr>
        <w:t>到这里，整个</w:t>
      </w:r>
      <w:proofErr w:type="spellStart"/>
      <w:r w:rsidRPr="008568DB">
        <w:rPr>
          <w:rFonts w:asciiTheme="minorEastAsia" w:eastAsiaTheme="minorEastAsia" w:hAnsiTheme="minorEastAsia" w:hint="eastAsia"/>
          <w:sz w:val="24"/>
          <w:szCs w:val="21"/>
        </w:rPr>
        <w:t>Sqoop</w:t>
      </w:r>
      <w:proofErr w:type="spellEnd"/>
      <w:r w:rsidRPr="008568DB">
        <w:rPr>
          <w:rFonts w:asciiTheme="minorEastAsia" w:eastAsiaTheme="minorEastAsia" w:hAnsiTheme="minorEastAsia" w:hint="eastAsia"/>
          <w:sz w:val="24"/>
          <w:szCs w:val="21"/>
        </w:rPr>
        <w:t>安装工作完成。</w:t>
      </w:r>
    </w:p>
    <w:p w:rsidR="00E85266" w:rsidRPr="008568DB" w:rsidRDefault="00C57DCE" w:rsidP="00C57DCE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/>
          <w:sz w:val="24"/>
          <w:szCs w:val="21"/>
        </w:rPr>
        <w:br w:type="page"/>
      </w:r>
    </w:p>
    <w:p w:rsidR="00F13DE5" w:rsidRDefault="001A7D27" w:rsidP="002A6A47">
      <w:pPr>
        <w:pStyle w:val="1"/>
      </w:pPr>
      <w:bookmarkStart w:id="5" w:name="_Toc10648365"/>
      <w:proofErr w:type="spellStart"/>
      <w:r>
        <w:lastRenderedPageBreak/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导入</w:t>
      </w:r>
      <w:bookmarkEnd w:id="5"/>
    </w:p>
    <w:p w:rsidR="002E3928" w:rsidRPr="007455DA" w:rsidRDefault="00F703A3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“导入工具”导入单个表从RDBMS到HDFS。表中的每一行被视为HDFS的记录。所有记录都存储为文本文件的文本数据</w:t>
      </w:r>
    </w:p>
    <w:p w:rsidR="00D76018" w:rsidRPr="007455DA" w:rsidRDefault="00D76018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下面的语法用于将数据导入HDFS。</w:t>
      </w:r>
    </w:p>
    <w:p w:rsidR="00D323B7" w:rsidRPr="007455DA" w:rsidRDefault="00D323B7" w:rsidP="007455D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  <w:shd w:val="pct15" w:color="auto" w:fill="FFFFFF"/>
        </w:rPr>
      </w:pPr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 xml:space="preserve">$ </w:t>
      </w:r>
      <w:proofErr w:type="spellStart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sqoop</w:t>
      </w:r>
      <w:proofErr w:type="spellEnd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 xml:space="preserve"> import (generic-</w:t>
      </w:r>
      <w:proofErr w:type="spellStart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args</w:t>
      </w:r>
      <w:proofErr w:type="spellEnd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) (import-</w:t>
      </w:r>
      <w:proofErr w:type="spellStart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args</w:t>
      </w:r>
      <w:proofErr w:type="spellEnd"/>
      <w:r w:rsidRPr="007455DA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)</w:t>
      </w:r>
    </w:p>
    <w:p w:rsidR="00E032B5" w:rsidRPr="007455DA" w:rsidRDefault="005C6A5E" w:rsidP="007455DA">
      <w:pPr>
        <w:spacing w:line="360" w:lineRule="auto"/>
        <w:ind w:firstLine="200"/>
        <w:rPr>
          <w:rFonts w:asciiTheme="minorEastAsia" w:eastAsiaTheme="minorEastAsia" w:hAnsiTheme="minorEastAsia"/>
          <w:color w:val="FF0000"/>
          <w:sz w:val="24"/>
          <w:szCs w:val="24"/>
        </w:rPr>
      </w:pPr>
      <w:proofErr w:type="spellStart"/>
      <w:r w:rsidRPr="007455DA">
        <w:rPr>
          <w:rFonts w:asciiTheme="minorEastAsia" w:eastAsiaTheme="minorEastAsia" w:hAnsiTheme="minorEastAsia"/>
          <w:color w:val="FF0000"/>
          <w:sz w:val="24"/>
          <w:szCs w:val="24"/>
        </w:rPr>
        <w:t>S</w:t>
      </w:r>
      <w:r w:rsidRPr="007455DA">
        <w:rPr>
          <w:rFonts w:asciiTheme="minorEastAsia" w:eastAsiaTheme="minorEastAsia" w:hAnsiTheme="minorEastAsia" w:hint="eastAsia"/>
          <w:color w:val="FF0000"/>
          <w:sz w:val="24"/>
          <w:szCs w:val="24"/>
        </w:rPr>
        <w:t>qoop</w:t>
      </w:r>
      <w:proofErr w:type="spellEnd"/>
      <w:r w:rsidRPr="007455DA">
        <w:rPr>
          <w:rFonts w:asciiTheme="minorEastAsia" w:eastAsiaTheme="minorEastAsia" w:hAnsiTheme="minorEastAsia" w:hint="eastAsia"/>
          <w:color w:val="FF0000"/>
          <w:sz w:val="24"/>
          <w:szCs w:val="24"/>
        </w:rPr>
        <w:t>测试</w:t>
      </w:r>
      <w:r w:rsidR="00E032B5" w:rsidRPr="007455DA">
        <w:rPr>
          <w:rFonts w:asciiTheme="minorEastAsia" w:eastAsiaTheme="minorEastAsia" w:hAnsiTheme="minorEastAsia" w:hint="eastAsia"/>
          <w:color w:val="FF0000"/>
          <w:sz w:val="24"/>
          <w:szCs w:val="24"/>
        </w:rPr>
        <w:t>表数据</w:t>
      </w:r>
    </w:p>
    <w:p w:rsidR="00E032B5" w:rsidRPr="007455DA" w:rsidRDefault="00E032B5" w:rsidP="007455DA">
      <w:pPr>
        <w:spacing w:line="36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 w:hint="eastAsia"/>
          <w:sz w:val="24"/>
          <w:szCs w:val="24"/>
        </w:rPr>
        <w:t>在</w:t>
      </w:r>
      <w:proofErr w:type="spellStart"/>
      <w:r w:rsidRPr="007455DA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7455DA">
        <w:rPr>
          <w:rFonts w:asciiTheme="minorEastAsia" w:eastAsiaTheme="minorEastAsia" w:hAnsiTheme="minorEastAsia" w:hint="eastAsia"/>
          <w:sz w:val="24"/>
          <w:szCs w:val="24"/>
        </w:rPr>
        <w:t>中</w:t>
      </w:r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创建数据</w:t>
      </w:r>
      <w:r w:rsidRPr="007455DA">
        <w:rPr>
          <w:rFonts w:asciiTheme="minorEastAsia" w:eastAsiaTheme="minorEastAsia" w:hAnsiTheme="minorEastAsia" w:hint="eastAsia"/>
          <w:sz w:val="24"/>
          <w:szCs w:val="24"/>
        </w:rPr>
        <w:t>库</w:t>
      </w:r>
      <w:proofErr w:type="spellStart"/>
      <w:r w:rsidRPr="007455DA">
        <w:rPr>
          <w:rFonts w:asciiTheme="minorEastAsia" w:eastAsiaTheme="minorEastAsia" w:hAnsiTheme="minorEastAsia" w:hint="eastAsia"/>
          <w:sz w:val="24"/>
          <w:szCs w:val="24"/>
        </w:rPr>
        <w:t>userdb</w:t>
      </w:r>
      <w:proofErr w:type="spellEnd"/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，然后执行参考资料中的</w:t>
      </w:r>
      <w:proofErr w:type="spellStart"/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sql</w:t>
      </w:r>
      <w:proofErr w:type="spellEnd"/>
      <w:r w:rsidR="00E80039" w:rsidRPr="007455DA">
        <w:rPr>
          <w:rFonts w:asciiTheme="minorEastAsia" w:eastAsiaTheme="minorEastAsia" w:hAnsiTheme="minorEastAsia" w:hint="eastAsia"/>
          <w:sz w:val="24"/>
          <w:szCs w:val="24"/>
        </w:rPr>
        <w:t>脚本：</w:t>
      </w:r>
    </w:p>
    <w:p w:rsidR="00B124AF" w:rsidRDefault="00E80039" w:rsidP="00B124AF">
      <w:pPr>
        <w:spacing w:line="360" w:lineRule="auto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455DA">
        <w:rPr>
          <w:rFonts w:asciiTheme="minorEastAsia" w:eastAsiaTheme="minorEastAsia" w:hAnsiTheme="minorEastAsia"/>
          <w:sz w:val="24"/>
          <w:szCs w:val="24"/>
        </w:rPr>
        <w:t>创建三张表</w:t>
      </w:r>
      <w:r w:rsidR="004B7934" w:rsidRPr="007455DA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4B7934" w:rsidRPr="007455DA">
        <w:rPr>
          <w:sz w:val="24"/>
          <w:szCs w:val="24"/>
        </w:rPr>
        <w:t xml:space="preserve"> </w:t>
      </w:r>
      <w:proofErr w:type="spellStart"/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>emp</w:t>
      </w:r>
      <w:proofErr w:type="spellEnd"/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雇员表</w:t>
      </w:r>
      <w:r w:rsidR="007455DA" w:rsidRPr="00761FF1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proofErr w:type="spellStart"/>
      <w:r w:rsidR="004B7934" w:rsidRPr="00761FF1">
        <w:rPr>
          <w:rFonts w:asciiTheme="minorEastAsia" w:eastAsiaTheme="minorEastAsia" w:hAnsiTheme="minorEastAsia"/>
          <w:b/>
          <w:sz w:val="24"/>
          <w:szCs w:val="24"/>
        </w:rPr>
        <w:t>emp_add</w:t>
      </w:r>
      <w:proofErr w:type="spellEnd"/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雇员地址表</w:t>
      </w:r>
      <w:r w:rsidR="007455DA" w:rsidRPr="00761FF1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proofErr w:type="spellStart"/>
      <w:r w:rsidR="0029416E" w:rsidRPr="00761FF1">
        <w:rPr>
          <w:rFonts w:asciiTheme="minorEastAsia" w:eastAsiaTheme="minorEastAsia" w:hAnsiTheme="minorEastAsia"/>
          <w:b/>
          <w:sz w:val="24"/>
          <w:szCs w:val="24"/>
        </w:rPr>
        <w:t>emp_conn</w:t>
      </w:r>
      <w:proofErr w:type="spellEnd"/>
      <w:r w:rsidR="007455DA" w:rsidRPr="00761FF1">
        <w:rPr>
          <w:rFonts w:asciiTheme="minorEastAsia" w:eastAsiaTheme="minorEastAsia" w:hAnsiTheme="minorEastAsia"/>
          <w:b/>
          <w:sz w:val="24"/>
          <w:szCs w:val="24"/>
        </w:rPr>
        <w:t>雇员联系表</w:t>
      </w:r>
      <w:r w:rsidR="00E82AE6" w:rsidRPr="007455DA">
        <w:rPr>
          <w:rFonts w:asciiTheme="minorEastAsia" w:eastAsiaTheme="minorEastAsia" w:hAnsiTheme="minorEastAsia"/>
          <w:sz w:val="24"/>
          <w:szCs w:val="24"/>
        </w:rPr>
        <w:t>。</w:t>
      </w:r>
    </w:p>
    <w:p w:rsidR="00B124AF" w:rsidRDefault="00B124AF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E032B5" w:rsidRDefault="00B83DFD" w:rsidP="00F129EA">
      <w:pPr>
        <w:pStyle w:val="2"/>
      </w:pPr>
      <w:bookmarkStart w:id="6" w:name="_Toc10648366"/>
      <w:r>
        <w:lastRenderedPageBreak/>
        <w:t>全量导入</w:t>
      </w:r>
      <w:proofErr w:type="spellStart"/>
      <w:r>
        <w:t>mysql</w:t>
      </w:r>
      <w:proofErr w:type="spellEnd"/>
      <w:r>
        <w:rPr>
          <w:rFonts w:hint="eastAsia"/>
        </w:rPr>
        <w:t>表数据到</w:t>
      </w:r>
      <w:r>
        <w:rPr>
          <w:rFonts w:hint="eastAsia"/>
        </w:rPr>
        <w:t>HDFS</w:t>
      </w:r>
      <w:bookmarkEnd w:id="6"/>
    </w:p>
    <w:p w:rsidR="00E032B5" w:rsidRPr="0062133B" w:rsidRDefault="00E032B5" w:rsidP="0062133B">
      <w:pPr>
        <w:spacing w:line="360" w:lineRule="auto"/>
        <w:rPr>
          <w:sz w:val="24"/>
          <w:szCs w:val="24"/>
        </w:rPr>
      </w:pPr>
      <w:r w:rsidRPr="0062133B">
        <w:rPr>
          <w:sz w:val="24"/>
          <w:szCs w:val="24"/>
        </w:rPr>
        <w:t>下面的命令用于从</w:t>
      </w:r>
      <w:r w:rsidRPr="0062133B">
        <w:rPr>
          <w:sz w:val="24"/>
          <w:szCs w:val="24"/>
        </w:rPr>
        <w:t>MySQL</w:t>
      </w:r>
      <w:r w:rsidRPr="0062133B">
        <w:rPr>
          <w:sz w:val="24"/>
          <w:szCs w:val="24"/>
        </w:rPr>
        <w:t>数据库服务器中的</w:t>
      </w:r>
      <w:proofErr w:type="spellStart"/>
      <w:r w:rsidRPr="0062133B">
        <w:rPr>
          <w:sz w:val="24"/>
          <w:szCs w:val="24"/>
        </w:rPr>
        <w:t>emp</w:t>
      </w:r>
      <w:proofErr w:type="spellEnd"/>
      <w:r w:rsidRPr="0062133B">
        <w:rPr>
          <w:sz w:val="24"/>
          <w:szCs w:val="24"/>
        </w:rPr>
        <w:t>表导入</w:t>
      </w:r>
      <w:r w:rsidRPr="0062133B">
        <w:rPr>
          <w:sz w:val="24"/>
          <w:szCs w:val="24"/>
        </w:rPr>
        <w:t>HDFS</w:t>
      </w:r>
      <w:r w:rsidRPr="0062133B">
        <w:rPr>
          <w:sz w:val="24"/>
          <w:szCs w:val="24"/>
        </w:rPr>
        <w:t>。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bin/</w:t>
      </w:r>
      <w:proofErr w:type="spellStart"/>
      <w:r w:rsidRPr="0062133B">
        <w:rPr>
          <w:sz w:val="24"/>
          <w:szCs w:val="24"/>
        </w:rPr>
        <w:t>sqoop</w:t>
      </w:r>
      <w:proofErr w:type="spellEnd"/>
      <w:r w:rsidRPr="0062133B">
        <w:rPr>
          <w:sz w:val="24"/>
          <w:szCs w:val="24"/>
        </w:rPr>
        <w:t xml:space="preserve"> import \</w:t>
      </w:r>
    </w:p>
    <w:p w:rsidR="004176D6" w:rsidRPr="0062133B" w:rsidRDefault="0062133B" w:rsidP="0062133B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 xml:space="preserve">--connect </w:t>
      </w:r>
      <w:proofErr w:type="spellStart"/>
      <w:r>
        <w:rPr>
          <w:sz w:val="24"/>
          <w:szCs w:val="24"/>
        </w:rPr>
        <w:t>jdbc:mysql</w:t>
      </w:r>
      <w:proofErr w:type="spellEnd"/>
      <w:r>
        <w:rPr>
          <w:sz w:val="24"/>
          <w:szCs w:val="24"/>
        </w:rPr>
        <w:t>://node-</w:t>
      </w:r>
      <w:r w:rsidR="004176D6" w:rsidRPr="0062133B">
        <w:rPr>
          <w:sz w:val="24"/>
          <w:szCs w:val="24"/>
        </w:rPr>
        <w:t>1:3306/</w:t>
      </w:r>
      <w:proofErr w:type="spellStart"/>
      <w:r w:rsidR="00E96C50">
        <w:rPr>
          <w:rFonts w:hint="eastAsia"/>
          <w:sz w:val="24"/>
          <w:szCs w:val="24"/>
        </w:rPr>
        <w:t>user</w:t>
      </w:r>
      <w:r w:rsidR="004176D6" w:rsidRPr="0062133B">
        <w:rPr>
          <w:sz w:val="24"/>
          <w:szCs w:val="24"/>
        </w:rPr>
        <w:t>db</w:t>
      </w:r>
      <w:proofErr w:type="spellEnd"/>
      <w:r w:rsidR="004176D6" w:rsidRPr="0062133B"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--username root \</w:t>
      </w:r>
    </w:p>
    <w:p w:rsidR="004176D6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 xml:space="preserve">--password </w:t>
      </w:r>
      <w:proofErr w:type="spellStart"/>
      <w:r w:rsidRPr="0062133B">
        <w:rPr>
          <w:sz w:val="24"/>
          <w:szCs w:val="24"/>
        </w:rPr>
        <w:t>hadoop</w:t>
      </w:r>
      <w:proofErr w:type="spellEnd"/>
      <w:r w:rsidRPr="0062133B">
        <w:rPr>
          <w:sz w:val="24"/>
          <w:szCs w:val="24"/>
        </w:rPr>
        <w:t xml:space="preserve"> \</w:t>
      </w:r>
    </w:p>
    <w:p w:rsidR="0062133B" w:rsidRPr="0062133B" w:rsidRDefault="0062133B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--delete-target-</w:t>
      </w:r>
      <w:proofErr w:type="spellStart"/>
      <w:r w:rsidRPr="0062133B"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>--target-</w:t>
      </w:r>
      <w:proofErr w:type="spellStart"/>
      <w:r w:rsidRPr="0062133B">
        <w:rPr>
          <w:sz w:val="24"/>
          <w:szCs w:val="24"/>
        </w:rPr>
        <w:t>dir</w:t>
      </w:r>
      <w:proofErr w:type="spellEnd"/>
      <w:r w:rsidRPr="0062133B">
        <w:rPr>
          <w:sz w:val="24"/>
          <w:szCs w:val="24"/>
        </w:rPr>
        <w:t xml:space="preserve"> /</w:t>
      </w:r>
      <w:proofErr w:type="spellStart"/>
      <w:r w:rsidRPr="0062133B">
        <w:rPr>
          <w:sz w:val="24"/>
          <w:szCs w:val="24"/>
        </w:rPr>
        <w:t>sqoopresult</w:t>
      </w:r>
      <w:proofErr w:type="spellEnd"/>
      <w:r w:rsidRPr="0062133B">
        <w:rPr>
          <w:sz w:val="24"/>
          <w:szCs w:val="24"/>
        </w:rPr>
        <w:t xml:space="preserve"> \</w:t>
      </w:r>
    </w:p>
    <w:p w:rsidR="004176D6" w:rsidRPr="0062133B" w:rsidRDefault="004176D6" w:rsidP="0062133B">
      <w:pPr>
        <w:spacing w:line="360" w:lineRule="auto"/>
        <w:ind w:leftChars="200" w:left="420"/>
        <w:rPr>
          <w:sz w:val="24"/>
          <w:szCs w:val="24"/>
        </w:rPr>
      </w:pPr>
      <w:r w:rsidRPr="0062133B">
        <w:rPr>
          <w:sz w:val="24"/>
          <w:szCs w:val="24"/>
        </w:rPr>
        <w:t xml:space="preserve">--table </w:t>
      </w:r>
      <w:proofErr w:type="spellStart"/>
      <w:r w:rsidRPr="0062133B">
        <w:rPr>
          <w:sz w:val="24"/>
          <w:szCs w:val="24"/>
        </w:rPr>
        <w:t>emp</w:t>
      </w:r>
      <w:proofErr w:type="spellEnd"/>
      <w:r w:rsidRPr="0062133B">
        <w:rPr>
          <w:sz w:val="24"/>
          <w:szCs w:val="24"/>
        </w:rPr>
        <w:t xml:space="preserve"> --m 1</w:t>
      </w:r>
    </w:p>
    <w:p w:rsidR="00E032B5" w:rsidRPr="0062133B" w:rsidRDefault="004176D6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其中</w:t>
      </w:r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--target-</w:t>
      </w:r>
      <w:proofErr w:type="spellStart"/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dir</w:t>
      </w:r>
      <w:proofErr w:type="spellEnd"/>
      <w:r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可以用来指定导出数据存放至HDFS的目录</w:t>
      </w:r>
      <w:r w:rsidR="004215C3" w:rsidRPr="00415611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；</w:t>
      </w:r>
    </w:p>
    <w:p w:rsidR="00CF4948" w:rsidRPr="0062133B" w:rsidRDefault="00CF4948" w:rsidP="0062133B">
      <w:pPr>
        <w:spacing w:line="360" w:lineRule="auto"/>
        <w:ind w:firstLine="420"/>
        <w:rPr>
          <w:rFonts w:asciiTheme="minorEastAsia" w:eastAsiaTheme="minorEastAsia" w:hAnsiTheme="minorEastAsia"/>
          <w:color w:val="FF0000"/>
          <w:sz w:val="24"/>
          <w:szCs w:val="24"/>
        </w:rPr>
      </w:pP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mysql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jdbc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url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请使用 </w:t>
      </w:r>
      <w:proofErr w:type="spellStart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ip</w:t>
      </w:r>
      <w:proofErr w:type="spellEnd"/>
      <w:r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地址</w:t>
      </w:r>
      <w:r w:rsidR="00AE21B7" w:rsidRPr="0062133B">
        <w:rPr>
          <w:rFonts w:asciiTheme="minorEastAsia" w:eastAsiaTheme="minorEastAsia" w:hAnsiTheme="minorEastAsia" w:hint="eastAsia"/>
          <w:color w:val="FF0000"/>
          <w:sz w:val="24"/>
          <w:szCs w:val="24"/>
        </w:rPr>
        <w:t>。</w:t>
      </w:r>
    </w:p>
    <w:p w:rsidR="00E96C50" w:rsidRDefault="00E96C50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032B5" w:rsidRPr="0062133B" w:rsidRDefault="00E032B5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为了验证在HDFS导入的数据，请使用以下命令</w:t>
      </w:r>
      <w:r w:rsidRPr="0062133B">
        <w:rPr>
          <w:rFonts w:asciiTheme="minorEastAsia" w:eastAsiaTheme="minorEastAsia" w:hAnsiTheme="minorEastAsia" w:hint="eastAsia"/>
          <w:sz w:val="24"/>
          <w:szCs w:val="24"/>
        </w:rPr>
        <w:t>查看导入的数据</w:t>
      </w:r>
      <w:r w:rsidR="00180864" w:rsidRPr="0062133B">
        <w:rPr>
          <w:rFonts w:asciiTheme="minorEastAsia" w:eastAsiaTheme="minorEastAsia" w:hAnsiTheme="minorEastAsia"/>
          <w:sz w:val="24"/>
          <w:szCs w:val="24"/>
        </w:rPr>
        <w:t>：</w:t>
      </w:r>
    </w:p>
    <w:p w:rsidR="00713FDA" w:rsidRPr="0062133B" w:rsidRDefault="00713FDA" w:rsidP="0062133B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62133B">
        <w:rPr>
          <w:rFonts w:asciiTheme="minorEastAsia" w:eastAsiaTheme="minorEastAsia" w:hAnsiTheme="minorEastAsia"/>
          <w:sz w:val="24"/>
          <w:szCs w:val="24"/>
        </w:rPr>
        <w:t>hdfs</w:t>
      </w:r>
      <w:proofErr w:type="spellEnd"/>
      <w:r w:rsidRPr="0062133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62133B">
        <w:rPr>
          <w:rFonts w:asciiTheme="minorEastAsia" w:eastAsiaTheme="minorEastAsia" w:hAnsiTheme="minorEastAsia"/>
          <w:sz w:val="24"/>
          <w:szCs w:val="24"/>
        </w:rPr>
        <w:t>dfs</w:t>
      </w:r>
      <w:proofErr w:type="spellEnd"/>
      <w:r w:rsidRPr="0062133B">
        <w:rPr>
          <w:rFonts w:asciiTheme="minorEastAsia" w:eastAsiaTheme="minorEastAsia" w:hAnsiTheme="minorEastAsia"/>
          <w:sz w:val="24"/>
          <w:szCs w:val="24"/>
        </w:rPr>
        <w:t xml:space="preserve"> -cat /</w:t>
      </w:r>
      <w:proofErr w:type="spellStart"/>
      <w:r w:rsidRPr="0062133B">
        <w:rPr>
          <w:rFonts w:asciiTheme="minorEastAsia" w:eastAsiaTheme="minorEastAsia" w:hAnsiTheme="minorEastAsia"/>
          <w:sz w:val="24"/>
          <w:szCs w:val="24"/>
        </w:rPr>
        <w:t>sqoopresult</w:t>
      </w:r>
      <w:proofErr w:type="spellEnd"/>
      <w:r w:rsidRPr="0062133B">
        <w:rPr>
          <w:rFonts w:asciiTheme="minorEastAsia" w:eastAsiaTheme="minorEastAsia" w:hAnsiTheme="minorEastAsia"/>
          <w:sz w:val="24"/>
          <w:szCs w:val="24"/>
        </w:rPr>
        <w:t>/part-m-00000</w:t>
      </w:r>
    </w:p>
    <w:p w:rsidR="00E032B5" w:rsidRDefault="005B1665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2133B">
        <w:rPr>
          <w:rFonts w:asciiTheme="minorEastAsia" w:eastAsiaTheme="minorEastAsia" w:hAnsiTheme="minorEastAsia"/>
          <w:sz w:val="24"/>
          <w:szCs w:val="24"/>
        </w:rPr>
        <w:t>可以看出</w:t>
      </w:r>
      <w:r w:rsidR="00C7470C" w:rsidRPr="0062133B">
        <w:rPr>
          <w:rFonts w:asciiTheme="minorEastAsia" w:eastAsiaTheme="minorEastAsia" w:hAnsiTheme="minorEastAsia" w:hint="eastAsia"/>
          <w:sz w:val="24"/>
          <w:szCs w:val="24"/>
        </w:rPr>
        <w:t>它会</w:t>
      </w:r>
      <w:r w:rsidR="00B82B9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在HDFS</w:t>
      </w:r>
      <w:r w:rsidR="00B82B9C" w:rsidRPr="00B82B9C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上默认</w:t>
      </w:r>
      <w:r w:rsidR="00C7470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用逗号</w:t>
      </w:r>
      <w:r w:rsidR="006816C3" w:rsidRPr="00B82B9C">
        <w:rPr>
          <w:rFonts w:asciiTheme="minorEastAsia" w:eastAsiaTheme="minorEastAsia" w:hAnsiTheme="minorEastAsia"/>
          <w:sz w:val="24"/>
          <w:szCs w:val="24"/>
          <w:shd w:val="pct15" w:color="auto" w:fill="FFFFFF"/>
        </w:rPr>
        <w:t>,</w:t>
      </w:r>
      <w:r w:rsidR="00C7470C" w:rsidRPr="00B82B9C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分隔</w:t>
      </w:r>
      <w:proofErr w:type="spellStart"/>
      <w:r w:rsidR="00C7470C" w:rsidRPr="0062133B">
        <w:rPr>
          <w:rFonts w:asciiTheme="minorEastAsia" w:eastAsiaTheme="minorEastAsia" w:hAnsiTheme="minorEastAsia" w:hint="eastAsia"/>
          <w:sz w:val="24"/>
          <w:szCs w:val="24"/>
        </w:rPr>
        <w:t>emp</w:t>
      </w:r>
      <w:proofErr w:type="spellEnd"/>
      <w:r w:rsidR="00C7470C" w:rsidRPr="0062133B">
        <w:rPr>
          <w:rFonts w:asciiTheme="minorEastAsia" w:eastAsiaTheme="minorEastAsia" w:hAnsiTheme="minorEastAsia" w:hint="eastAsia"/>
          <w:sz w:val="24"/>
          <w:szCs w:val="24"/>
        </w:rPr>
        <w:t>表的数据和字段。</w:t>
      </w:r>
      <w:r w:rsidR="00E50EF1">
        <w:rPr>
          <w:rFonts w:asciiTheme="minorEastAsia" w:eastAsiaTheme="minorEastAsia" w:hAnsiTheme="minorEastAsia" w:hint="eastAsia"/>
          <w:sz w:val="24"/>
          <w:szCs w:val="24"/>
        </w:rPr>
        <w:t>可以通过</w:t>
      </w:r>
    </w:p>
    <w:p w:rsidR="00E50EF1" w:rsidRDefault="00E50EF1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43D1B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--fields-terminated-by '\t'</w:t>
      </w:r>
      <w:r w:rsidR="006C00E1" w:rsidRPr="00043D1B">
        <w:rPr>
          <w:rFonts w:asciiTheme="minorEastAsia" w:eastAsiaTheme="minorEastAsia" w:hAnsiTheme="minorEastAsia"/>
          <w:b/>
          <w:sz w:val="24"/>
          <w:szCs w:val="24"/>
          <w:shd w:val="pct15" w:color="auto" w:fill="FFFFFF"/>
        </w:rPr>
        <w:t>来指定分隔符</w:t>
      </w:r>
      <w:r w:rsidR="006C00E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96C50" w:rsidRPr="0062133B" w:rsidRDefault="00E96C50" w:rsidP="0062133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2B5" w:rsidTr="002517FE">
        <w:tc>
          <w:tcPr>
            <w:tcW w:w="8522" w:type="dxa"/>
          </w:tcPr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1201,gopal,manager,50000,TP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1202,manisha,Proof reader,50000,TP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1203,khalil,php dev,30000,AC</w:t>
            </w:r>
          </w:p>
          <w:p w:rsidR="00713FDA" w:rsidRPr="00713FDA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1204,prasanth,php dev,30000,AC</w:t>
            </w:r>
          </w:p>
          <w:p w:rsidR="00E032B5" w:rsidRDefault="00713FDA" w:rsidP="00713FDA">
            <w:pPr>
              <w:rPr>
                <w:sz w:val="18"/>
                <w:szCs w:val="18"/>
              </w:rPr>
            </w:pPr>
            <w:r w:rsidRPr="00713FDA">
              <w:rPr>
                <w:sz w:val="18"/>
                <w:szCs w:val="18"/>
              </w:rPr>
              <w:t>1205,kranthi,admin,20000,TP</w:t>
            </w:r>
          </w:p>
        </w:tc>
      </w:tr>
    </w:tbl>
    <w:p w:rsidR="003C66EF" w:rsidRDefault="003C66EF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E032B5" w:rsidRDefault="00B83DFD" w:rsidP="00F129EA">
      <w:pPr>
        <w:pStyle w:val="2"/>
      </w:pPr>
      <w:bookmarkStart w:id="7" w:name="_Toc10648367"/>
      <w:r>
        <w:rPr>
          <w:rFonts w:hint="eastAsia"/>
        </w:rPr>
        <w:lastRenderedPageBreak/>
        <w:t>全量</w:t>
      </w:r>
      <w:r w:rsidR="00E032B5">
        <w:rPr>
          <w:rFonts w:hint="eastAsia"/>
        </w:rPr>
        <w:t>导入</w:t>
      </w:r>
      <w:proofErr w:type="spellStart"/>
      <w:r w:rsidR="009C5DCB">
        <w:t>mysql</w:t>
      </w:r>
      <w:proofErr w:type="spellEnd"/>
      <w:r w:rsidR="009C5DCB">
        <w:rPr>
          <w:rFonts w:hint="eastAsia"/>
        </w:rPr>
        <w:t>表数据</w:t>
      </w:r>
      <w:r w:rsidR="00E032B5">
        <w:rPr>
          <w:rFonts w:hint="eastAsia"/>
        </w:rPr>
        <w:t>到</w:t>
      </w:r>
      <w:r w:rsidR="00E032B5">
        <w:rPr>
          <w:rFonts w:hint="eastAsia"/>
        </w:rPr>
        <w:t>HIVE</w:t>
      </w:r>
      <w:bookmarkEnd w:id="7"/>
    </w:p>
    <w:p w:rsidR="00F053E4" w:rsidRPr="0000162E" w:rsidRDefault="00AB5720" w:rsidP="0000162E">
      <w:pPr>
        <w:pStyle w:val="3"/>
      </w:pPr>
      <w:bookmarkStart w:id="8" w:name="_Toc10648368"/>
      <w:r w:rsidRPr="00B70729">
        <w:rPr>
          <w:rFonts w:hint="eastAsia"/>
        </w:rPr>
        <w:t>方式一：先复制表结构到</w:t>
      </w:r>
      <w:r w:rsidRPr="00B70729">
        <w:rPr>
          <w:rFonts w:hint="eastAsia"/>
        </w:rPr>
        <w:t>hive</w:t>
      </w:r>
      <w:r w:rsidRPr="00B70729">
        <w:rPr>
          <w:rFonts w:hint="eastAsia"/>
        </w:rPr>
        <w:t>中再导入数据</w:t>
      </w:r>
      <w:bookmarkEnd w:id="8"/>
    </w:p>
    <w:p w:rsidR="00FD02A3" w:rsidRPr="00AB5720" w:rsidRDefault="00AF21E1" w:rsidP="00AB5720">
      <w:pPr>
        <w:spacing w:line="360" w:lineRule="auto"/>
        <w:rPr>
          <w:sz w:val="24"/>
        </w:rPr>
      </w:pPr>
      <w:r w:rsidRPr="00AB5720">
        <w:rPr>
          <w:rFonts w:hint="eastAsia"/>
          <w:sz w:val="24"/>
          <w:shd w:val="pct15" w:color="auto" w:fill="FFFFFF"/>
        </w:rPr>
        <w:t>将关系型数据的表结构复制到</w:t>
      </w:r>
      <w:r w:rsidRPr="00AB5720">
        <w:rPr>
          <w:rFonts w:hint="eastAsia"/>
          <w:sz w:val="24"/>
          <w:shd w:val="pct15" w:color="auto" w:fill="FFFFFF"/>
        </w:rPr>
        <w:t>hive</w:t>
      </w:r>
      <w:r w:rsidRPr="00AB5720">
        <w:rPr>
          <w:rFonts w:hint="eastAsia"/>
          <w:sz w:val="24"/>
          <w:shd w:val="pct15" w:color="auto" w:fill="FFFFFF"/>
        </w:rPr>
        <w:t>中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bin/</w:t>
      </w:r>
      <w:proofErr w:type="spellStart"/>
      <w:r w:rsidRPr="00AB5720">
        <w:rPr>
          <w:sz w:val="24"/>
        </w:rPr>
        <w:t>sqoop</w:t>
      </w:r>
      <w:proofErr w:type="spellEnd"/>
      <w:r w:rsidRPr="00AB5720">
        <w:rPr>
          <w:sz w:val="24"/>
        </w:rPr>
        <w:t xml:space="preserve"> create-hive-table \</w:t>
      </w:r>
    </w:p>
    <w:p w:rsidR="00FD02A3" w:rsidRPr="00AB5720" w:rsidRDefault="00F840E7" w:rsidP="00AB5720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FD02A3" w:rsidRPr="00AB5720">
        <w:rPr>
          <w:sz w:val="24"/>
        </w:rPr>
        <w:t>1:3306/</w:t>
      </w:r>
      <w:proofErr w:type="spellStart"/>
      <w:r w:rsidR="00FD02A3" w:rsidRPr="00AB5720">
        <w:rPr>
          <w:sz w:val="24"/>
        </w:rPr>
        <w:t>sqoopdb</w:t>
      </w:r>
      <w:proofErr w:type="spellEnd"/>
      <w:r w:rsidR="00FD02A3" w:rsidRPr="00AB5720">
        <w:rPr>
          <w:sz w:val="24"/>
        </w:rPr>
        <w:t xml:space="preserve">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--table </w:t>
      </w:r>
      <w:proofErr w:type="spellStart"/>
      <w:r w:rsidRPr="00AB5720">
        <w:rPr>
          <w:sz w:val="24"/>
        </w:rPr>
        <w:t>emp_add</w:t>
      </w:r>
      <w:proofErr w:type="spellEnd"/>
      <w:r w:rsidRPr="00AB5720">
        <w:rPr>
          <w:sz w:val="24"/>
        </w:rPr>
        <w:t xml:space="preserve">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FD02A3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--password </w:t>
      </w:r>
      <w:proofErr w:type="spellStart"/>
      <w:r w:rsidRPr="00AB5720">
        <w:rPr>
          <w:sz w:val="24"/>
        </w:rPr>
        <w:t>hadoop</w:t>
      </w:r>
      <w:proofErr w:type="spellEnd"/>
      <w:r w:rsidRPr="00AB5720">
        <w:rPr>
          <w:sz w:val="24"/>
        </w:rPr>
        <w:t xml:space="preserve"> \</w:t>
      </w:r>
    </w:p>
    <w:p w:rsidR="00696681" w:rsidRPr="00AB5720" w:rsidRDefault="00FD02A3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--hive-table </w:t>
      </w:r>
      <w:proofErr w:type="spellStart"/>
      <w:r w:rsidRPr="00AB5720">
        <w:rPr>
          <w:sz w:val="24"/>
        </w:rPr>
        <w:t>test.emp_add_sp</w:t>
      </w:r>
      <w:proofErr w:type="spellEnd"/>
    </w:p>
    <w:p w:rsidR="001F49AB" w:rsidRPr="00AB5720" w:rsidRDefault="00696681" w:rsidP="00AB572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>其中</w:t>
      </w:r>
      <w:r w:rsidR="001F49AB" w:rsidRPr="00AB5720">
        <w:rPr>
          <w:rFonts w:asciiTheme="minorEastAsia" w:eastAsiaTheme="minorEastAsia" w:hAnsiTheme="minorEastAsia" w:hint="eastAsia"/>
          <w:sz w:val="24"/>
        </w:rPr>
        <w:t>：</w:t>
      </w:r>
    </w:p>
    <w:p w:rsidR="00696681" w:rsidRPr="00AB5720" w:rsidRDefault="00696681" w:rsidP="00AB572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 xml:space="preserve"> --table 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emp_add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>为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mysql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>中的数据库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sqoopdb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>中的表</w:t>
      </w:r>
      <w:r w:rsidR="00C048CE" w:rsidRPr="00AB5720">
        <w:rPr>
          <w:rFonts w:asciiTheme="minorEastAsia" w:eastAsiaTheme="minorEastAsia" w:hAnsiTheme="minorEastAsia" w:hint="eastAsia"/>
          <w:sz w:val="24"/>
        </w:rPr>
        <w:t>。</w:t>
      </w:r>
      <w:r w:rsidRPr="00AB5720">
        <w:rPr>
          <w:rFonts w:asciiTheme="minorEastAsia" w:eastAsiaTheme="minorEastAsia" w:hAnsiTheme="minorEastAsia" w:hint="eastAsia"/>
          <w:sz w:val="24"/>
        </w:rPr>
        <w:t xml:space="preserve">   </w:t>
      </w:r>
    </w:p>
    <w:p w:rsidR="00696681" w:rsidRDefault="00696681" w:rsidP="00AB572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  <w:r w:rsidRPr="00AB5720">
        <w:rPr>
          <w:rFonts w:asciiTheme="minorEastAsia" w:eastAsiaTheme="minorEastAsia" w:hAnsiTheme="minorEastAsia" w:hint="eastAsia"/>
          <w:sz w:val="24"/>
        </w:rPr>
        <w:t xml:space="preserve"> --hive-table </w:t>
      </w:r>
      <w:proofErr w:type="spellStart"/>
      <w:r w:rsidRPr="00AB5720">
        <w:rPr>
          <w:rFonts w:asciiTheme="minorEastAsia" w:eastAsiaTheme="minorEastAsia" w:hAnsiTheme="minorEastAsia" w:hint="eastAsia"/>
          <w:sz w:val="24"/>
        </w:rPr>
        <w:t>emp_add_sp</w:t>
      </w:r>
      <w:proofErr w:type="spellEnd"/>
      <w:r w:rsidRPr="00AB5720">
        <w:rPr>
          <w:rFonts w:asciiTheme="minorEastAsia" w:eastAsiaTheme="minorEastAsia" w:hAnsiTheme="minorEastAsia" w:hint="eastAsia"/>
          <w:sz w:val="24"/>
        </w:rPr>
        <w:t xml:space="preserve"> 为hive中新建的表名称</w:t>
      </w:r>
      <w:r w:rsidR="00B21D8B" w:rsidRPr="00AB5720">
        <w:rPr>
          <w:rFonts w:asciiTheme="minorEastAsia" w:eastAsiaTheme="minorEastAsia" w:hAnsiTheme="minorEastAsia" w:hint="eastAsia"/>
          <w:sz w:val="24"/>
        </w:rPr>
        <w:t>。</w:t>
      </w:r>
    </w:p>
    <w:p w:rsidR="003F4289" w:rsidRPr="00AB5720" w:rsidRDefault="003F4289" w:rsidP="00AB572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</w:p>
    <w:p w:rsidR="00A5785E" w:rsidRPr="00AB5720" w:rsidRDefault="00A5785E" w:rsidP="00AB5720">
      <w:pPr>
        <w:spacing w:line="360" w:lineRule="auto"/>
        <w:rPr>
          <w:rFonts w:asciiTheme="minorEastAsia" w:eastAsiaTheme="minorEastAsia" w:hAnsiTheme="minorEastAsia"/>
          <w:sz w:val="24"/>
          <w:shd w:val="pct15" w:color="auto" w:fill="FFFFFF"/>
        </w:rPr>
      </w:pPr>
      <w:r w:rsidRPr="00AB5720">
        <w:rPr>
          <w:rFonts w:asciiTheme="minorEastAsia" w:eastAsiaTheme="minorEastAsia" w:hAnsiTheme="minorEastAsia" w:hint="eastAsia"/>
          <w:sz w:val="24"/>
          <w:shd w:val="pct15" w:color="auto" w:fill="FFFFFF"/>
        </w:rPr>
        <w:t>从关系数据库导入文件到hive中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bin/</w:t>
      </w:r>
      <w:proofErr w:type="spellStart"/>
      <w:r w:rsidRPr="00AB5720">
        <w:rPr>
          <w:sz w:val="24"/>
        </w:rPr>
        <w:t>sqoop</w:t>
      </w:r>
      <w:proofErr w:type="spellEnd"/>
      <w:r w:rsidRPr="00AB5720">
        <w:rPr>
          <w:sz w:val="24"/>
        </w:rPr>
        <w:t xml:space="preserve"> import \</w:t>
      </w:r>
    </w:p>
    <w:p w:rsidR="00A5785E" w:rsidRPr="00AB5720" w:rsidRDefault="00A50F71" w:rsidP="00AB5720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A5785E" w:rsidRPr="00AB5720">
        <w:rPr>
          <w:sz w:val="24"/>
        </w:rPr>
        <w:t>1:3306/</w:t>
      </w:r>
      <w:proofErr w:type="spellStart"/>
      <w:r w:rsidR="00A5785E" w:rsidRPr="00AB5720">
        <w:rPr>
          <w:sz w:val="24"/>
        </w:rPr>
        <w:t>sqoopdb</w:t>
      </w:r>
      <w:proofErr w:type="spellEnd"/>
      <w:r w:rsidR="00A5785E"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--password </w:t>
      </w:r>
      <w:proofErr w:type="spellStart"/>
      <w:r w:rsidRPr="00AB5720">
        <w:rPr>
          <w:sz w:val="24"/>
        </w:rPr>
        <w:t>hadoop</w:t>
      </w:r>
      <w:proofErr w:type="spellEnd"/>
      <w:r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--table </w:t>
      </w:r>
      <w:proofErr w:type="spellStart"/>
      <w:r w:rsidRPr="00AB5720">
        <w:rPr>
          <w:sz w:val="24"/>
        </w:rPr>
        <w:t>emp_add</w:t>
      </w:r>
      <w:proofErr w:type="spellEnd"/>
      <w:r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--hive-table </w:t>
      </w:r>
      <w:proofErr w:type="spellStart"/>
      <w:r w:rsidRPr="00AB5720">
        <w:rPr>
          <w:sz w:val="24"/>
        </w:rPr>
        <w:t>test.emp_add_sp</w:t>
      </w:r>
      <w:proofErr w:type="spellEnd"/>
      <w:r w:rsidRPr="00AB5720">
        <w:rPr>
          <w:sz w:val="24"/>
        </w:rPr>
        <w:t xml:space="preserve"> \</w:t>
      </w:r>
    </w:p>
    <w:p w:rsidR="00A5785E" w:rsidRPr="00AB572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--hive-import \</w:t>
      </w:r>
    </w:p>
    <w:p w:rsidR="00853D80" w:rsidRDefault="00A5785E" w:rsidP="00AB5720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--m 1</w:t>
      </w:r>
    </w:p>
    <w:p w:rsidR="00A5785E" w:rsidRDefault="00853D80" w:rsidP="00853D80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3965DD" w:rsidRDefault="003965DD" w:rsidP="0000162E">
      <w:pPr>
        <w:pStyle w:val="3"/>
      </w:pPr>
      <w:bookmarkStart w:id="9" w:name="_Toc10648369"/>
      <w:r w:rsidRPr="006411B0">
        <w:rPr>
          <w:rFonts w:hint="eastAsia"/>
        </w:rPr>
        <w:lastRenderedPageBreak/>
        <w:t>方式二：</w:t>
      </w:r>
      <w:r w:rsidR="00902137" w:rsidRPr="006411B0">
        <w:rPr>
          <w:rFonts w:hint="eastAsia"/>
        </w:rPr>
        <w:t>直接复制表结构数据</w:t>
      </w:r>
      <w:r w:rsidRPr="006411B0">
        <w:rPr>
          <w:rFonts w:hint="eastAsia"/>
        </w:rPr>
        <w:t>到</w:t>
      </w:r>
      <w:r w:rsidRPr="006411B0">
        <w:rPr>
          <w:rFonts w:hint="eastAsia"/>
        </w:rPr>
        <w:t>hive</w:t>
      </w:r>
      <w:r w:rsidRPr="006411B0">
        <w:rPr>
          <w:rFonts w:hint="eastAsia"/>
        </w:rPr>
        <w:t>中</w:t>
      </w:r>
      <w:bookmarkEnd w:id="9"/>
    </w:p>
    <w:p w:rsidR="003174CF" w:rsidRPr="006411B0" w:rsidRDefault="003174CF" w:rsidP="003965DD">
      <w:pPr>
        <w:rPr>
          <w:b/>
          <w:sz w:val="28"/>
        </w:rPr>
      </w:pPr>
    </w:p>
    <w:p w:rsidR="00097931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>bin/</w:t>
      </w:r>
      <w:proofErr w:type="spellStart"/>
      <w:r w:rsidRPr="00097931">
        <w:rPr>
          <w:sz w:val="24"/>
        </w:rPr>
        <w:t>sqoop</w:t>
      </w:r>
      <w:proofErr w:type="spellEnd"/>
      <w:r w:rsidRPr="00097931">
        <w:rPr>
          <w:sz w:val="24"/>
        </w:rPr>
        <w:t xml:space="preserve"> import</w:t>
      </w:r>
      <w:r>
        <w:rPr>
          <w:sz w:val="24"/>
        </w:rPr>
        <w:t xml:space="preserve"> \</w:t>
      </w:r>
    </w:p>
    <w:p w:rsidR="00F840E7" w:rsidRPr="00AB5720" w:rsidRDefault="0041315C" w:rsidP="00F840E7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A96852">
        <w:rPr>
          <w:sz w:val="24"/>
        </w:rPr>
        <w:t>1:3306/</w:t>
      </w:r>
      <w:proofErr w:type="spellStart"/>
      <w:r w:rsidR="00A96852">
        <w:rPr>
          <w:sz w:val="24"/>
        </w:rPr>
        <w:t>user</w:t>
      </w:r>
      <w:r w:rsidR="00F840E7" w:rsidRPr="00AB5720">
        <w:rPr>
          <w:sz w:val="24"/>
        </w:rPr>
        <w:t>db</w:t>
      </w:r>
      <w:proofErr w:type="spellEnd"/>
      <w:r w:rsidR="00F840E7" w:rsidRPr="00AB5720">
        <w:rPr>
          <w:sz w:val="24"/>
        </w:rPr>
        <w:t xml:space="preserve"> \</w:t>
      </w:r>
    </w:p>
    <w:p w:rsidR="00F840E7" w:rsidRPr="00AB5720" w:rsidRDefault="00F840E7" w:rsidP="00F840E7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>--username root \</w:t>
      </w:r>
    </w:p>
    <w:p w:rsidR="00F840E7" w:rsidRPr="00AB5720" w:rsidRDefault="00F840E7" w:rsidP="00F840E7">
      <w:pPr>
        <w:spacing w:line="360" w:lineRule="auto"/>
        <w:ind w:leftChars="200" w:left="420"/>
        <w:rPr>
          <w:sz w:val="24"/>
        </w:rPr>
      </w:pPr>
      <w:r w:rsidRPr="00AB5720">
        <w:rPr>
          <w:sz w:val="24"/>
        </w:rPr>
        <w:t xml:space="preserve">--password </w:t>
      </w:r>
      <w:proofErr w:type="spellStart"/>
      <w:r w:rsidRPr="00AB5720">
        <w:rPr>
          <w:sz w:val="24"/>
        </w:rPr>
        <w:t>hadoop</w:t>
      </w:r>
      <w:proofErr w:type="spellEnd"/>
      <w:r w:rsidRPr="00AB5720">
        <w:rPr>
          <w:sz w:val="24"/>
        </w:rPr>
        <w:t xml:space="preserve"> \</w:t>
      </w:r>
    </w:p>
    <w:p w:rsidR="00853D80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 xml:space="preserve">--table </w:t>
      </w:r>
      <w:proofErr w:type="spellStart"/>
      <w:r w:rsidRPr="00097931">
        <w:rPr>
          <w:sz w:val="24"/>
        </w:rPr>
        <w:t>emp_conn</w:t>
      </w:r>
      <w:proofErr w:type="spellEnd"/>
      <w:r w:rsidR="00853D80">
        <w:rPr>
          <w:sz w:val="24"/>
        </w:rPr>
        <w:t xml:space="preserve"> \</w:t>
      </w:r>
    </w:p>
    <w:p w:rsidR="00853D80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>--hive-import</w:t>
      </w:r>
      <w:r w:rsidR="00853D80">
        <w:rPr>
          <w:sz w:val="24"/>
        </w:rPr>
        <w:t xml:space="preserve"> \</w:t>
      </w:r>
    </w:p>
    <w:p w:rsidR="00853D80" w:rsidRDefault="00853D80" w:rsidP="00097931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>-</w:t>
      </w:r>
      <w:r w:rsidR="00097931" w:rsidRPr="00097931">
        <w:rPr>
          <w:sz w:val="24"/>
        </w:rPr>
        <w:t>-m 1</w:t>
      </w:r>
      <w:r>
        <w:rPr>
          <w:sz w:val="24"/>
        </w:rPr>
        <w:t xml:space="preserve"> \</w:t>
      </w:r>
    </w:p>
    <w:p w:rsidR="00097931" w:rsidRDefault="00097931" w:rsidP="00097931">
      <w:pPr>
        <w:spacing w:line="360" w:lineRule="auto"/>
        <w:ind w:leftChars="200" w:left="420"/>
        <w:rPr>
          <w:sz w:val="24"/>
        </w:rPr>
      </w:pPr>
      <w:r w:rsidRPr="00097931">
        <w:rPr>
          <w:sz w:val="24"/>
        </w:rPr>
        <w:t xml:space="preserve">--hive-database </w:t>
      </w:r>
      <w:r w:rsidR="00644AF4" w:rsidRPr="00644AF4">
        <w:rPr>
          <w:sz w:val="24"/>
        </w:rPr>
        <w:t>test</w:t>
      </w:r>
      <w:r w:rsidRPr="00097931">
        <w:rPr>
          <w:sz w:val="24"/>
        </w:rPr>
        <w:t>;</w:t>
      </w:r>
    </w:p>
    <w:p w:rsidR="00BA7545" w:rsidRPr="00097931" w:rsidRDefault="00BA7545" w:rsidP="00097931">
      <w:pPr>
        <w:spacing w:line="360" w:lineRule="auto"/>
        <w:ind w:leftChars="200" w:left="420"/>
        <w:rPr>
          <w:sz w:val="24"/>
        </w:rPr>
      </w:pPr>
    </w:p>
    <w:p w:rsidR="003965DD" w:rsidRDefault="008F02BE" w:rsidP="00AB5720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06E5896C" wp14:editId="2DD71694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3" w:rsidRPr="003965DD" w:rsidRDefault="007B40E3" w:rsidP="007B40E3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E032B5" w:rsidRDefault="00E032B5" w:rsidP="00F129EA">
      <w:pPr>
        <w:pStyle w:val="2"/>
      </w:pPr>
      <w:bookmarkStart w:id="10" w:name="_Toc10648370"/>
      <w:r>
        <w:lastRenderedPageBreak/>
        <w:t>导入表数据子集</w:t>
      </w:r>
      <w:r w:rsidR="00BF0A9A">
        <w:rPr>
          <w:rFonts w:hint="eastAsia"/>
        </w:rPr>
        <w:t>(where</w:t>
      </w:r>
      <w:r w:rsidR="00BF0A9A">
        <w:rPr>
          <w:rFonts w:hint="eastAsia"/>
        </w:rPr>
        <w:t>过滤</w:t>
      </w:r>
      <w:r w:rsidR="00BF0A9A">
        <w:rPr>
          <w:rFonts w:hint="eastAsia"/>
        </w:rPr>
        <w:t>)</w:t>
      </w:r>
      <w:bookmarkEnd w:id="10"/>
    </w:p>
    <w:p w:rsidR="00E032B5" w:rsidRPr="00711389" w:rsidRDefault="00711389" w:rsidP="00711389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711389">
        <w:rPr>
          <w:rFonts w:asciiTheme="minorEastAsia" w:eastAsiaTheme="minorEastAsia" w:hAnsiTheme="minorEastAsia" w:hint="eastAsia"/>
          <w:sz w:val="24"/>
          <w:shd w:val="pct15" w:color="auto" w:fill="FFFFFF"/>
        </w:rPr>
        <w:t>--where</w:t>
      </w:r>
      <w:r w:rsidR="00636C3F" w:rsidRPr="00711389">
        <w:rPr>
          <w:rFonts w:asciiTheme="minorEastAsia" w:eastAsiaTheme="minorEastAsia" w:hAnsiTheme="minorEastAsia" w:hint="eastAsia"/>
          <w:sz w:val="24"/>
          <w:shd w:val="pct15" w:color="auto" w:fill="FFFFFF"/>
        </w:rPr>
        <w:t>可以指定从关系数据库导入数据时的查询条件</w:t>
      </w:r>
      <w:r w:rsidR="00636C3F" w:rsidRPr="00711389">
        <w:rPr>
          <w:rFonts w:asciiTheme="minorEastAsia" w:eastAsiaTheme="minorEastAsia" w:hAnsiTheme="minorEastAsia" w:hint="eastAsia"/>
          <w:sz w:val="24"/>
        </w:rPr>
        <w:t>。</w:t>
      </w:r>
      <w:r w:rsidR="00E032B5" w:rsidRPr="00711389">
        <w:rPr>
          <w:rFonts w:asciiTheme="minorEastAsia" w:eastAsiaTheme="minorEastAsia" w:hAnsiTheme="minorEastAsia"/>
          <w:sz w:val="24"/>
        </w:rPr>
        <w:t>它执行在数据库服务器相应的SQL查询，并将结果存储在HDFS的目标目录。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bin/</w:t>
      </w:r>
      <w:proofErr w:type="spellStart"/>
      <w:r w:rsidRPr="00711389">
        <w:rPr>
          <w:sz w:val="24"/>
        </w:rPr>
        <w:t>sqoop</w:t>
      </w:r>
      <w:proofErr w:type="spellEnd"/>
      <w:r w:rsidRPr="00711389">
        <w:rPr>
          <w:sz w:val="24"/>
        </w:rPr>
        <w:t xml:space="preserve"> import \</w:t>
      </w:r>
    </w:p>
    <w:p w:rsidR="00ED7ACC" w:rsidRPr="00711389" w:rsidRDefault="00711389" w:rsidP="00711389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ED7ACC" w:rsidRPr="00711389">
        <w:rPr>
          <w:sz w:val="24"/>
        </w:rPr>
        <w:t>1:3306/</w:t>
      </w:r>
      <w:proofErr w:type="spellStart"/>
      <w:r w:rsidR="00ED7ACC" w:rsidRPr="00711389">
        <w:rPr>
          <w:sz w:val="24"/>
        </w:rPr>
        <w:t>sqoopdb</w:t>
      </w:r>
      <w:proofErr w:type="spellEnd"/>
      <w:r w:rsidR="00ED7ACC" w:rsidRPr="00711389">
        <w:rPr>
          <w:sz w:val="24"/>
        </w:rPr>
        <w:t xml:space="preserve">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--username root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--password </w:t>
      </w:r>
      <w:proofErr w:type="spellStart"/>
      <w:r w:rsidRPr="00711389">
        <w:rPr>
          <w:sz w:val="24"/>
        </w:rPr>
        <w:t>hadoop</w:t>
      </w:r>
      <w:proofErr w:type="spellEnd"/>
      <w:r w:rsidRPr="00711389">
        <w:rPr>
          <w:sz w:val="24"/>
        </w:rPr>
        <w:t xml:space="preserve">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--where "city ='sec-bad'" \</w:t>
      </w:r>
    </w:p>
    <w:p w:rsidR="00ED7ACC" w:rsidRPr="00711389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--target-</w:t>
      </w:r>
      <w:proofErr w:type="spellStart"/>
      <w:r w:rsidRPr="00711389">
        <w:rPr>
          <w:sz w:val="24"/>
        </w:rPr>
        <w:t>dir</w:t>
      </w:r>
      <w:proofErr w:type="spellEnd"/>
      <w:r w:rsidRPr="00711389">
        <w:rPr>
          <w:sz w:val="24"/>
        </w:rPr>
        <w:t xml:space="preserve"> /</w:t>
      </w:r>
      <w:proofErr w:type="spellStart"/>
      <w:r w:rsidRPr="00711389">
        <w:rPr>
          <w:sz w:val="24"/>
        </w:rPr>
        <w:t>wherequery</w:t>
      </w:r>
      <w:proofErr w:type="spellEnd"/>
      <w:r w:rsidRPr="00711389">
        <w:rPr>
          <w:sz w:val="24"/>
        </w:rPr>
        <w:t xml:space="preserve"> \</w:t>
      </w:r>
    </w:p>
    <w:p w:rsidR="00ED7ACC" w:rsidRDefault="00ED7ACC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--table </w:t>
      </w:r>
      <w:proofErr w:type="spellStart"/>
      <w:r w:rsidRPr="00711389">
        <w:rPr>
          <w:sz w:val="24"/>
        </w:rPr>
        <w:t>emp_add</w:t>
      </w:r>
      <w:proofErr w:type="spellEnd"/>
      <w:r w:rsidRPr="00711389">
        <w:rPr>
          <w:sz w:val="24"/>
        </w:rPr>
        <w:t xml:space="preserve"> --m 1</w:t>
      </w:r>
    </w:p>
    <w:p w:rsidR="00114B51" w:rsidRDefault="00114B51" w:rsidP="00711389">
      <w:pPr>
        <w:spacing w:line="360" w:lineRule="auto"/>
        <w:ind w:leftChars="200" w:left="420"/>
        <w:rPr>
          <w:sz w:val="24"/>
        </w:rPr>
      </w:pPr>
    </w:p>
    <w:p w:rsidR="00130A20" w:rsidRPr="00711389" w:rsidRDefault="00A75732" w:rsidP="00711389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1FFB8F75" wp14:editId="2DF7DF76">
            <wp:extent cx="5082980" cy="63251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7E" w:rsidRDefault="0018247E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18247E" w:rsidRDefault="0018247E" w:rsidP="00F129EA">
      <w:pPr>
        <w:pStyle w:val="2"/>
      </w:pPr>
      <w:bookmarkStart w:id="11" w:name="_Toc10648371"/>
      <w:r>
        <w:lastRenderedPageBreak/>
        <w:t>导入表数据子集</w:t>
      </w:r>
      <w:r>
        <w:rPr>
          <w:rFonts w:hint="eastAsia"/>
        </w:rPr>
        <w:t>(</w:t>
      </w:r>
      <w:r>
        <w:t>query</w:t>
      </w:r>
      <w:r>
        <w:t>查询</w:t>
      </w:r>
      <w:r>
        <w:rPr>
          <w:rFonts w:hint="eastAsia"/>
        </w:rPr>
        <w:t>)</w:t>
      </w:r>
      <w:bookmarkEnd w:id="11"/>
    </w:p>
    <w:p w:rsidR="00C4491A" w:rsidRPr="00C4491A" w:rsidRDefault="00C4491A" w:rsidP="00C4491A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color w:val="FF0000"/>
          <w:sz w:val="24"/>
          <w:shd w:val="pct15" w:color="auto" w:fill="FFFFFF"/>
        </w:rPr>
      </w:pPr>
      <w:r w:rsidRPr="00C4491A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注意事项：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 w:hint="eastAsia"/>
          <w:sz w:val="24"/>
        </w:rPr>
        <w:t>query</w:t>
      </w:r>
      <w:r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</w:rPr>
        <w:t>sql</w:t>
      </w:r>
      <w:proofErr w:type="spellEnd"/>
      <w:r>
        <w:rPr>
          <w:rFonts w:asciiTheme="minorEastAsia" w:eastAsiaTheme="minorEastAsia" w:hAnsiTheme="minorEastAsia" w:hint="eastAsia"/>
          <w:sz w:val="24"/>
        </w:rPr>
        <w:t>语句来进行查找</w:t>
      </w:r>
      <w:r w:rsidRPr="00C4491A">
        <w:rPr>
          <w:rFonts w:asciiTheme="minorEastAsia" w:eastAsiaTheme="minorEastAsia" w:hAnsiTheme="minorEastAsia" w:hint="eastAsia"/>
          <w:sz w:val="24"/>
        </w:rPr>
        <w:t xml:space="preserve">不能加参数--table </w:t>
      </w:r>
      <w:r>
        <w:rPr>
          <w:rFonts w:asciiTheme="minorEastAsia" w:eastAsiaTheme="minorEastAsia" w:hAnsiTheme="minorEastAsia"/>
          <w:sz w:val="24"/>
        </w:rPr>
        <w:t>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并且必须要添加where</w:t>
      </w:r>
      <w:r>
        <w:rPr>
          <w:rFonts w:asciiTheme="minorEastAsia" w:eastAsiaTheme="minorEastAsia" w:hAnsiTheme="minorEastAsia" w:hint="eastAsia"/>
          <w:sz w:val="24"/>
        </w:rPr>
        <w:t>条件;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 xml:space="preserve">并且where条件后面必须带一个$CONDITIONS </w:t>
      </w:r>
      <w:r>
        <w:rPr>
          <w:rFonts w:asciiTheme="minorEastAsia" w:eastAsiaTheme="minorEastAsia" w:hAnsiTheme="minorEastAsia" w:hint="eastAsia"/>
          <w:sz w:val="24"/>
        </w:rPr>
        <w:t>这个字符串;</w:t>
      </w:r>
    </w:p>
    <w:p w:rsidR="00C4491A" w:rsidRPr="00C4491A" w:rsidRDefault="00C4491A" w:rsidP="00C4491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4491A">
        <w:rPr>
          <w:rFonts w:asciiTheme="minorEastAsia" w:eastAsiaTheme="minorEastAsia" w:hAnsiTheme="minorEastAsia" w:hint="eastAsia"/>
          <w:sz w:val="24"/>
        </w:rPr>
        <w:t>并且这个</w:t>
      </w:r>
      <w:proofErr w:type="spellStart"/>
      <w:r w:rsidRPr="00C4491A">
        <w:rPr>
          <w:rFonts w:asciiTheme="minorEastAsia" w:eastAsiaTheme="minorEastAsia" w:hAnsiTheme="minorEastAsia" w:hint="eastAsia"/>
          <w:sz w:val="24"/>
        </w:rPr>
        <w:t>sql</w:t>
      </w:r>
      <w:proofErr w:type="spellEnd"/>
      <w:r w:rsidRPr="00C4491A">
        <w:rPr>
          <w:rFonts w:asciiTheme="minorEastAsia" w:eastAsiaTheme="minorEastAsia" w:hAnsiTheme="minorEastAsia" w:hint="eastAsia"/>
          <w:sz w:val="24"/>
        </w:rPr>
        <w:t>语句必须用单引号，不能用双引号</w:t>
      </w:r>
      <w:r>
        <w:rPr>
          <w:rFonts w:asciiTheme="minorEastAsia" w:eastAsiaTheme="minorEastAsia" w:hAnsiTheme="minorEastAsia" w:hint="eastAsia"/>
          <w:sz w:val="24"/>
        </w:rPr>
        <w:t>;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bin/</w:t>
      </w:r>
      <w:proofErr w:type="spellStart"/>
      <w:r w:rsidRPr="00711389">
        <w:rPr>
          <w:sz w:val="24"/>
        </w:rPr>
        <w:t>sqoop</w:t>
      </w:r>
      <w:proofErr w:type="spellEnd"/>
      <w:r w:rsidRPr="00711389">
        <w:rPr>
          <w:sz w:val="24"/>
        </w:rPr>
        <w:t xml:space="preserve"> import \</w:t>
      </w:r>
    </w:p>
    <w:p w:rsidR="00BD7834" w:rsidRPr="00711389" w:rsidRDefault="006E1BC3" w:rsidP="00711389">
      <w:pPr>
        <w:spacing w:line="360" w:lineRule="auto"/>
        <w:ind w:leftChars="200" w:left="420"/>
        <w:rPr>
          <w:sz w:val="24"/>
        </w:rPr>
      </w:pPr>
      <w:r>
        <w:rPr>
          <w:sz w:val="24"/>
        </w:rPr>
        <w:t xml:space="preserve">--connect </w:t>
      </w:r>
      <w:proofErr w:type="spellStart"/>
      <w:r>
        <w:rPr>
          <w:sz w:val="24"/>
        </w:rPr>
        <w:t>jdbc:mysql</w:t>
      </w:r>
      <w:proofErr w:type="spellEnd"/>
      <w:r>
        <w:rPr>
          <w:sz w:val="24"/>
        </w:rPr>
        <w:t>://node-</w:t>
      </w:r>
      <w:r w:rsidR="00BD7834" w:rsidRPr="00711389">
        <w:rPr>
          <w:sz w:val="24"/>
        </w:rPr>
        <w:t>1:3306/</w:t>
      </w:r>
      <w:proofErr w:type="spellStart"/>
      <w:r>
        <w:rPr>
          <w:rFonts w:hint="eastAsia"/>
          <w:sz w:val="24"/>
        </w:rPr>
        <w:t>user</w:t>
      </w:r>
      <w:r w:rsidR="00BD7834" w:rsidRPr="00711389">
        <w:rPr>
          <w:sz w:val="24"/>
        </w:rPr>
        <w:t>db</w:t>
      </w:r>
      <w:proofErr w:type="spellEnd"/>
      <w:r w:rsidR="00BD7834" w:rsidRPr="00711389">
        <w:rPr>
          <w:sz w:val="24"/>
        </w:rPr>
        <w:t xml:space="preserve">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--username root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--password </w:t>
      </w:r>
      <w:proofErr w:type="spellStart"/>
      <w:r w:rsidRPr="00711389">
        <w:rPr>
          <w:sz w:val="24"/>
        </w:rPr>
        <w:t>hadoop</w:t>
      </w:r>
      <w:proofErr w:type="spellEnd"/>
      <w:r w:rsidRPr="00711389">
        <w:rPr>
          <w:sz w:val="24"/>
        </w:rPr>
        <w:t xml:space="preserve">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--target-</w:t>
      </w:r>
      <w:proofErr w:type="spellStart"/>
      <w:r w:rsidRPr="00711389">
        <w:rPr>
          <w:sz w:val="24"/>
        </w:rPr>
        <w:t>dir</w:t>
      </w:r>
      <w:proofErr w:type="spellEnd"/>
      <w:r w:rsidRPr="00711389">
        <w:rPr>
          <w:sz w:val="24"/>
        </w:rPr>
        <w:t xml:space="preserve"> /wherequery12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--query 'select </w:t>
      </w:r>
      <w:proofErr w:type="spellStart"/>
      <w:r w:rsidRPr="00711389">
        <w:rPr>
          <w:sz w:val="24"/>
        </w:rPr>
        <w:t>id,name,deg</w:t>
      </w:r>
      <w:proofErr w:type="spellEnd"/>
      <w:r w:rsidRPr="00711389">
        <w:rPr>
          <w:sz w:val="24"/>
        </w:rPr>
        <w:t xml:space="preserve"> from </w:t>
      </w:r>
      <w:proofErr w:type="spellStart"/>
      <w:r w:rsidRPr="00711389">
        <w:rPr>
          <w:sz w:val="24"/>
        </w:rPr>
        <w:t>emp</w:t>
      </w:r>
      <w:proofErr w:type="spellEnd"/>
      <w:r w:rsidRPr="00711389">
        <w:rPr>
          <w:sz w:val="24"/>
        </w:rPr>
        <w:t xml:space="preserve"> WHERE  id&gt;1203 and $CONDITIONS'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--split-by id \</w:t>
      </w:r>
    </w:p>
    <w:p w:rsidR="00BD7834" w:rsidRPr="00711389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>--fields-terminated-by '\t' \</w:t>
      </w:r>
    </w:p>
    <w:p w:rsidR="00BD7834" w:rsidRDefault="00BD7834" w:rsidP="00711389">
      <w:pPr>
        <w:spacing w:line="360" w:lineRule="auto"/>
        <w:ind w:leftChars="200" w:left="420"/>
        <w:rPr>
          <w:sz w:val="24"/>
        </w:rPr>
      </w:pPr>
      <w:r w:rsidRPr="00711389">
        <w:rPr>
          <w:sz w:val="24"/>
        </w:rPr>
        <w:t xml:space="preserve">--m </w:t>
      </w:r>
      <w:r w:rsidR="00396E26">
        <w:rPr>
          <w:sz w:val="24"/>
        </w:rPr>
        <w:t>2</w:t>
      </w:r>
    </w:p>
    <w:p w:rsidR="00A31E21" w:rsidRDefault="00396E26" w:rsidP="00396E2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spellStart"/>
      <w:r w:rsidRPr="00396E26">
        <w:rPr>
          <w:rFonts w:asciiTheme="minorEastAsia" w:eastAsiaTheme="minorEastAsia" w:hAnsiTheme="minorEastAsia" w:hint="eastAsia"/>
          <w:sz w:val="24"/>
        </w:rPr>
        <w:t>sqoop</w:t>
      </w:r>
      <w:proofErr w:type="spellEnd"/>
      <w:r>
        <w:rPr>
          <w:rFonts w:asciiTheme="minorEastAsia" w:eastAsiaTheme="minorEastAsia" w:hAnsiTheme="minorEastAsia" w:hint="eastAsia"/>
          <w:sz w:val="24"/>
        </w:rPr>
        <w:t>命令中，</w:t>
      </w:r>
      <w:r w:rsidRPr="00357001">
        <w:rPr>
          <w:rFonts w:asciiTheme="minorEastAsia" w:eastAsiaTheme="minorEastAsia" w:hAnsiTheme="minorEastAsia" w:hint="eastAsia"/>
          <w:sz w:val="24"/>
          <w:shd w:val="pct15" w:color="auto" w:fill="FFFFFF"/>
        </w:rPr>
        <w:t>--split-by id通常配合-m 10参数使用</w:t>
      </w:r>
      <w:r w:rsidRPr="00396E26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用于指定根据哪个字段进行划分并启动多少个</w:t>
      </w:r>
      <w:proofErr w:type="spellStart"/>
      <w:r>
        <w:rPr>
          <w:rFonts w:asciiTheme="minorEastAsia" w:eastAsiaTheme="minorEastAsia" w:hAnsiTheme="minorEastAsia" w:hint="eastAsia"/>
          <w:sz w:val="24"/>
        </w:rPr>
        <w:t>maptask</w:t>
      </w:r>
      <w:proofErr w:type="spellEnd"/>
      <w:r>
        <w:rPr>
          <w:rFonts w:asciiTheme="minorEastAsia" w:eastAsiaTheme="minorEastAsia" w:hAnsiTheme="minorEastAsia" w:hint="eastAsia"/>
          <w:sz w:val="24"/>
        </w:rPr>
        <w:t>。</w:t>
      </w:r>
    </w:p>
    <w:p w:rsidR="00C4491A" w:rsidRPr="00396E26" w:rsidRDefault="00A31E21" w:rsidP="00A31E21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E032B5" w:rsidRDefault="00E032B5" w:rsidP="00F129EA">
      <w:pPr>
        <w:pStyle w:val="2"/>
      </w:pPr>
      <w:bookmarkStart w:id="12" w:name="_Toc10648372"/>
      <w:r>
        <w:lastRenderedPageBreak/>
        <w:t>增量导入</w:t>
      </w:r>
      <w:bookmarkEnd w:id="12"/>
    </w:p>
    <w:p w:rsidR="00C07266" w:rsidRPr="00C07266" w:rsidRDefault="00C07266" w:rsidP="00C07266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在实际工作当中，数据的导入，很多时候都是只需要导入增量数据即可，并不需要将表中的数据</w:t>
      </w:r>
      <w:r>
        <w:rPr>
          <w:rFonts w:asciiTheme="minorEastAsia" w:eastAsiaTheme="minorEastAsia" w:hAnsiTheme="minorEastAsia" w:hint="eastAsia"/>
          <w:sz w:val="24"/>
        </w:rPr>
        <w:t>每次都</w:t>
      </w:r>
      <w:r w:rsidRPr="00C07266">
        <w:rPr>
          <w:rFonts w:asciiTheme="minorEastAsia" w:eastAsiaTheme="minorEastAsia" w:hAnsiTheme="minorEastAsia" w:hint="eastAsia"/>
          <w:sz w:val="24"/>
        </w:rPr>
        <w:t>全部导入到hive或者</w:t>
      </w:r>
      <w:proofErr w:type="spellStart"/>
      <w:r w:rsidRPr="00C07266">
        <w:rPr>
          <w:rFonts w:asciiTheme="minorEastAsia" w:eastAsiaTheme="minorEastAsia" w:hAnsiTheme="minorEastAsia" w:hint="eastAsia"/>
          <w:sz w:val="24"/>
        </w:rPr>
        <w:t>hdfs</w:t>
      </w:r>
      <w:proofErr w:type="spellEnd"/>
      <w:r>
        <w:rPr>
          <w:rFonts w:asciiTheme="minorEastAsia" w:eastAsiaTheme="minorEastAsia" w:hAnsiTheme="minorEastAsia" w:hint="eastAsia"/>
          <w:sz w:val="24"/>
        </w:rPr>
        <w:t>当中去，这样会造成数据重复的问题。</w:t>
      </w:r>
      <w:r w:rsidR="007D702E">
        <w:rPr>
          <w:rFonts w:asciiTheme="minorEastAsia" w:eastAsiaTheme="minorEastAsia" w:hAnsiTheme="minorEastAsia" w:hint="eastAsia"/>
          <w:sz w:val="24"/>
        </w:rPr>
        <w:t>因此一般都是选用一些字段进行增量的导入，</w:t>
      </w:r>
      <w:r w:rsidR="007D702E" w:rsidRPr="00C07266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C07266">
        <w:rPr>
          <w:rFonts w:asciiTheme="minorEastAsia" w:eastAsiaTheme="minorEastAsia" w:hAnsiTheme="minorEastAsia" w:hint="eastAsia"/>
          <w:sz w:val="24"/>
        </w:rPr>
        <w:t>sqoop</w:t>
      </w:r>
      <w:proofErr w:type="spellEnd"/>
      <w:r w:rsidRPr="00C07266">
        <w:rPr>
          <w:rFonts w:asciiTheme="minorEastAsia" w:eastAsiaTheme="minorEastAsia" w:hAnsiTheme="minorEastAsia" w:hint="eastAsia"/>
          <w:sz w:val="24"/>
        </w:rPr>
        <w:t>支持增量的导入数据</w:t>
      </w:r>
      <w:r w:rsidR="007D702E">
        <w:rPr>
          <w:rFonts w:asciiTheme="minorEastAsia" w:eastAsiaTheme="minorEastAsia" w:hAnsiTheme="minorEastAsia" w:hint="eastAsia"/>
          <w:sz w:val="24"/>
        </w:rPr>
        <w:t>。</w:t>
      </w:r>
    </w:p>
    <w:p w:rsidR="00E032B5" w:rsidRDefault="00E032B5" w:rsidP="007D702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/>
          <w:sz w:val="24"/>
          <w:shd w:val="pct15" w:color="auto" w:fill="FFFFFF"/>
        </w:rPr>
        <w:t>增量导入是仅导入新添加的表中的行的技术</w:t>
      </w:r>
      <w:r w:rsidRPr="00C07266">
        <w:rPr>
          <w:rFonts w:asciiTheme="minorEastAsia" w:eastAsiaTheme="minorEastAsia" w:hAnsiTheme="minorEastAsia"/>
          <w:sz w:val="24"/>
        </w:rPr>
        <w:t>。</w:t>
      </w:r>
    </w:p>
    <w:p w:rsidR="00402EE2" w:rsidRPr="00C07266" w:rsidRDefault="00402EE2" w:rsidP="007D702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:rsidR="00FB5311" w:rsidRDefault="003B6A59" w:rsidP="00FB531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--check-column (col)</w:t>
      </w:r>
      <w:r w:rsidRPr="00C07266">
        <w:rPr>
          <w:rFonts w:asciiTheme="minorEastAsia" w:eastAsiaTheme="minorEastAsia" w:hAnsiTheme="minorEastAsia" w:hint="eastAsia"/>
          <w:sz w:val="24"/>
        </w:rPr>
        <w:tab/>
      </w:r>
      <w:r w:rsidR="00FB5311">
        <w:rPr>
          <w:rFonts w:asciiTheme="minorEastAsia" w:eastAsiaTheme="minorEastAsia" w:hAnsiTheme="minorEastAsia"/>
          <w:sz w:val="24"/>
        </w:rPr>
        <w:tab/>
      </w:r>
    </w:p>
    <w:p w:rsidR="00FB5311" w:rsidRPr="00FB5311" w:rsidRDefault="00FB5311" w:rsidP="00FB531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sz w:val="24"/>
        </w:rPr>
        <w:t>用来指定一些列，这些列在增量导入时用来检查这些数据是否作为增量数据进行导入，和关系型数据库中的自增字段及时间戳类似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FB5311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3B6A59" w:rsidRPr="00C07266" w:rsidRDefault="00FB5311" w:rsidP="00FB531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sz w:val="24"/>
        </w:rPr>
        <w:t>注意:这些被指定的列的类型不能使任意字符类型，如char、</w:t>
      </w:r>
      <w:proofErr w:type="spellStart"/>
      <w:r w:rsidRPr="00FB5311">
        <w:rPr>
          <w:rFonts w:asciiTheme="minorEastAsia" w:eastAsiaTheme="minorEastAsia" w:hAnsiTheme="minorEastAsia" w:hint="eastAsia"/>
          <w:sz w:val="24"/>
        </w:rPr>
        <w:t>varchar</w:t>
      </w:r>
      <w:proofErr w:type="spellEnd"/>
      <w:r>
        <w:rPr>
          <w:rFonts w:asciiTheme="minorEastAsia" w:eastAsiaTheme="minorEastAsia" w:hAnsiTheme="minorEastAsia" w:hint="eastAsia"/>
          <w:sz w:val="24"/>
        </w:rPr>
        <w:t>等类型都是不可以的，同时--</w:t>
      </w:r>
      <w:r>
        <w:rPr>
          <w:rFonts w:asciiTheme="minorEastAsia" w:eastAsiaTheme="minorEastAsia" w:hAnsiTheme="minorEastAsia"/>
          <w:sz w:val="24"/>
        </w:rPr>
        <w:t xml:space="preserve"> </w:t>
      </w:r>
      <w:r w:rsidRPr="00FB5311">
        <w:rPr>
          <w:rFonts w:asciiTheme="minorEastAsia" w:eastAsiaTheme="minorEastAsia" w:hAnsiTheme="minorEastAsia" w:hint="eastAsia"/>
          <w:sz w:val="24"/>
        </w:rPr>
        <w:t>check-column可以去指定多个列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FB5311" w:rsidRDefault="003B6A59" w:rsidP="00C07266">
      <w:pPr>
        <w:spacing w:line="360" w:lineRule="auto"/>
        <w:ind w:left="2891" w:hangingChars="1200" w:hanging="2891"/>
        <w:rPr>
          <w:rFonts w:asciiTheme="minorEastAsia" w:eastAsiaTheme="minorEastAsia" w:hAnsiTheme="minorEastAsia"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--incremental (mode)</w:t>
      </w:r>
      <w:r w:rsidRPr="00C07266">
        <w:rPr>
          <w:rFonts w:asciiTheme="minorEastAsia" w:eastAsiaTheme="minorEastAsia" w:hAnsiTheme="minorEastAsia" w:hint="eastAsia"/>
          <w:sz w:val="24"/>
        </w:rPr>
        <w:tab/>
      </w:r>
    </w:p>
    <w:p w:rsidR="003B6A59" w:rsidRPr="00C07266" w:rsidRDefault="003B6A59" w:rsidP="00FB5311">
      <w:pPr>
        <w:spacing w:line="360" w:lineRule="auto"/>
        <w:ind w:leftChars="170" w:left="357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append：追加，比如对大于last-value指定的值之后的记录进行追加导入。</w:t>
      </w:r>
      <w:proofErr w:type="spellStart"/>
      <w:r w:rsidRPr="00C07266">
        <w:rPr>
          <w:rFonts w:asciiTheme="minorEastAsia" w:eastAsiaTheme="minorEastAsia" w:hAnsiTheme="minorEastAsia" w:hint="eastAsia"/>
          <w:sz w:val="24"/>
        </w:rPr>
        <w:t>lastmodified</w:t>
      </w:r>
      <w:proofErr w:type="spellEnd"/>
      <w:r w:rsidRPr="00C07266">
        <w:rPr>
          <w:rFonts w:asciiTheme="minorEastAsia" w:eastAsiaTheme="minorEastAsia" w:hAnsiTheme="minorEastAsia" w:hint="eastAsia"/>
          <w:sz w:val="24"/>
        </w:rPr>
        <w:t>：最后的修改时间，追加last-value指定的日期之后的记录</w:t>
      </w:r>
    </w:p>
    <w:p w:rsidR="00FB5311" w:rsidRPr="00FB5311" w:rsidRDefault="003B6A59" w:rsidP="00C07266">
      <w:pPr>
        <w:spacing w:line="360" w:lineRule="auto"/>
        <w:ind w:left="2891" w:hangingChars="1200" w:hanging="2891"/>
        <w:rPr>
          <w:rFonts w:asciiTheme="minorEastAsia" w:eastAsiaTheme="minorEastAsia" w:hAnsiTheme="minorEastAsia"/>
          <w:b/>
          <w:sz w:val="24"/>
        </w:rPr>
      </w:pPr>
      <w:r w:rsidRPr="00FB5311">
        <w:rPr>
          <w:rFonts w:asciiTheme="minorEastAsia" w:eastAsiaTheme="minorEastAsia" w:hAnsiTheme="minorEastAsia" w:hint="eastAsia"/>
          <w:b/>
          <w:sz w:val="24"/>
        </w:rPr>
        <w:t>--last-value (value)</w:t>
      </w:r>
    </w:p>
    <w:p w:rsidR="00217912" w:rsidRPr="00C07266" w:rsidRDefault="003B6A59" w:rsidP="00FB5311">
      <w:pPr>
        <w:spacing w:line="360" w:lineRule="auto"/>
        <w:ind w:leftChars="200" w:left="2400" w:hangingChars="825" w:hanging="1980"/>
        <w:rPr>
          <w:rFonts w:asciiTheme="minorEastAsia" w:eastAsiaTheme="minorEastAsia" w:hAnsiTheme="minorEastAsia"/>
          <w:sz w:val="24"/>
        </w:rPr>
      </w:pPr>
      <w:r w:rsidRPr="00C07266">
        <w:rPr>
          <w:rFonts w:asciiTheme="minorEastAsia" w:eastAsiaTheme="minorEastAsia" w:hAnsiTheme="minorEastAsia" w:hint="eastAsia"/>
          <w:sz w:val="24"/>
        </w:rPr>
        <w:t>指定自从上次导入后列的最大值（大于该指定的值），也可以自己设定某一值</w:t>
      </w:r>
    </w:p>
    <w:p w:rsidR="00733B2F" w:rsidRDefault="00733B2F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:rsidR="00FB5311" w:rsidRDefault="00733B2F" w:rsidP="00733B2F">
      <w:pPr>
        <w:pStyle w:val="3"/>
      </w:pPr>
      <w:bookmarkStart w:id="13" w:name="_Toc10648373"/>
      <w:r w:rsidRPr="00733B2F">
        <w:rPr>
          <w:rFonts w:hint="eastAsia"/>
        </w:rPr>
        <w:lastRenderedPageBreak/>
        <w:t>Append</w:t>
      </w:r>
      <w:r>
        <w:rPr>
          <w:rFonts w:hint="eastAsia"/>
        </w:rPr>
        <w:t>模式</w:t>
      </w:r>
      <w:r w:rsidRPr="00733B2F">
        <w:rPr>
          <w:rFonts w:hint="eastAsia"/>
        </w:rPr>
        <w:t>增量导入</w:t>
      </w:r>
      <w:bookmarkEnd w:id="13"/>
    </w:p>
    <w:p w:rsidR="00E032B5" w:rsidRPr="00A15007" w:rsidRDefault="002A3D08" w:rsidP="00A15007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15007">
        <w:rPr>
          <w:rFonts w:asciiTheme="minorEastAsia" w:eastAsiaTheme="minorEastAsia" w:hAnsiTheme="minorEastAsia" w:hint="eastAsia"/>
          <w:sz w:val="24"/>
        </w:rPr>
        <w:t>执行以下指令先将我们之前的数据导入：</w:t>
      </w:r>
    </w:p>
    <w:p w:rsidR="003443DB" w:rsidRPr="003443DB" w:rsidRDefault="003443DB" w:rsidP="00E3671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bin/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sqoop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import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3443DB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userdb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--username root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 xml:space="preserve">--password 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hadoop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\</w:t>
      </w:r>
    </w:p>
    <w:p w:rsidR="003443DB" w:rsidRPr="003443DB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dir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appendresult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\</w:t>
      </w:r>
    </w:p>
    <w:p w:rsidR="003443DB" w:rsidRPr="00C07266" w:rsidRDefault="003443DB" w:rsidP="00E3671F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</w:rPr>
      </w:pPr>
      <w:r w:rsidRPr="003443DB">
        <w:rPr>
          <w:rFonts w:asciiTheme="minorEastAsia" w:eastAsiaTheme="minorEastAsia" w:hAnsiTheme="minorEastAsia"/>
          <w:sz w:val="24"/>
        </w:rPr>
        <w:t xml:space="preserve">--table </w:t>
      </w:r>
      <w:proofErr w:type="spellStart"/>
      <w:r w:rsidRPr="003443DB">
        <w:rPr>
          <w:rFonts w:asciiTheme="minorEastAsia" w:eastAsiaTheme="minorEastAsia" w:hAnsiTheme="minorEastAsia"/>
          <w:sz w:val="24"/>
        </w:rPr>
        <w:t>emp</w:t>
      </w:r>
      <w:proofErr w:type="spellEnd"/>
      <w:r w:rsidRPr="003443DB">
        <w:rPr>
          <w:rFonts w:asciiTheme="minorEastAsia" w:eastAsiaTheme="minorEastAsia" w:hAnsiTheme="minorEastAsia"/>
          <w:sz w:val="24"/>
        </w:rPr>
        <w:t xml:space="preserve"> --m 1</w:t>
      </w:r>
    </w:p>
    <w:p w:rsidR="005E439F" w:rsidRPr="003D7290" w:rsidRDefault="005E439F" w:rsidP="003D7290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3D7290">
        <w:rPr>
          <w:rFonts w:asciiTheme="minorEastAsia" w:eastAsiaTheme="minorEastAsia" w:hAnsiTheme="minorEastAsia" w:hint="eastAsia"/>
          <w:sz w:val="24"/>
        </w:rPr>
        <w:t>使用</w:t>
      </w:r>
      <w:proofErr w:type="spellStart"/>
      <w:r w:rsidR="003D7290">
        <w:rPr>
          <w:rFonts w:asciiTheme="minorEastAsia" w:eastAsiaTheme="minorEastAsia" w:hAnsiTheme="minorEastAsia" w:hint="eastAsia"/>
          <w:sz w:val="24"/>
        </w:rPr>
        <w:t>hadoop</w:t>
      </w:r>
      <w:proofErr w:type="spellEnd"/>
      <w:r w:rsidR="003D7290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3D7290">
        <w:rPr>
          <w:rFonts w:asciiTheme="minorEastAsia" w:eastAsiaTheme="minorEastAsia" w:hAnsiTheme="minorEastAsia" w:hint="eastAsia"/>
          <w:sz w:val="24"/>
        </w:rPr>
        <w:t>fs</w:t>
      </w:r>
      <w:proofErr w:type="spellEnd"/>
      <w:r w:rsidRPr="003D7290">
        <w:rPr>
          <w:rFonts w:asciiTheme="minorEastAsia" w:eastAsiaTheme="minorEastAsia" w:hAnsiTheme="minorEastAsia" w:hint="eastAsia"/>
          <w:sz w:val="24"/>
        </w:rPr>
        <w:t xml:space="preserve"> -cat查看生成的数据文件，发现数据已经导入到</w:t>
      </w:r>
      <w:proofErr w:type="spellStart"/>
      <w:r w:rsidRPr="003D7290">
        <w:rPr>
          <w:rFonts w:asciiTheme="minorEastAsia" w:eastAsiaTheme="minorEastAsia" w:hAnsiTheme="minorEastAsia" w:hint="eastAsia"/>
          <w:sz w:val="24"/>
        </w:rPr>
        <w:t>hdfs</w:t>
      </w:r>
      <w:proofErr w:type="spellEnd"/>
      <w:r w:rsidRPr="003D7290">
        <w:rPr>
          <w:rFonts w:asciiTheme="minorEastAsia" w:eastAsiaTheme="minorEastAsia" w:hAnsiTheme="minorEastAsia" w:hint="eastAsia"/>
          <w:sz w:val="24"/>
        </w:rPr>
        <w:t>中。</w:t>
      </w:r>
    </w:p>
    <w:p w:rsidR="005E439F" w:rsidRPr="00814497" w:rsidRDefault="00814497" w:rsidP="00814497">
      <w:pPr>
        <w:pStyle w:val="a9"/>
        <w:numPr>
          <w:ilvl w:val="0"/>
          <w:numId w:val="3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然后</w:t>
      </w:r>
      <w:r w:rsidR="005E439F" w:rsidRPr="00814497">
        <w:rPr>
          <w:rFonts w:asciiTheme="minorEastAsia" w:eastAsiaTheme="minorEastAsia" w:hAnsiTheme="minorEastAsia" w:hint="eastAsia"/>
          <w:sz w:val="24"/>
        </w:rPr>
        <w:t>在</w:t>
      </w:r>
      <w:proofErr w:type="spellStart"/>
      <w:r w:rsidR="005E439F" w:rsidRPr="00814497">
        <w:rPr>
          <w:rFonts w:asciiTheme="minorEastAsia" w:eastAsiaTheme="minorEastAsia" w:hAnsiTheme="minorEastAsia" w:hint="eastAsia"/>
          <w:sz w:val="24"/>
        </w:rPr>
        <w:t>mysql</w:t>
      </w:r>
      <w:proofErr w:type="spellEnd"/>
      <w:r w:rsidR="005E439F" w:rsidRPr="00814497">
        <w:rPr>
          <w:rFonts w:asciiTheme="minorEastAsia" w:eastAsiaTheme="minorEastAsia" w:hAnsiTheme="minorEastAsia" w:hint="eastAsia"/>
          <w:sz w:val="24"/>
        </w:rPr>
        <w:t>的</w:t>
      </w:r>
      <w:proofErr w:type="spellStart"/>
      <w:r w:rsidR="005E439F" w:rsidRPr="00814497">
        <w:rPr>
          <w:rFonts w:asciiTheme="minorEastAsia" w:eastAsiaTheme="minorEastAsia" w:hAnsiTheme="minorEastAsia" w:hint="eastAsia"/>
          <w:sz w:val="24"/>
        </w:rPr>
        <w:t>emp</w:t>
      </w:r>
      <w:proofErr w:type="spellEnd"/>
      <w:r w:rsidR="005E439F" w:rsidRPr="00814497">
        <w:rPr>
          <w:rFonts w:asciiTheme="minorEastAsia" w:eastAsiaTheme="minorEastAsia" w:hAnsiTheme="minorEastAsia" w:hint="eastAsia"/>
          <w:sz w:val="24"/>
        </w:rPr>
        <w:t>中插入2条</w:t>
      </w:r>
      <w:r>
        <w:rPr>
          <w:rFonts w:asciiTheme="minorEastAsia" w:eastAsiaTheme="minorEastAsia" w:hAnsiTheme="minorEastAsia" w:hint="eastAsia"/>
          <w:sz w:val="24"/>
        </w:rPr>
        <w:t>增量</w:t>
      </w:r>
      <w:r w:rsidR="005E439F" w:rsidRPr="00814497">
        <w:rPr>
          <w:rFonts w:asciiTheme="minorEastAsia" w:eastAsiaTheme="minorEastAsia" w:hAnsiTheme="minorEastAsia" w:hint="eastAsia"/>
          <w:sz w:val="24"/>
        </w:rPr>
        <w:t>数据: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39F" w:rsidTr="005E439F">
        <w:tc>
          <w:tcPr>
            <w:tcW w:w="8296" w:type="dxa"/>
          </w:tcPr>
          <w:p w:rsidR="005E439F" w:rsidRPr="00E8675B" w:rsidRDefault="005E439F" w:rsidP="005E439F">
            <w:pPr>
              <w:spacing w:line="360" w:lineRule="auto"/>
              <w:rPr>
                <w:rFonts w:asciiTheme="minorEastAsia" w:eastAsiaTheme="minorEastAsia" w:hAnsiTheme="minorEastAsia"/>
                <w:sz w:val="18"/>
              </w:rPr>
            </w:pPr>
            <w:r w:rsidRPr="00E8675B">
              <w:rPr>
                <w:rFonts w:asciiTheme="minorEastAsia" w:eastAsiaTheme="minorEastAsia" w:hAnsiTheme="minorEastAsia"/>
                <w:sz w:val="18"/>
              </w:rPr>
              <w:t>insert into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userdb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`.`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emp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 (`id`, `name`,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deg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`, `salary`,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dept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`) values ('1206',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allen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', 'admin', '30000',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tp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');</w:t>
            </w:r>
          </w:p>
          <w:p w:rsidR="005E439F" w:rsidRDefault="005E439F" w:rsidP="005E439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8675B">
              <w:rPr>
                <w:rFonts w:asciiTheme="minorEastAsia" w:eastAsiaTheme="minorEastAsia" w:hAnsiTheme="minorEastAsia"/>
                <w:sz w:val="18"/>
              </w:rPr>
              <w:t>insert into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userdb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`.`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emp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 (`id`, `name`,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deg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`, `salary`, `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dept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`) values ('1207',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woon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', 'admin', '40000', '</w:t>
            </w:r>
            <w:proofErr w:type="spellStart"/>
            <w:r w:rsidRPr="00E8675B">
              <w:rPr>
                <w:rFonts w:asciiTheme="minorEastAsia" w:eastAsiaTheme="minorEastAsia" w:hAnsiTheme="minorEastAsia"/>
                <w:sz w:val="18"/>
              </w:rPr>
              <w:t>tp</w:t>
            </w:r>
            <w:proofErr w:type="spellEnd"/>
            <w:r w:rsidRPr="00E8675B">
              <w:rPr>
                <w:rFonts w:asciiTheme="minorEastAsia" w:eastAsiaTheme="minorEastAsia" w:hAnsiTheme="minorEastAsia"/>
                <w:sz w:val="18"/>
              </w:rPr>
              <w:t>');</w:t>
            </w:r>
          </w:p>
        </w:tc>
      </w:tr>
    </w:tbl>
    <w:p w:rsidR="005E439F" w:rsidRPr="00FD2807" w:rsidRDefault="00A15007" w:rsidP="00FD2807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FD2807">
        <w:rPr>
          <w:rFonts w:asciiTheme="minorEastAsia" w:eastAsiaTheme="minorEastAsia" w:hAnsiTheme="minorEastAsia" w:hint="eastAsia"/>
          <w:sz w:val="24"/>
        </w:rPr>
        <w:t>执行如下的指令，实现增量的导入:</w:t>
      </w:r>
    </w:p>
    <w:p w:rsidR="00C178DC" w:rsidRPr="00C07266" w:rsidRDefault="00C178DC" w:rsidP="00C07266">
      <w:pPr>
        <w:spacing w:line="360" w:lineRule="auto"/>
        <w:ind w:leftChars="200" w:left="420"/>
        <w:rPr>
          <w:sz w:val="24"/>
        </w:rPr>
      </w:pPr>
      <w:r w:rsidRPr="00C07266">
        <w:rPr>
          <w:sz w:val="24"/>
        </w:rPr>
        <w:t>bin/</w:t>
      </w:r>
      <w:proofErr w:type="spellStart"/>
      <w:r w:rsidRPr="00C07266">
        <w:rPr>
          <w:sz w:val="24"/>
        </w:rPr>
        <w:t>sqoop</w:t>
      </w:r>
      <w:proofErr w:type="spellEnd"/>
      <w:r w:rsidRPr="00C07266">
        <w:rPr>
          <w:sz w:val="24"/>
        </w:rPr>
        <w:t xml:space="preserve"> import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 xml:space="preserve">--connect </w:t>
      </w:r>
      <w:proofErr w:type="spellStart"/>
      <w:r w:rsidRPr="00FD2807">
        <w:rPr>
          <w:sz w:val="24"/>
        </w:rPr>
        <w:t>jdbc:mysql</w:t>
      </w:r>
      <w:proofErr w:type="spellEnd"/>
      <w:r w:rsidRPr="00FD2807">
        <w:rPr>
          <w:sz w:val="24"/>
        </w:rPr>
        <w:t>://node-1:3306/</w:t>
      </w:r>
      <w:proofErr w:type="spellStart"/>
      <w:r w:rsidRPr="00FD2807">
        <w:rPr>
          <w:sz w:val="24"/>
        </w:rPr>
        <w:t>userdb</w:t>
      </w:r>
      <w:proofErr w:type="spellEnd"/>
      <w:r w:rsidRPr="00FD2807">
        <w:rPr>
          <w:sz w:val="24"/>
        </w:rPr>
        <w:t xml:space="preserve"> \</w:t>
      </w:r>
    </w:p>
    <w:p w:rsidR="00FD2807" w:rsidRPr="00FD2807" w:rsidRDefault="00FD2807" w:rsidP="00614826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 xml:space="preserve">--username root </w:t>
      </w:r>
      <w:r w:rsidR="0025285A">
        <w:rPr>
          <w:rFonts w:hint="eastAsia"/>
          <w:sz w:val="24"/>
        </w:rPr>
        <w:t xml:space="preserve"> </w:t>
      </w:r>
      <w:r w:rsidRPr="00FD2807">
        <w:rPr>
          <w:sz w:val="24"/>
        </w:rPr>
        <w:t xml:space="preserve">--password </w:t>
      </w:r>
      <w:proofErr w:type="spellStart"/>
      <w:r w:rsidRPr="00FD2807">
        <w:rPr>
          <w:sz w:val="24"/>
        </w:rPr>
        <w:t>hadoop</w:t>
      </w:r>
      <w:proofErr w:type="spellEnd"/>
      <w:r w:rsidRPr="00FD2807">
        <w:rPr>
          <w:sz w:val="24"/>
        </w:rPr>
        <w:t xml:space="preserve">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 xml:space="preserve">--table </w:t>
      </w:r>
      <w:proofErr w:type="spellStart"/>
      <w:r w:rsidRPr="00FD2807">
        <w:rPr>
          <w:sz w:val="24"/>
        </w:rPr>
        <w:t>emp</w:t>
      </w:r>
      <w:proofErr w:type="spellEnd"/>
      <w:r w:rsidRPr="00FD2807">
        <w:rPr>
          <w:sz w:val="24"/>
        </w:rPr>
        <w:t xml:space="preserve"> --m 1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--target-</w:t>
      </w:r>
      <w:proofErr w:type="spellStart"/>
      <w:r w:rsidRPr="00FD2807">
        <w:rPr>
          <w:sz w:val="24"/>
        </w:rPr>
        <w:t>dir</w:t>
      </w:r>
      <w:proofErr w:type="spellEnd"/>
      <w:r w:rsidRPr="00FD2807">
        <w:rPr>
          <w:sz w:val="24"/>
        </w:rPr>
        <w:t xml:space="preserve"> /</w:t>
      </w:r>
      <w:proofErr w:type="spellStart"/>
      <w:r w:rsidRPr="00FD2807">
        <w:rPr>
          <w:sz w:val="24"/>
        </w:rPr>
        <w:t>appendresult</w:t>
      </w:r>
      <w:proofErr w:type="spellEnd"/>
      <w:r w:rsidRPr="00FD2807">
        <w:rPr>
          <w:sz w:val="24"/>
        </w:rPr>
        <w:t xml:space="preserve">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--incremental append \</w:t>
      </w:r>
    </w:p>
    <w:p w:rsidR="00FD2807" w:rsidRPr="00FD2807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--check-column id \</w:t>
      </w:r>
    </w:p>
    <w:p w:rsidR="0008364A" w:rsidRDefault="00FD2807" w:rsidP="00FD2807">
      <w:pPr>
        <w:spacing w:line="360" w:lineRule="auto"/>
        <w:ind w:leftChars="200" w:left="420"/>
        <w:rPr>
          <w:sz w:val="24"/>
        </w:rPr>
      </w:pPr>
      <w:r w:rsidRPr="00FD2807">
        <w:rPr>
          <w:sz w:val="24"/>
        </w:rPr>
        <w:t>--last-value</w:t>
      </w:r>
      <w:r w:rsidR="0008364A">
        <w:rPr>
          <w:sz w:val="24"/>
        </w:rPr>
        <w:t xml:space="preserve"> </w:t>
      </w:r>
      <w:r w:rsidRPr="00FD2807">
        <w:rPr>
          <w:sz w:val="24"/>
        </w:rPr>
        <w:t xml:space="preserve"> 1205</w:t>
      </w:r>
    </w:p>
    <w:p w:rsidR="002239DA" w:rsidRDefault="002239DA" w:rsidP="00FD2807">
      <w:pPr>
        <w:spacing w:line="360" w:lineRule="auto"/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237EC7D0" wp14:editId="342A5B92">
            <wp:extent cx="5274310" cy="7677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6B" w:rsidRDefault="00C4546B" w:rsidP="00C4546B">
      <w:pPr>
        <w:pStyle w:val="a9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最后验证导入数据目录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可以发现多了一个文件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里面就是增量数据</w:t>
      </w:r>
    </w:p>
    <w:p w:rsidR="00E8675B" w:rsidRPr="00C4546B" w:rsidRDefault="00E8675B" w:rsidP="00E8675B">
      <w:pPr>
        <w:pStyle w:val="a9"/>
        <w:spacing w:line="360" w:lineRule="auto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D576749" wp14:editId="616C372B">
            <wp:extent cx="5274310" cy="6330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A7" w:rsidRDefault="00C26FA7" w:rsidP="00C26FA7">
      <w:pPr>
        <w:pStyle w:val="3"/>
      </w:pPr>
      <w:bookmarkStart w:id="14" w:name="_Toc10648374"/>
      <w:proofErr w:type="spellStart"/>
      <w:r w:rsidRPr="00C26FA7">
        <w:lastRenderedPageBreak/>
        <w:t>Lastmodified</w:t>
      </w:r>
      <w:proofErr w:type="spellEnd"/>
      <w:r>
        <w:rPr>
          <w:rFonts w:hint="eastAsia"/>
        </w:rPr>
        <w:t>模式</w:t>
      </w:r>
      <w:r w:rsidRPr="00733B2F">
        <w:rPr>
          <w:rFonts w:hint="eastAsia"/>
        </w:rPr>
        <w:t>增量导入</w:t>
      </w:r>
      <w:bookmarkEnd w:id="14"/>
    </w:p>
    <w:p w:rsidR="00C26FA7" w:rsidRDefault="00BA781A" w:rsidP="000611A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首先创</w:t>
      </w:r>
      <w:r w:rsidR="000611AB" w:rsidRPr="000611AB">
        <w:rPr>
          <w:rFonts w:asciiTheme="minorEastAsia" w:eastAsiaTheme="minorEastAsia" w:hAnsiTheme="minorEastAsia" w:hint="eastAsia"/>
          <w:sz w:val="24"/>
        </w:rPr>
        <w:t>建一个customer表，指定一个时间戳字段</w:t>
      </w:r>
      <w:r w:rsidR="00A35071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2D3" w:rsidTr="00724267">
        <w:tc>
          <w:tcPr>
            <w:tcW w:w="7876" w:type="dxa"/>
          </w:tcPr>
          <w:p w:rsidR="001812D3" w:rsidRDefault="001812D3" w:rsidP="001812D3">
            <w:pPr>
              <w:pStyle w:val="a9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1812D3">
              <w:rPr>
                <w:rFonts w:asciiTheme="minorEastAsia" w:eastAsiaTheme="minorEastAsia" w:hAnsiTheme="minorEastAsia"/>
                <w:sz w:val="24"/>
              </w:rPr>
              <w:t xml:space="preserve">create table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(id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int,name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varchar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>(20),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last_mod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timestamp default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current_timestamp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 xml:space="preserve"> on update </w:t>
            </w:r>
            <w:proofErr w:type="spellStart"/>
            <w:r w:rsidRPr="001812D3">
              <w:rPr>
                <w:rFonts w:asciiTheme="minorEastAsia" w:eastAsiaTheme="minorEastAsia" w:hAnsiTheme="minorEastAsia"/>
                <w:sz w:val="24"/>
              </w:rPr>
              <w:t>current_timestamp</w:t>
            </w:r>
            <w:proofErr w:type="spellEnd"/>
            <w:r w:rsidRPr="001812D3">
              <w:rPr>
                <w:rFonts w:asciiTheme="minorEastAsia" w:eastAsiaTheme="minorEastAsia" w:hAnsiTheme="minorEastAsia"/>
                <w:sz w:val="24"/>
              </w:rPr>
              <w:t>);</w:t>
            </w:r>
          </w:p>
        </w:tc>
      </w:tr>
    </w:tbl>
    <w:p w:rsidR="001812D3" w:rsidRDefault="00724267" w:rsidP="001812D3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24267">
        <w:rPr>
          <w:rFonts w:asciiTheme="minorEastAsia" w:eastAsiaTheme="minorEastAsia" w:hAnsiTheme="minorEastAsia" w:hint="eastAsia"/>
          <w:sz w:val="24"/>
        </w:rPr>
        <w:t>此处的时间戳设置为在数据的产生和更新时都会发生改变.</w:t>
      </w:r>
    </w:p>
    <w:p w:rsidR="00242ABA" w:rsidRDefault="00242ABA" w:rsidP="00242ABA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分别</w:t>
      </w:r>
      <w:r w:rsidRPr="00242ABA">
        <w:rPr>
          <w:rFonts w:asciiTheme="minorEastAsia" w:eastAsiaTheme="minorEastAsia" w:hAnsiTheme="minorEastAsia" w:hint="eastAsia"/>
          <w:sz w:val="24"/>
        </w:rPr>
        <w:t>插入如下记录: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D0F73" w:rsidTr="00A42EE8">
        <w:tc>
          <w:tcPr>
            <w:tcW w:w="7876" w:type="dxa"/>
          </w:tcPr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values(1,'neil');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values(2,'jack');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values(3,'martin');</w:t>
            </w:r>
          </w:p>
          <w:p w:rsidR="00AD0F73" w:rsidRP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values(4,'tony');</w:t>
            </w:r>
          </w:p>
          <w:p w:rsidR="00AD0F73" w:rsidRDefault="00AD0F73" w:rsidP="00AD0F73">
            <w:pPr>
              <w:pStyle w:val="a9"/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AD0F73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AD0F73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AD0F73">
              <w:rPr>
                <w:rFonts w:asciiTheme="minorEastAsia" w:eastAsiaTheme="minorEastAsia" w:hAnsiTheme="minorEastAsia"/>
                <w:sz w:val="24"/>
              </w:rPr>
              <w:t>) values(5,'eric');</w:t>
            </w:r>
          </w:p>
        </w:tc>
      </w:tr>
    </w:tbl>
    <w:p w:rsidR="00AD0F73" w:rsidRDefault="00A42EE8" w:rsidP="00A42EE8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42EE8">
        <w:rPr>
          <w:rFonts w:asciiTheme="minorEastAsia" w:eastAsiaTheme="minorEastAsia" w:hAnsiTheme="minorEastAsia" w:hint="eastAsia"/>
          <w:sz w:val="24"/>
        </w:rPr>
        <w:t>执行</w:t>
      </w:r>
      <w:proofErr w:type="spellStart"/>
      <w:r w:rsidRPr="00A42EE8">
        <w:rPr>
          <w:rFonts w:asciiTheme="minorEastAsia" w:eastAsiaTheme="minorEastAsia" w:hAnsiTheme="minorEastAsia" w:hint="eastAsia"/>
          <w:sz w:val="24"/>
        </w:rPr>
        <w:t>sqoop</w:t>
      </w:r>
      <w:proofErr w:type="spellEnd"/>
      <w:r w:rsidRPr="00A42EE8">
        <w:rPr>
          <w:rFonts w:asciiTheme="minorEastAsia" w:eastAsiaTheme="minorEastAsia" w:hAnsiTheme="minorEastAsia" w:hint="eastAsia"/>
          <w:sz w:val="24"/>
        </w:rPr>
        <w:t>指令将数据</w:t>
      </w:r>
      <w:r w:rsidR="00C869C3">
        <w:rPr>
          <w:rFonts w:asciiTheme="minorEastAsia" w:eastAsiaTheme="minorEastAsia" w:hAnsiTheme="minorEastAsia" w:hint="eastAsia"/>
          <w:sz w:val="24"/>
        </w:rPr>
        <w:t>全部</w:t>
      </w:r>
      <w:r w:rsidRPr="00A42EE8">
        <w:rPr>
          <w:rFonts w:asciiTheme="minorEastAsia" w:eastAsiaTheme="minorEastAsia" w:hAnsiTheme="minorEastAsia" w:hint="eastAsia"/>
          <w:sz w:val="24"/>
        </w:rPr>
        <w:t>导入</w:t>
      </w:r>
      <w:proofErr w:type="spellStart"/>
      <w:r w:rsidRPr="00A42EE8">
        <w:rPr>
          <w:rFonts w:asciiTheme="minorEastAsia" w:eastAsiaTheme="minorEastAsia" w:hAnsiTheme="minorEastAsia" w:hint="eastAsia"/>
          <w:sz w:val="24"/>
        </w:rPr>
        <w:t>hdfs</w:t>
      </w:r>
      <w:proofErr w:type="spellEnd"/>
      <w:r w:rsidRPr="00A42EE8">
        <w:rPr>
          <w:rFonts w:asciiTheme="minorEastAsia" w:eastAsiaTheme="minorEastAsia" w:hAnsiTheme="minorEastAsia" w:hint="eastAsia"/>
          <w:sz w:val="24"/>
        </w:rPr>
        <w:t>: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bin/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sqoop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import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C869C3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userdb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--username root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 xml:space="preserve">--password 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hadoop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\</w:t>
      </w:r>
    </w:p>
    <w:p w:rsidR="00C869C3" w:rsidRP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dir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lastmodifiedresult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\</w:t>
      </w:r>
    </w:p>
    <w:p w:rsidR="00C869C3" w:rsidRDefault="00C869C3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869C3">
        <w:rPr>
          <w:rFonts w:asciiTheme="minorEastAsia" w:eastAsiaTheme="minorEastAsia" w:hAnsiTheme="minorEastAsia"/>
          <w:sz w:val="24"/>
        </w:rPr>
        <w:t xml:space="preserve">--table </w:t>
      </w:r>
      <w:proofErr w:type="spellStart"/>
      <w:r w:rsidRPr="00C869C3">
        <w:rPr>
          <w:rFonts w:asciiTheme="minorEastAsia" w:eastAsiaTheme="minorEastAsia" w:hAnsiTheme="minorEastAsia"/>
          <w:sz w:val="24"/>
        </w:rPr>
        <w:t>customertest</w:t>
      </w:r>
      <w:proofErr w:type="spellEnd"/>
      <w:r w:rsidRPr="00C869C3">
        <w:rPr>
          <w:rFonts w:asciiTheme="minorEastAsia" w:eastAsiaTheme="minorEastAsia" w:hAnsiTheme="minorEastAsia"/>
          <w:sz w:val="24"/>
        </w:rPr>
        <w:t xml:space="preserve"> --m 1</w:t>
      </w:r>
    </w:p>
    <w:p w:rsidR="00C96376" w:rsidRDefault="00C96376" w:rsidP="00C869C3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</w:p>
    <w:p w:rsidR="00521DF6" w:rsidRDefault="00521DF6" w:rsidP="00521DF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查看此时导出的结果数据：</w:t>
      </w:r>
    </w:p>
    <w:p w:rsidR="00C96376" w:rsidRDefault="00C96376" w:rsidP="00C9637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521DF6" w:rsidRDefault="00521DF6" w:rsidP="00521DF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334978E" wp14:editId="1CBA6D32">
            <wp:extent cx="5274310" cy="858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76" w:rsidRDefault="00C96376" w:rsidP="00521DF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521DF6" w:rsidRDefault="00700EB6" w:rsidP="00700EB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700EB6">
        <w:rPr>
          <w:rFonts w:asciiTheme="minorEastAsia" w:eastAsiaTheme="minorEastAsia" w:hAnsiTheme="minorEastAsia" w:hint="eastAsia"/>
          <w:sz w:val="24"/>
        </w:rPr>
        <w:t>再次插入一条数据进入</w:t>
      </w:r>
      <w:proofErr w:type="spellStart"/>
      <w:r w:rsidRPr="00700EB6">
        <w:rPr>
          <w:rFonts w:asciiTheme="minorEastAsia" w:eastAsiaTheme="minorEastAsia" w:hAnsiTheme="minorEastAsia" w:hint="eastAsia"/>
          <w:sz w:val="24"/>
        </w:rPr>
        <w:t>customertest</w:t>
      </w:r>
      <w:proofErr w:type="spellEnd"/>
      <w:r w:rsidRPr="00700EB6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00EB6" w:rsidTr="00C96376">
        <w:tc>
          <w:tcPr>
            <w:tcW w:w="7876" w:type="dxa"/>
          </w:tcPr>
          <w:p w:rsidR="00700EB6" w:rsidRDefault="00700EB6" w:rsidP="00700EB6">
            <w:pPr>
              <w:pStyle w:val="a9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700EB6">
              <w:rPr>
                <w:rFonts w:asciiTheme="minorEastAsia" w:eastAsiaTheme="minorEastAsia" w:hAnsiTheme="minorEastAsia"/>
                <w:sz w:val="24"/>
              </w:rPr>
              <w:t xml:space="preserve">insert into </w:t>
            </w:r>
            <w:proofErr w:type="spellStart"/>
            <w:r w:rsidRPr="00700EB6">
              <w:rPr>
                <w:rFonts w:asciiTheme="minorEastAsia" w:eastAsiaTheme="minorEastAsia" w:hAnsiTheme="minorEastAsia"/>
                <w:sz w:val="24"/>
              </w:rPr>
              <w:t>customertest</w:t>
            </w:r>
            <w:proofErr w:type="spellEnd"/>
            <w:r w:rsidRPr="00700EB6">
              <w:rPr>
                <w:rFonts w:asciiTheme="minorEastAsia" w:eastAsiaTheme="minorEastAsia" w:hAnsiTheme="minorEastAsia"/>
                <w:sz w:val="24"/>
              </w:rPr>
              <w:t>(</w:t>
            </w:r>
            <w:proofErr w:type="spellStart"/>
            <w:r w:rsidRPr="00700EB6">
              <w:rPr>
                <w:rFonts w:asciiTheme="minorEastAsia" w:eastAsiaTheme="minorEastAsia" w:hAnsiTheme="minorEastAsia"/>
                <w:sz w:val="24"/>
              </w:rPr>
              <w:t>id,name</w:t>
            </w:r>
            <w:proofErr w:type="spellEnd"/>
            <w:r w:rsidRPr="00700EB6">
              <w:rPr>
                <w:rFonts w:asciiTheme="minorEastAsia" w:eastAsiaTheme="minorEastAsia" w:hAnsiTheme="minorEastAsia"/>
                <w:sz w:val="24"/>
              </w:rPr>
              <w:t>) values(6,'james')</w:t>
            </w:r>
          </w:p>
        </w:tc>
      </w:tr>
    </w:tbl>
    <w:p w:rsidR="00C96376" w:rsidRDefault="00C96376" w:rsidP="00C96376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C96376" w:rsidRDefault="00C96376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C96376" w:rsidRDefault="00C96376" w:rsidP="00C96376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 w:hint="eastAsia"/>
          <w:sz w:val="24"/>
        </w:rPr>
        <w:lastRenderedPageBreak/>
        <w:t>使用incremental的方式进行增量的导入: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bin/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sqoop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import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--connect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jdbc:mysql</w:t>
      </w:r>
      <w:proofErr w:type="spellEnd"/>
      <w:r w:rsidRPr="00C96376">
        <w:rPr>
          <w:rFonts w:asciiTheme="minorEastAsia" w:eastAsiaTheme="minorEastAsia" w:hAnsiTheme="minorEastAsia"/>
          <w:sz w:val="24"/>
        </w:rPr>
        <w:t>://node-1:3306/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userdb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--username root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--password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hadoop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--table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customertest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--target-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dir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/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lastmodifiedresult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--check-column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last_mod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 xml:space="preserve">--incremental </w:t>
      </w:r>
      <w:proofErr w:type="spellStart"/>
      <w:r w:rsidRPr="00C96376">
        <w:rPr>
          <w:rFonts w:asciiTheme="minorEastAsia" w:eastAsiaTheme="minorEastAsia" w:hAnsiTheme="minorEastAsia"/>
          <w:sz w:val="24"/>
        </w:rPr>
        <w:t>lastmodified</w:t>
      </w:r>
      <w:proofErr w:type="spellEnd"/>
      <w:r w:rsidRPr="00C96376">
        <w:rPr>
          <w:rFonts w:asciiTheme="minorEastAsia" w:eastAsiaTheme="minorEastAsia" w:hAnsiTheme="minorEastAsia"/>
          <w:sz w:val="24"/>
        </w:rPr>
        <w:t xml:space="preserve">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--last-value "2019-05-28 18:42:06" \</w:t>
      </w:r>
    </w:p>
    <w:p w:rsidR="00C96376" w:rsidRP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--m 1 \</w:t>
      </w:r>
    </w:p>
    <w:p w:rsidR="00C96376" w:rsidRDefault="00C96376" w:rsidP="00C96376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C96376">
        <w:rPr>
          <w:rFonts w:asciiTheme="minorEastAsia" w:eastAsiaTheme="minorEastAsia" w:hAnsiTheme="minorEastAsia"/>
          <w:sz w:val="24"/>
        </w:rPr>
        <w:t>--append</w:t>
      </w:r>
    </w:p>
    <w:p w:rsidR="00D57EAE" w:rsidRDefault="00D57EAE" w:rsidP="00C96376">
      <w:pPr>
        <w:pStyle w:val="a9"/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2397B3E" wp14:editId="71159F3C">
            <wp:extent cx="5274310" cy="9213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E" w:rsidRDefault="00D57EAE" w:rsidP="00C96376">
      <w:pPr>
        <w:pStyle w:val="a9"/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60077A9" wp14:editId="6F58ECDD">
            <wp:extent cx="5274310" cy="14154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E" w:rsidRPr="00D57EAE" w:rsidRDefault="00D57EAE" w:rsidP="00D57EAE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sz w:val="24"/>
        </w:rPr>
      </w:pPr>
      <w:r w:rsidRPr="00D57EAE">
        <w:rPr>
          <w:rFonts w:asciiTheme="minorEastAsia" w:eastAsiaTheme="minorEastAsia" w:hAnsiTheme="minorEastAsia" w:hint="eastAsia"/>
          <w:sz w:val="24"/>
        </w:rPr>
        <w:t xml:space="preserve">此处已经会导入我们最后插入的一条记录,但是我们却发现此处插入了2条数据，这是为什么呢？ </w:t>
      </w:r>
    </w:p>
    <w:p w:rsidR="00D57EAE" w:rsidRDefault="00D57EAE" w:rsidP="00D57EAE">
      <w:pPr>
        <w:pStyle w:val="a9"/>
        <w:spacing w:line="360" w:lineRule="auto"/>
        <w:ind w:left="420" w:firstLine="480"/>
        <w:rPr>
          <w:rFonts w:asciiTheme="minorEastAsia" w:eastAsiaTheme="minorEastAsia" w:hAnsiTheme="minorEastAsia"/>
          <w:b/>
          <w:color w:val="FF0000"/>
          <w:sz w:val="24"/>
          <w:shd w:val="pct15" w:color="auto" w:fill="FFFFFF"/>
        </w:rPr>
      </w:pPr>
      <w:r w:rsidRPr="00D57EAE">
        <w:rPr>
          <w:rFonts w:asciiTheme="minorEastAsia" w:eastAsiaTheme="minorEastAsia" w:hAnsiTheme="minorEastAsia" w:hint="eastAsia"/>
          <w:sz w:val="24"/>
        </w:rPr>
        <w:t>这是因为采用</w:t>
      </w:r>
      <w:proofErr w:type="spellStart"/>
      <w:r w:rsidRPr="00D57EAE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lastmodified</w:t>
      </w:r>
      <w:proofErr w:type="spellEnd"/>
      <w:r w:rsidRPr="00D57EAE"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模式去处理增量时，会将大于等于last-value值的数据当做增量插入</w:t>
      </w:r>
      <w:r>
        <w:rPr>
          <w:rFonts w:asciiTheme="minorEastAsia" w:eastAsiaTheme="minorEastAsia" w:hAnsiTheme="minorEastAsia" w:hint="eastAsia"/>
          <w:b/>
          <w:color w:val="FF0000"/>
          <w:sz w:val="24"/>
          <w:shd w:val="pct15" w:color="auto" w:fill="FFFFFF"/>
        </w:rPr>
        <w:t>。</w:t>
      </w:r>
    </w:p>
    <w:p w:rsidR="009F7D8F" w:rsidRPr="009F7D8F" w:rsidRDefault="009F7D8F" w:rsidP="009F7D8F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color w:val="FF0000"/>
          <w:sz w:val="24"/>
        </w:rPr>
      </w:pPr>
      <w:r w:rsidRPr="009F7D8F">
        <w:rPr>
          <w:rFonts w:asciiTheme="minorEastAsia" w:eastAsiaTheme="minorEastAsia" w:hAnsiTheme="minorEastAsia"/>
          <w:b/>
          <w:color w:val="FF0000"/>
          <w:sz w:val="24"/>
        </w:rPr>
        <w:br w:type="page"/>
      </w:r>
    </w:p>
    <w:p w:rsidR="00475915" w:rsidRDefault="00087D66" w:rsidP="00475915">
      <w:pPr>
        <w:pStyle w:val="3"/>
      </w:pPr>
      <w:bookmarkStart w:id="15" w:name="_Toc10648375"/>
      <w:proofErr w:type="spellStart"/>
      <w:r>
        <w:rPr>
          <w:rFonts w:hint="eastAsia"/>
        </w:rPr>
        <w:lastRenderedPageBreak/>
        <w:t>L</w:t>
      </w:r>
      <w:r w:rsidR="00475915" w:rsidRPr="00475915">
        <w:rPr>
          <w:rFonts w:hint="eastAsia"/>
        </w:rPr>
        <w:t>astmodified</w:t>
      </w:r>
      <w:proofErr w:type="spellEnd"/>
      <w:r w:rsidR="00475915" w:rsidRPr="00475915">
        <w:rPr>
          <w:rFonts w:hint="eastAsia"/>
        </w:rPr>
        <w:t>模式</w:t>
      </w:r>
      <w:r>
        <w:rPr>
          <w:rFonts w:hint="eastAsia"/>
        </w:rPr>
        <w:t>:</w:t>
      </w:r>
      <w:r w:rsidR="00475915" w:rsidRPr="00475915">
        <w:rPr>
          <w:rFonts w:hint="eastAsia"/>
        </w:rPr>
        <w:t>append</w:t>
      </w:r>
      <w:r>
        <w:rPr>
          <w:rFonts w:hint="eastAsia"/>
        </w:rPr>
        <w:t>、</w:t>
      </w:r>
      <w:r w:rsidR="00475915" w:rsidRPr="00475915">
        <w:rPr>
          <w:rFonts w:hint="eastAsia"/>
        </w:rPr>
        <w:t>merge-key</w:t>
      </w:r>
      <w:bookmarkEnd w:id="15"/>
    </w:p>
    <w:p w:rsidR="00881FF2" w:rsidRDefault="000E647B" w:rsidP="000E647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0E647B">
        <w:rPr>
          <w:rFonts w:asciiTheme="minorEastAsia" w:eastAsiaTheme="minorEastAsia" w:hAnsiTheme="minorEastAsia" w:hint="eastAsia"/>
          <w:sz w:val="24"/>
          <w:szCs w:val="21"/>
        </w:rPr>
        <w:t>使用</w:t>
      </w:r>
      <w:proofErr w:type="spellStart"/>
      <w:r w:rsidRPr="000E647B">
        <w:rPr>
          <w:rFonts w:asciiTheme="minorEastAsia" w:eastAsiaTheme="minorEastAsia" w:hAnsiTheme="minorEastAsia" w:hint="eastAsia"/>
          <w:sz w:val="24"/>
          <w:szCs w:val="21"/>
        </w:rPr>
        <w:t>lastmodified</w:t>
      </w:r>
      <w:proofErr w:type="spellEnd"/>
      <w:r w:rsidRPr="000E647B">
        <w:rPr>
          <w:rFonts w:asciiTheme="minorEastAsia" w:eastAsiaTheme="minorEastAsia" w:hAnsiTheme="minorEastAsia" w:hint="eastAsia"/>
          <w:sz w:val="24"/>
          <w:szCs w:val="21"/>
        </w:rPr>
        <w:t>模式进行增量处理要指定增量数据是以</w:t>
      </w:r>
      <w:r w:rsidRPr="00DA238F">
        <w:rPr>
          <w:rFonts w:asciiTheme="minorEastAsia" w:eastAsiaTheme="minorEastAsia" w:hAnsiTheme="minorEastAsia" w:hint="eastAsia"/>
          <w:b/>
          <w:sz w:val="24"/>
          <w:szCs w:val="21"/>
          <w:shd w:val="pct15" w:color="auto" w:fill="FFFFFF"/>
        </w:rPr>
        <w:t>append</w:t>
      </w:r>
      <w:r w:rsidRPr="000E647B">
        <w:rPr>
          <w:rFonts w:asciiTheme="minorEastAsia" w:eastAsiaTheme="minorEastAsia" w:hAnsiTheme="minorEastAsia" w:hint="eastAsia"/>
          <w:sz w:val="24"/>
          <w:szCs w:val="21"/>
        </w:rPr>
        <w:t>模式(附加)还是</w:t>
      </w:r>
      <w:r w:rsidRPr="00DA238F">
        <w:rPr>
          <w:rFonts w:asciiTheme="minorEastAsia" w:eastAsiaTheme="minorEastAsia" w:hAnsiTheme="minorEastAsia" w:hint="eastAsia"/>
          <w:b/>
          <w:sz w:val="24"/>
          <w:szCs w:val="21"/>
          <w:shd w:val="pct15" w:color="auto" w:fill="FFFFFF"/>
        </w:rPr>
        <w:t>merge-key</w:t>
      </w:r>
      <w:r w:rsidRPr="000E647B">
        <w:rPr>
          <w:rFonts w:asciiTheme="minorEastAsia" w:eastAsiaTheme="minorEastAsia" w:hAnsiTheme="minorEastAsia" w:hint="eastAsia"/>
          <w:sz w:val="24"/>
          <w:szCs w:val="21"/>
        </w:rPr>
        <w:t>(合并)模式添加</w:t>
      </w:r>
    </w:p>
    <w:p w:rsidR="009F7D8F" w:rsidRDefault="00881FF2" w:rsidP="000E647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881FF2">
        <w:rPr>
          <w:rFonts w:asciiTheme="minorEastAsia" w:eastAsiaTheme="minorEastAsia" w:hAnsiTheme="minorEastAsia" w:hint="eastAsia"/>
          <w:sz w:val="24"/>
          <w:szCs w:val="21"/>
        </w:rPr>
        <w:t>下面演示使用merge-by的模式进行增量更新,我们去更新 id为1的name字段</w:t>
      </w:r>
      <w:r w:rsidR="000E647B" w:rsidRPr="000E647B">
        <w:rPr>
          <w:rFonts w:asciiTheme="minorEastAsia" w:eastAsiaTheme="minorEastAsia" w:hAnsiTheme="minorEastAsia" w:hint="eastAsia"/>
          <w:sz w:val="24"/>
          <w:szCs w:val="21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F51" w:rsidTr="007C1F51">
        <w:tc>
          <w:tcPr>
            <w:tcW w:w="8296" w:type="dxa"/>
          </w:tcPr>
          <w:p w:rsidR="007C1F51" w:rsidRDefault="00AF339C" w:rsidP="000E647B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1"/>
              </w:rPr>
            </w:pPr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 xml:space="preserve">update </w:t>
            </w:r>
            <w:proofErr w:type="spellStart"/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>customertest</w:t>
            </w:r>
            <w:proofErr w:type="spellEnd"/>
            <w:r w:rsidRPr="00AF339C">
              <w:rPr>
                <w:rFonts w:asciiTheme="minorEastAsia" w:eastAsiaTheme="minorEastAsia" w:hAnsiTheme="minorEastAsia"/>
                <w:sz w:val="24"/>
                <w:szCs w:val="21"/>
              </w:rPr>
              <w:t xml:space="preserve"> set name = 'Neil' where id = 1;</w:t>
            </w:r>
          </w:p>
        </w:tc>
      </w:tr>
    </w:tbl>
    <w:p w:rsidR="0067740E" w:rsidRPr="0067740E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更新之后，这条数据的时间戳会更新为</w:t>
      </w:r>
      <w:r w:rsidRPr="0067740E">
        <w:rPr>
          <w:rFonts w:asciiTheme="minorEastAsia" w:eastAsiaTheme="minorEastAsia" w:hAnsiTheme="minorEastAsia" w:hint="eastAsia"/>
          <w:sz w:val="24"/>
          <w:szCs w:val="21"/>
        </w:rPr>
        <w:t>更新数据时的系统时间.</w:t>
      </w:r>
    </w:p>
    <w:p w:rsidR="007C1F51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 w:hint="eastAsia"/>
          <w:sz w:val="24"/>
          <w:szCs w:val="21"/>
        </w:rPr>
        <w:t>执行如下指令，把id字段作为merge-key:</w:t>
      </w:r>
    </w:p>
    <w:p w:rsidR="0067740E" w:rsidRPr="0067740E" w:rsidRDefault="0067740E" w:rsidP="0067740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bin/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sqoop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import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--connect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jdbc:mysql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>://node-1:3306/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userdb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--username root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--password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hadoop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--table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customertest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--target-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dir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/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lastmodifiedresult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--check-column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last_mod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 xml:space="preserve">--incremental </w:t>
      </w:r>
      <w:proofErr w:type="spellStart"/>
      <w:r w:rsidRPr="0067740E">
        <w:rPr>
          <w:rFonts w:asciiTheme="minorEastAsia" w:eastAsiaTheme="minorEastAsia" w:hAnsiTheme="minorEastAsia"/>
          <w:sz w:val="24"/>
          <w:szCs w:val="21"/>
        </w:rPr>
        <w:t>lastmodified</w:t>
      </w:r>
      <w:proofErr w:type="spellEnd"/>
      <w:r w:rsidRPr="0067740E">
        <w:rPr>
          <w:rFonts w:asciiTheme="minorEastAsia" w:eastAsiaTheme="minorEastAsia" w:hAnsiTheme="minorEastAsia"/>
          <w:sz w:val="24"/>
          <w:szCs w:val="21"/>
        </w:rPr>
        <w:t xml:space="preserve">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--last-value "2019-05-28 18:42:06" \</w:t>
      </w:r>
    </w:p>
    <w:p w:rsidR="0067740E" w:rsidRP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--m 1 \</w:t>
      </w:r>
    </w:p>
    <w:p w:rsidR="0067740E" w:rsidRDefault="0067740E" w:rsidP="0067740E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67740E">
        <w:rPr>
          <w:rFonts w:asciiTheme="minorEastAsia" w:eastAsiaTheme="minorEastAsia" w:hAnsiTheme="minorEastAsia"/>
          <w:sz w:val="24"/>
          <w:szCs w:val="21"/>
        </w:rPr>
        <w:t>--merge-key id</w:t>
      </w:r>
    </w:p>
    <w:p w:rsidR="004C1318" w:rsidRPr="004C1318" w:rsidRDefault="004C1318" w:rsidP="004C1318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4C1318">
        <w:rPr>
          <w:rFonts w:asciiTheme="minorEastAsia" w:eastAsiaTheme="minorEastAsia" w:hAnsiTheme="minorEastAsia" w:hint="eastAsia"/>
          <w:sz w:val="24"/>
          <w:szCs w:val="21"/>
        </w:rPr>
        <w:t>由于</w:t>
      </w:r>
      <w:r w:rsidRPr="004C1318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merge-key模式是进行了一次完整的</w:t>
      </w:r>
      <w:proofErr w:type="spellStart"/>
      <w:r w:rsidRPr="004C1318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mapreduce</w:t>
      </w:r>
      <w:proofErr w:type="spellEnd"/>
      <w:r w:rsidRPr="004C1318">
        <w:rPr>
          <w:rFonts w:asciiTheme="minorEastAsia" w:eastAsiaTheme="minorEastAsia" w:hAnsiTheme="minorEastAsia" w:hint="eastAsia"/>
          <w:sz w:val="24"/>
          <w:szCs w:val="21"/>
          <w:shd w:val="pct15" w:color="auto" w:fill="FFFFFF"/>
        </w:rPr>
        <w:t>操作</w:t>
      </w:r>
      <w:r w:rsidRPr="004C1318">
        <w:rPr>
          <w:rFonts w:asciiTheme="minorEastAsia" w:eastAsiaTheme="minorEastAsia" w:hAnsiTheme="minorEastAsia" w:hint="eastAsia"/>
          <w:sz w:val="24"/>
          <w:szCs w:val="21"/>
        </w:rPr>
        <w:t>，</w:t>
      </w:r>
    </w:p>
    <w:p w:rsidR="004C1318" w:rsidRDefault="004C1318" w:rsidP="004C1318">
      <w:pPr>
        <w:spacing w:line="360" w:lineRule="auto"/>
        <w:ind w:leftChars="200" w:left="420" w:firstLineChars="200" w:firstLine="480"/>
        <w:rPr>
          <w:rFonts w:asciiTheme="minorEastAsia" w:eastAsiaTheme="minorEastAsia" w:hAnsiTheme="minorEastAsia"/>
          <w:sz w:val="24"/>
          <w:szCs w:val="21"/>
        </w:rPr>
      </w:pPr>
      <w:r w:rsidRPr="004C1318">
        <w:rPr>
          <w:rFonts w:asciiTheme="minorEastAsia" w:eastAsiaTheme="minorEastAsia" w:hAnsiTheme="minorEastAsia" w:hint="eastAsia"/>
          <w:sz w:val="24"/>
          <w:szCs w:val="21"/>
        </w:rPr>
        <w:t>因此最终我们在</w:t>
      </w:r>
      <w:proofErr w:type="spellStart"/>
      <w:r w:rsidRPr="004C1318">
        <w:rPr>
          <w:rFonts w:asciiTheme="minorEastAsia" w:eastAsiaTheme="minorEastAsia" w:hAnsiTheme="minorEastAsia" w:hint="eastAsia"/>
          <w:sz w:val="24"/>
          <w:szCs w:val="21"/>
        </w:rPr>
        <w:t>lastmodifiedresult</w:t>
      </w:r>
      <w:proofErr w:type="spellEnd"/>
      <w:r w:rsidRPr="004C1318">
        <w:rPr>
          <w:rFonts w:asciiTheme="minorEastAsia" w:eastAsiaTheme="minorEastAsia" w:hAnsiTheme="minorEastAsia" w:hint="eastAsia"/>
          <w:sz w:val="24"/>
          <w:szCs w:val="21"/>
        </w:rPr>
        <w:t>文件夹下可以看到生成的为part-r-00000这样的文件，会发现id=1的name已经得到修改，同时新增了id=6的数据</w:t>
      </w:r>
      <w:r w:rsidR="00A32694">
        <w:rPr>
          <w:rFonts w:asciiTheme="minorEastAsia" w:eastAsiaTheme="minorEastAsia" w:hAnsiTheme="minorEastAsia" w:hint="eastAsia"/>
          <w:sz w:val="24"/>
          <w:szCs w:val="21"/>
        </w:rPr>
        <w:t>。</w:t>
      </w:r>
    </w:p>
    <w:p w:rsidR="00A51479" w:rsidRPr="0067740E" w:rsidRDefault="00A51479" w:rsidP="004C1318">
      <w:pPr>
        <w:spacing w:line="360" w:lineRule="auto"/>
        <w:ind w:leftChars="200" w:left="420" w:firstLineChars="200" w:firstLine="420"/>
        <w:rPr>
          <w:rFonts w:asciiTheme="minorEastAsia" w:eastAsiaTheme="minorEastAsia" w:hAnsiTheme="minorEastAsia"/>
          <w:sz w:val="24"/>
          <w:szCs w:val="21"/>
        </w:rPr>
      </w:pPr>
      <w:r>
        <w:rPr>
          <w:noProof/>
        </w:rPr>
        <w:drawing>
          <wp:inline distT="0" distB="0" distL="0" distR="0" wp14:anchorId="50BFA2B1" wp14:editId="6C71AFB8">
            <wp:extent cx="5274310" cy="954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E5" w:rsidRDefault="00DC2A6D" w:rsidP="002A6A47">
      <w:pPr>
        <w:pStyle w:val="1"/>
      </w:pPr>
      <w:bookmarkStart w:id="16" w:name="_Toc10648376"/>
      <w:proofErr w:type="spellStart"/>
      <w:r>
        <w:lastRenderedPageBreak/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导出</w:t>
      </w:r>
      <w:bookmarkEnd w:id="16"/>
    </w:p>
    <w:p w:rsidR="00995630" w:rsidRPr="00590F12" w:rsidRDefault="00995630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90F12">
        <w:rPr>
          <w:rFonts w:asciiTheme="minorEastAsia" w:eastAsiaTheme="minorEastAsia" w:hAnsiTheme="minorEastAsia"/>
          <w:sz w:val="24"/>
        </w:rPr>
        <w:t>将数据从</w:t>
      </w:r>
      <w:r w:rsidR="00590F12">
        <w:rPr>
          <w:rFonts w:asciiTheme="minorEastAsia" w:eastAsiaTheme="minorEastAsia" w:hAnsiTheme="minorEastAsia"/>
          <w:sz w:val="24"/>
        </w:rPr>
        <w:t>Hadoop生态体系</w:t>
      </w:r>
      <w:r w:rsidRPr="00590F12">
        <w:rPr>
          <w:rFonts w:asciiTheme="minorEastAsia" w:eastAsiaTheme="minorEastAsia" w:hAnsiTheme="minorEastAsia"/>
          <w:sz w:val="24"/>
        </w:rPr>
        <w:t>导出到RDBMS数据库</w:t>
      </w:r>
      <w:r w:rsidRPr="00590F12">
        <w:rPr>
          <w:rFonts w:asciiTheme="minorEastAsia" w:eastAsiaTheme="minorEastAsia" w:hAnsiTheme="minorEastAsia" w:hint="eastAsia"/>
          <w:sz w:val="24"/>
        </w:rPr>
        <w:t>导出前，</w:t>
      </w:r>
      <w:r w:rsidRPr="00590F12">
        <w:rPr>
          <w:rFonts w:asciiTheme="minorEastAsia" w:eastAsiaTheme="minorEastAsia" w:hAnsiTheme="minorEastAsia"/>
          <w:sz w:val="24"/>
          <w:shd w:val="pct15" w:color="auto" w:fill="FFFFFF"/>
        </w:rPr>
        <w:t>目标表必须存在于目标数据库中</w:t>
      </w:r>
      <w:r w:rsidRPr="00590F12">
        <w:rPr>
          <w:rFonts w:asciiTheme="minorEastAsia" w:eastAsiaTheme="minorEastAsia" w:hAnsiTheme="minorEastAsia"/>
          <w:sz w:val="24"/>
        </w:rPr>
        <w:t>。</w:t>
      </w:r>
    </w:p>
    <w:p w:rsidR="003D358B" w:rsidRDefault="004D00CE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D00CE">
        <w:rPr>
          <w:rFonts w:asciiTheme="minorEastAsia" w:hAnsiTheme="minorEastAsia" w:hint="eastAsia"/>
          <w:sz w:val="24"/>
        </w:rPr>
        <w:t>export有三种模式</w:t>
      </w:r>
      <w:r w:rsidR="003D358B">
        <w:rPr>
          <w:rFonts w:asciiTheme="minorEastAsia" w:hAnsiTheme="minorEastAsia" w:hint="eastAsia"/>
          <w:sz w:val="24"/>
        </w:rPr>
        <w:t>：</w:t>
      </w:r>
    </w:p>
    <w:p w:rsidR="003D358B" w:rsidRDefault="00995630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D00CE">
        <w:rPr>
          <w:rFonts w:asciiTheme="minorEastAsia" w:hAnsiTheme="minorEastAsia"/>
          <w:sz w:val="24"/>
          <w:shd w:val="pct15" w:color="auto" w:fill="FFFFFF"/>
        </w:rPr>
        <w:t>默认操作是从</w:t>
      </w:r>
      <w:r w:rsidRPr="004D00CE">
        <w:rPr>
          <w:rFonts w:asciiTheme="minorEastAsia" w:hAnsiTheme="minorEastAsia" w:hint="eastAsia"/>
          <w:sz w:val="24"/>
          <w:shd w:val="pct15" w:color="auto" w:fill="FFFFFF"/>
        </w:rPr>
        <w:t>将文件中的数据</w:t>
      </w:r>
      <w:r w:rsidRPr="004D00CE">
        <w:rPr>
          <w:rFonts w:asciiTheme="minorEastAsia" w:hAnsiTheme="minorEastAsia"/>
          <w:sz w:val="24"/>
          <w:shd w:val="pct15" w:color="auto" w:fill="FFFFFF"/>
        </w:rPr>
        <w:t>使用INSERT语句插入</w:t>
      </w:r>
      <w:r w:rsidRPr="004D00CE">
        <w:rPr>
          <w:rFonts w:asciiTheme="minorEastAsia" w:hAnsiTheme="minorEastAsia" w:hint="eastAsia"/>
          <w:sz w:val="24"/>
          <w:shd w:val="pct15" w:color="auto" w:fill="FFFFFF"/>
        </w:rPr>
        <w:t>到表中</w:t>
      </w:r>
      <w:r w:rsidR="004D00CE">
        <w:rPr>
          <w:rFonts w:asciiTheme="minorEastAsia" w:hAnsiTheme="minorEastAsia" w:hint="eastAsia"/>
          <w:sz w:val="24"/>
        </w:rPr>
        <w:t>。</w:t>
      </w:r>
    </w:p>
    <w:p w:rsidR="003D358B" w:rsidRDefault="009D551C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9D551C">
        <w:rPr>
          <w:rFonts w:asciiTheme="minorEastAsia" w:hAnsiTheme="minorEastAsia" w:hint="eastAsia"/>
          <w:sz w:val="24"/>
        </w:rPr>
        <w:t>更新模式：</w:t>
      </w:r>
      <w:proofErr w:type="spellStart"/>
      <w:r w:rsidRPr="009D551C">
        <w:rPr>
          <w:rFonts w:asciiTheme="minorEastAsia" w:hAnsiTheme="minorEastAsia" w:hint="eastAsia"/>
          <w:sz w:val="24"/>
        </w:rPr>
        <w:t>Sqoop</w:t>
      </w:r>
      <w:proofErr w:type="spellEnd"/>
      <w:r w:rsidRPr="009D551C">
        <w:rPr>
          <w:rFonts w:asciiTheme="minorEastAsia" w:hAnsiTheme="minorEastAsia" w:hint="eastAsia"/>
          <w:sz w:val="24"/>
        </w:rPr>
        <w:t>将生成UPDATE替换数据库中现有记录的语句。</w:t>
      </w:r>
    </w:p>
    <w:p w:rsidR="00995630" w:rsidRPr="00590F12" w:rsidRDefault="009D551C" w:rsidP="00590F12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9D551C">
        <w:rPr>
          <w:rFonts w:asciiTheme="minorEastAsia" w:hAnsiTheme="minorEastAsia" w:hint="eastAsia"/>
          <w:sz w:val="24"/>
        </w:rPr>
        <w:t>调用模式：</w:t>
      </w:r>
      <w:proofErr w:type="spellStart"/>
      <w:r w:rsidRPr="009D551C">
        <w:rPr>
          <w:rFonts w:asciiTheme="minorEastAsia" w:hAnsiTheme="minorEastAsia" w:hint="eastAsia"/>
          <w:sz w:val="24"/>
        </w:rPr>
        <w:t>Sqoop</w:t>
      </w:r>
      <w:proofErr w:type="spellEnd"/>
      <w:r w:rsidRPr="009D551C">
        <w:rPr>
          <w:rFonts w:asciiTheme="minorEastAsia" w:hAnsiTheme="minorEastAsia" w:hint="eastAsia"/>
          <w:sz w:val="24"/>
        </w:rPr>
        <w:t>将为每条记录创建一个存储过程调用。</w:t>
      </w:r>
    </w:p>
    <w:p w:rsidR="00E46302" w:rsidRDefault="00E46302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C703BB" w:rsidRPr="00590F12" w:rsidRDefault="00C703BB" w:rsidP="00590F1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90F12">
        <w:rPr>
          <w:rFonts w:asciiTheme="minorEastAsia" w:eastAsiaTheme="minorEastAsia" w:hAnsiTheme="minorEastAsia"/>
          <w:sz w:val="24"/>
        </w:rPr>
        <w:t>以下是export</w:t>
      </w:r>
      <w:r w:rsidR="00AF115A" w:rsidRPr="00590F12">
        <w:rPr>
          <w:rFonts w:asciiTheme="minorEastAsia" w:eastAsiaTheme="minorEastAsia" w:hAnsiTheme="minorEastAsia"/>
          <w:sz w:val="24"/>
        </w:rPr>
        <w:t>命令语法：</w:t>
      </w:r>
    </w:p>
    <w:p w:rsidR="00A6746D" w:rsidRDefault="00B13493" w:rsidP="00590F12">
      <w:pPr>
        <w:spacing w:line="360" w:lineRule="auto"/>
        <w:ind w:firstLineChars="200" w:firstLine="480"/>
        <w:rPr>
          <w:sz w:val="24"/>
        </w:rPr>
      </w:pPr>
      <w:r w:rsidRPr="00590F12">
        <w:rPr>
          <w:sz w:val="24"/>
        </w:rPr>
        <w:t xml:space="preserve">$ </w:t>
      </w:r>
      <w:proofErr w:type="spellStart"/>
      <w:r w:rsidRPr="00590F12">
        <w:rPr>
          <w:sz w:val="24"/>
        </w:rPr>
        <w:t>sqoop</w:t>
      </w:r>
      <w:proofErr w:type="spellEnd"/>
      <w:r w:rsidRPr="00590F12">
        <w:rPr>
          <w:sz w:val="24"/>
        </w:rPr>
        <w:t xml:space="preserve"> export (generic-</w:t>
      </w:r>
      <w:proofErr w:type="spellStart"/>
      <w:r w:rsidRPr="00590F12">
        <w:rPr>
          <w:sz w:val="24"/>
        </w:rPr>
        <w:t>args</w:t>
      </w:r>
      <w:proofErr w:type="spellEnd"/>
      <w:r w:rsidRPr="00590F12">
        <w:rPr>
          <w:sz w:val="24"/>
        </w:rPr>
        <w:t>) (export-</w:t>
      </w:r>
      <w:proofErr w:type="spellStart"/>
      <w:r w:rsidRPr="00590F12">
        <w:rPr>
          <w:sz w:val="24"/>
        </w:rPr>
        <w:t>args</w:t>
      </w:r>
      <w:proofErr w:type="spellEnd"/>
      <w:r w:rsidRPr="00590F12">
        <w:rPr>
          <w:sz w:val="24"/>
        </w:rPr>
        <w:t>)</w:t>
      </w:r>
    </w:p>
    <w:p w:rsidR="00B13493" w:rsidRPr="00A6746D" w:rsidRDefault="00A6746D" w:rsidP="00A6746D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D8208F" w:rsidRDefault="002B6D78" w:rsidP="000D5B0A">
      <w:pPr>
        <w:pStyle w:val="2"/>
      </w:pPr>
      <w:bookmarkStart w:id="17" w:name="_Toc10648377"/>
      <w:r>
        <w:rPr>
          <w:rFonts w:hint="eastAsia"/>
        </w:rPr>
        <w:lastRenderedPageBreak/>
        <w:t>默认模式</w:t>
      </w:r>
      <w:r>
        <w:t>导出</w:t>
      </w:r>
      <w:r>
        <w:t>HDFS</w:t>
      </w:r>
      <w:r>
        <w:t>数据到</w:t>
      </w:r>
      <w:proofErr w:type="spellStart"/>
      <w:r>
        <w:t>mysql</w:t>
      </w:r>
      <w:bookmarkEnd w:id="17"/>
      <w:proofErr w:type="spellEnd"/>
    </w:p>
    <w:p w:rsidR="00A6319F" w:rsidRDefault="00A6319F" w:rsidP="0061433A">
      <w:pPr>
        <w:spacing w:line="360" w:lineRule="auto"/>
        <w:ind w:firstLineChars="200" w:firstLine="480"/>
        <w:rPr>
          <w:sz w:val="24"/>
        </w:rPr>
      </w:pPr>
      <w:r w:rsidRPr="00A6319F">
        <w:rPr>
          <w:rFonts w:hint="eastAsia"/>
          <w:sz w:val="24"/>
        </w:rPr>
        <w:t>默认情况下，</w:t>
      </w:r>
      <w:proofErr w:type="spellStart"/>
      <w:r w:rsidRPr="00A6319F">
        <w:rPr>
          <w:rFonts w:hint="eastAsia"/>
          <w:sz w:val="24"/>
        </w:rPr>
        <w:t>sqoop</w:t>
      </w:r>
      <w:proofErr w:type="spellEnd"/>
      <w:r w:rsidR="00497729">
        <w:rPr>
          <w:sz w:val="24"/>
        </w:rPr>
        <w:t xml:space="preserve"> </w:t>
      </w:r>
      <w:r w:rsidRPr="00A6319F">
        <w:rPr>
          <w:rFonts w:hint="eastAsia"/>
          <w:sz w:val="24"/>
        </w:rPr>
        <w:t>export</w:t>
      </w:r>
      <w:r w:rsidRPr="00A6319F">
        <w:rPr>
          <w:rFonts w:hint="eastAsia"/>
          <w:sz w:val="24"/>
        </w:rPr>
        <w:t>将每行输入记录转换成一条</w:t>
      </w:r>
      <w:r w:rsidRPr="00A6319F">
        <w:rPr>
          <w:rFonts w:hint="eastAsia"/>
          <w:sz w:val="24"/>
        </w:rPr>
        <w:t>INSERT</w:t>
      </w:r>
      <w:r w:rsidRPr="00A6319F">
        <w:rPr>
          <w:rFonts w:hint="eastAsia"/>
          <w:sz w:val="24"/>
        </w:rPr>
        <w:t>语句，添加到目标数据库表中。如果数据库中的表具有约束条件（例如，其值必须唯一的主键列）并且已有数据存在，则必须注意避免插入违反这些约束条件的记录。如果</w:t>
      </w:r>
      <w:r w:rsidRPr="00A6319F">
        <w:rPr>
          <w:rFonts w:hint="eastAsia"/>
          <w:sz w:val="24"/>
        </w:rPr>
        <w:t>INSERT</w:t>
      </w:r>
      <w:r w:rsidRPr="00A6319F">
        <w:rPr>
          <w:rFonts w:hint="eastAsia"/>
          <w:sz w:val="24"/>
        </w:rPr>
        <w:t>语句失败，导出过程将失败。</w:t>
      </w:r>
      <w:r w:rsidRPr="00A6319F">
        <w:rPr>
          <w:rFonts w:hint="eastAsia"/>
          <w:b/>
          <w:sz w:val="24"/>
          <w:shd w:val="pct15" w:color="auto" w:fill="FFFFFF"/>
        </w:rPr>
        <w:t>此模式主要用于将记录导出到可以接收这些结果的空表中</w:t>
      </w:r>
      <w:r>
        <w:rPr>
          <w:rFonts w:hint="eastAsia"/>
          <w:sz w:val="24"/>
        </w:rPr>
        <w:t>。</w:t>
      </w:r>
      <w:r w:rsidR="00497729">
        <w:rPr>
          <w:rFonts w:hint="eastAsia"/>
          <w:sz w:val="24"/>
        </w:rPr>
        <w:t>通常用于全表数据导出。</w:t>
      </w:r>
    </w:p>
    <w:p w:rsidR="0061433A" w:rsidRPr="0061433A" w:rsidRDefault="00A6319F" w:rsidP="0061433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导出时可以</w:t>
      </w:r>
      <w:r w:rsidR="0061433A">
        <w:rPr>
          <w:rFonts w:hint="eastAsia"/>
          <w:sz w:val="24"/>
        </w:rPr>
        <w:t>是</w:t>
      </w:r>
      <w:r w:rsidR="0061433A" w:rsidRPr="0061433A">
        <w:rPr>
          <w:rFonts w:hint="eastAsia"/>
          <w:sz w:val="24"/>
        </w:rPr>
        <w:t>将</w:t>
      </w:r>
      <w:r w:rsidR="0061433A" w:rsidRPr="0061433A">
        <w:rPr>
          <w:rFonts w:hint="eastAsia"/>
          <w:sz w:val="24"/>
        </w:rPr>
        <w:t>Hive</w:t>
      </w:r>
      <w:r w:rsidR="0061433A" w:rsidRPr="0061433A">
        <w:rPr>
          <w:rFonts w:hint="eastAsia"/>
          <w:sz w:val="24"/>
        </w:rPr>
        <w:t>表中的全部记录</w:t>
      </w:r>
      <w:r w:rsidR="0061433A">
        <w:rPr>
          <w:rFonts w:hint="eastAsia"/>
          <w:sz w:val="24"/>
        </w:rPr>
        <w:t>或者</w:t>
      </w:r>
      <w:r w:rsidR="00D91E7F">
        <w:rPr>
          <w:rFonts w:hint="eastAsia"/>
          <w:sz w:val="24"/>
        </w:rPr>
        <w:t>HDFS</w:t>
      </w:r>
      <w:r w:rsidR="00D91E7F">
        <w:rPr>
          <w:rFonts w:hint="eastAsia"/>
          <w:sz w:val="24"/>
        </w:rPr>
        <w:t>数据</w:t>
      </w:r>
      <w:r w:rsidR="0061433A" w:rsidRPr="0061433A">
        <w:rPr>
          <w:rFonts w:hint="eastAsia"/>
          <w:sz w:val="24"/>
        </w:rPr>
        <w:t>（可以是全部字段也可以部分字段）导出到</w:t>
      </w:r>
      <w:proofErr w:type="spellStart"/>
      <w:r w:rsidR="00D91E7F">
        <w:rPr>
          <w:rFonts w:hint="eastAsia"/>
          <w:sz w:val="24"/>
        </w:rPr>
        <w:t>Mysq</w:t>
      </w:r>
      <w:r w:rsidR="00D91E7F">
        <w:rPr>
          <w:sz w:val="24"/>
        </w:rPr>
        <w:t>l</w:t>
      </w:r>
      <w:proofErr w:type="spellEnd"/>
      <w:r w:rsidR="0061433A" w:rsidRPr="0061433A">
        <w:rPr>
          <w:rFonts w:hint="eastAsia"/>
          <w:sz w:val="24"/>
        </w:rPr>
        <w:t>目标表。</w:t>
      </w:r>
    </w:p>
    <w:p w:rsidR="0047081A" w:rsidRDefault="0051769B" w:rsidP="0051769B">
      <w:pPr>
        <w:pStyle w:val="3"/>
      </w:pPr>
      <w:bookmarkStart w:id="18" w:name="_Toc10648378"/>
      <w:r>
        <w:rPr>
          <w:rFonts w:hint="eastAsia"/>
        </w:rPr>
        <w:t>准备</w:t>
      </w:r>
      <w:r w:rsidR="00D8208F" w:rsidRPr="00E278A2">
        <w:t>HDFS</w:t>
      </w:r>
      <w:r>
        <w:t>数据</w:t>
      </w:r>
      <w:bookmarkEnd w:id="18"/>
    </w:p>
    <w:p w:rsidR="00D8208F" w:rsidRPr="00E278A2" w:rsidRDefault="00D8208F" w:rsidP="00F7444F">
      <w:pPr>
        <w:spacing w:line="360" w:lineRule="auto"/>
        <w:ind w:firstLineChars="200" w:firstLine="420"/>
      </w:pPr>
      <w:r w:rsidRPr="00E278A2">
        <w:rPr>
          <w:rFonts w:hint="eastAsia"/>
        </w:rPr>
        <w:t xml:space="preserve"> </w:t>
      </w:r>
      <w:r w:rsidR="0047081A" w:rsidRPr="00F7444F">
        <w:rPr>
          <w:rFonts w:hint="eastAsia"/>
          <w:sz w:val="24"/>
        </w:rPr>
        <w:t>在</w:t>
      </w:r>
      <w:r w:rsidR="0047081A" w:rsidRPr="00F7444F">
        <w:rPr>
          <w:rFonts w:hint="eastAsia"/>
          <w:sz w:val="24"/>
        </w:rPr>
        <w:t>HDFS</w:t>
      </w:r>
      <w:r w:rsidR="0047081A" w:rsidRPr="00F7444F">
        <w:rPr>
          <w:sz w:val="24"/>
        </w:rPr>
        <w:t>文件系统</w:t>
      </w:r>
      <w:r w:rsidRPr="00F7444F">
        <w:rPr>
          <w:rFonts w:hint="eastAsia"/>
          <w:sz w:val="24"/>
        </w:rPr>
        <w:t>中</w:t>
      </w:r>
      <w:r w:rsidRPr="00F7444F">
        <w:rPr>
          <w:sz w:val="24"/>
        </w:rPr>
        <w:t>“</w:t>
      </w:r>
      <w:r w:rsidR="0047081A" w:rsidRPr="00F7444F">
        <w:rPr>
          <w:sz w:val="24"/>
        </w:rPr>
        <w:t>/</w:t>
      </w:r>
      <w:proofErr w:type="spellStart"/>
      <w:r w:rsidR="00E278A2" w:rsidRPr="00F7444F">
        <w:rPr>
          <w:sz w:val="24"/>
        </w:rPr>
        <w:t>emp</w:t>
      </w:r>
      <w:proofErr w:type="spellEnd"/>
      <w:r w:rsidRPr="00F7444F">
        <w:rPr>
          <w:sz w:val="24"/>
        </w:rPr>
        <w:t>/”</w:t>
      </w:r>
      <w:r w:rsidRPr="00F7444F">
        <w:rPr>
          <w:sz w:val="24"/>
        </w:rPr>
        <w:t>目录的</w:t>
      </w:r>
      <w:r w:rsidR="0047081A" w:rsidRPr="00F7444F">
        <w:rPr>
          <w:rFonts w:hint="eastAsia"/>
          <w:sz w:val="24"/>
        </w:rPr>
        <w:t>下创建一个文件</w:t>
      </w:r>
      <w:r w:rsidRPr="00F7444F">
        <w:rPr>
          <w:sz w:val="24"/>
        </w:rPr>
        <w:t>emp_data</w:t>
      </w:r>
      <w:r w:rsidR="0047081A" w:rsidRPr="00F7444F">
        <w:rPr>
          <w:rFonts w:hint="eastAsia"/>
          <w:sz w:val="24"/>
        </w:rPr>
        <w:t>.txt</w:t>
      </w:r>
      <w:r w:rsidR="00770E92" w:rsidRPr="00F7444F">
        <w:rPr>
          <w:sz w:val="24"/>
        </w:rPr>
        <w:t>：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1201,gopal,manager,50000,TP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1202,manisha,preader,50000,TP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1203,kalil,php dev,30000,AC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1204,prasanth,php dev,30000,AC</w:t>
      </w:r>
    </w:p>
    <w:p w:rsidR="005B6D82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1205,kranthi,admin,20000,TP</w:t>
      </w:r>
    </w:p>
    <w:p w:rsidR="00D8208F" w:rsidRPr="00DE61E4" w:rsidRDefault="005B6D82" w:rsidP="00DE61E4">
      <w:pPr>
        <w:ind w:leftChars="500" w:left="1050"/>
        <w:rPr>
          <w:sz w:val="22"/>
        </w:rPr>
      </w:pPr>
      <w:r w:rsidRPr="00DE61E4">
        <w:rPr>
          <w:sz w:val="22"/>
        </w:rPr>
        <w:t>1206,satishp,grpdes,20000,GR</w:t>
      </w:r>
    </w:p>
    <w:p w:rsidR="00D8208F" w:rsidRPr="00F06FED" w:rsidRDefault="00D8208F" w:rsidP="00D13A19">
      <w:pPr>
        <w:pStyle w:val="3"/>
      </w:pPr>
      <w:bookmarkStart w:id="19" w:name="_Toc10648379"/>
      <w:r w:rsidRPr="00F06FED">
        <w:rPr>
          <w:rFonts w:hint="eastAsia"/>
        </w:rPr>
        <w:t>手动创建</w:t>
      </w:r>
      <w:proofErr w:type="spellStart"/>
      <w:r w:rsidRPr="00F06FED">
        <w:rPr>
          <w:rFonts w:hint="eastAsia"/>
        </w:rPr>
        <w:t>mysql</w:t>
      </w:r>
      <w:proofErr w:type="spellEnd"/>
      <w:r w:rsidRPr="00F06FED">
        <w:rPr>
          <w:rFonts w:hint="eastAsia"/>
        </w:rPr>
        <w:t>中的目标表</w:t>
      </w:r>
      <w:bookmarkEnd w:id="19"/>
    </w:p>
    <w:p w:rsidR="00DB5D0E" w:rsidRPr="00BA4204" w:rsidRDefault="00DB5D0E" w:rsidP="00BA4204">
      <w:pPr>
        <w:ind w:leftChars="400" w:left="840"/>
        <w:rPr>
          <w:sz w:val="22"/>
        </w:rPr>
      </w:pPr>
      <w:proofErr w:type="spellStart"/>
      <w:r w:rsidRPr="00BA4204">
        <w:rPr>
          <w:sz w:val="22"/>
        </w:rPr>
        <w:t>mysql</w:t>
      </w:r>
      <w:proofErr w:type="spellEnd"/>
      <w:r w:rsidRPr="00BA4204">
        <w:rPr>
          <w:sz w:val="22"/>
        </w:rPr>
        <w:t xml:space="preserve">&gt; USE </w:t>
      </w:r>
      <w:proofErr w:type="spellStart"/>
      <w:r w:rsidR="003E232B" w:rsidRPr="003E232B">
        <w:rPr>
          <w:sz w:val="22"/>
        </w:rPr>
        <w:t>userdb</w:t>
      </w:r>
      <w:proofErr w:type="spellEnd"/>
      <w:r w:rsidRPr="00BA4204">
        <w:rPr>
          <w:sz w:val="22"/>
        </w:rPr>
        <w:t>;</w:t>
      </w:r>
    </w:p>
    <w:p w:rsidR="00DB5D0E" w:rsidRPr="00BA4204" w:rsidRDefault="00DB5D0E" w:rsidP="00BA4204">
      <w:pPr>
        <w:ind w:leftChars="400" w:left="840"/>
        <w:rPr>
          <w:sz w:val="22"/>
        </w:rPr>
      </w:pPr>
      <w:proofErr w:type="spellStart"/>
      <w:r w:rsidRPr="00BA4204">
        <w:rPr>
          <w:sz w:val="22"/>
        </w:rPr>
        <w:t>mysql</w:t>
      </w:r>
      <w:proofErr w:type="spellEnd"/>
      <w:r w:rsidRPr="00BA4204">
        <w:rPr>
          <w:sz w:val="22"/>
        </w:rPr>
        <w:t xml:space="preserve">&gt; CREATE TABLE employee (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id INT NOT NULL PRIMARY KEY,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name VARCHAR(20), 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</w:t>
      </w:r>
      <w:proofErr w:type="spellStart"/>
      <w:r w:rsidRPr="00BA4204">
        <w:rPr>
          <w:sz w:val="22"/>
        </w:rPr>
        <w:t>deg</w:t>
      </w:r>
      <w:proofErr w:type="spellEnd"/>
      <w:r w:rsidRPr="00BA4204">
        <w:rPr>
          <w:sz w:val="22"/>
        </w:rPr>
        <w:t xml:space="preserve"> VARCHAR(20),</w:t>
      </w:r>
    </w:p>
    <w:p w:rsidR="00DB5D0E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salary INT,</w:t>
      </w:r>
    </w:p>
    <w:p w:rsidR="00D8208F" w:rsidRPr="00BA4204" w:rsidRDefault="00DB5D0E" w:rsidP="00BA4204">
      <w:pPr>
        <w:ind w:leftChars="400" w:left="840"/>
        <w:rPr>
          <w:sz w:val="22"/>
        </w:rPr>
      </w:pPr>
      <w:r w:rsidRPr="00BA4204">
        <w:rPr>
          <w:sz w:val="22"/>
        </w:rPr>
        <w:t xml:space="preserve">   </w:t>
      </w:r>
      <w:proofErr w:type="spellStart"/>
      <w:r w:rsidRPr="00BA4204">
        <w:rPr>
          <w:sz w:val="22"/>
        </w:rPr>
        <w:t>dept</w:t>
      </w:r>
      <w:proofErr w:type="spellEnd"/>
      <w:r w:rsidRPr="00BA4204">
        <w:rPr>
          <w:sz w:val="22"/>
        </w:rPr>
        <w:t xml:space="preserve"> VARCHAR(10));</w:t>
      </w:r>
    </w:p>
    <w:p w:rsidR="00D8208F" w:rsidRPr="00452664" w:rsidRDefault="00D8208F" w:rsidP="00BA4204">
      <w:pPr>
        <w:pStyle w:val="3"/>
      </w:pPr>
      <w:bookmarkStart w:id="20" w:name="_Toc10648380"/>
      <w:r w:rsidRPr="00452664">
        <w:rPr>
          <w:rFonts w:hint="eastAsia"/>
        </w:rPr>
        <w:t>执行导出命令</w:t>
      </w:r>
      <w:bookmarkEnd w:id="20"/>
    </w:p>
    <w:p w:rsidR="00DB5D0E" w:rsidRDefault="00DB5D0E" w:rsidP="00662A6A">
      <w:pPr>
        <w:spacing w:line="360" w:lineRule="auto"/>
        <w:ind w:left="420" w:firstLine="420"/>
      </w:pPr>
      <w:r>
        <w:t>bin/</w:t>
      </w:r>
      <w:proofErr w:type="spellStart"/>
      <w:r>
        <w:t>sqoop</w:t>
      </w:r>
      <w:proofErr w:type="spellEnd"/>
      <w:r>
        <w:t xml:space="preserve"> export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 xml:space="preserve">--connect </w:t>
      </w:r>
      <w:proofErr w:type="spellStart"/>
      <w:r w:rsidR="00810D17">
        <w:t>jdbc:mysql</w:t>
      </w:r>
      <w:proofErr w:type="spellEnd"/>
      <w:r w:rsidR="00810D17">
        <w:t>://node-1:3306/</w:t>
      </w:r>
      <w:proofErr w:type="spellStart"/>
      <w:r w:rsidR="00810D17">
        <w:t>user</w:t>
      </w:r>
      <w:r>
        <w:t>db</w:t>
      </w:r>
      <w:proofErr w:type="spellEnd"/>
      <w:r>
        <w:t xml:space="preserve">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>--username root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lastRenderedPageBreak/>
        <w:t xml:space="preserve">--password </w:t>
      </w:r>
      <w:proofErr w:type="spellStart"/>
      <w:r>
        <w:t>hadoop</w:t>
      </w:r>
      <w:proofErr w:type="spellEnd"/>
      <w:r>
        <w:t xml:space="preserve"> \</w:t>
      </w:r>
    </w:p>
    <w:p w:rsidR="00DB5D0E" w:rsidRDefault="00DB5D0E" w:rsidP="00662A6A">
      <w:pPr>
        <w:spacing w:line="360" w:lineRule="auto"/>
        <w:ind w:leftChars="400" w:left="840" w:firstLineChars="200" w:firstLine="420"/>
      </w:pPr>
      <w:r>
        <w:t>--table employee \</w:t>
      </w:r>
    </w:p>
    <w:p w:rsidR="00662A6A" w:rsidRDefault="00DB5D0E" w:rsidP="00662A6A">
      <w:pPr>
        <w:spacing w:line="360" w:lineRule="auto"/>
        <w:ind w:leftChars="400" w:left="840" w:firstLineChars="200" w:firstLine="420"/>
      </w:pPr>
      <w:r>
        <w:t>--export-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emp</w:t>
      </w:r>
      <w:proofErr w:type="spellEnd"/>
      <w:r>
        <w:t>/</w:t>
      </w:r>
      <w:proofErr w:type="spellStart"/>
      <w:r>
        <w:t>emp_data</w:t>
      </w:r>
      <w:proofErr w:type="spellEnd"/>
    </w:p>
    <w:p w:rsidR="00662A6A" w:rsidRDefault="00662A6A" w:rsidP="00662A6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29B6A53" wp14:editId="072F769B">
            <wp:extent cx="3734124" cy="6096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27" w:rsidRDefault="00742679" w:rsidP="00972927">
      <w:pPr>
        <w:pStyle w:val="3"/>
      </w:pPr>
      <w:bookmarkStart w:id="21" w:name="_Toc10648381"/>
      <w:r>
        <w:rPr>
          <w:rFonts w:hint="eastAsia"/>
        </w:rPr>
        <w:t>相关配置</w:t>
      </w:r>
      <w:r w:rsidR="00972927">
        <w:rPr>
          <w:rFonts w:hint="eastAsia"/>
        </w:rPr>
        <w:t>参数</w:t>
      </w:r>
      <w:bookmarkEnd w:id="21"/>
    </w:p>
    <w:p w:rsidR="00C32B0E" w:rsidRDefault="006B47C2" w:rsidP="005B21E6">
      <w:pPr>
        <w:spacing w:line="360" w:lineRule="auto"/>
        <w:ind w:firstLineChars="200" w:firstLine="480"/>
        <w:rPr>
          <w:sz w:val="24"/>
        </w:rPr>
      </w:pPr>
      <w:r w:rsidRPr="00BA225D">
        <w:rPr>
          <w:sz w:val="24"/>
          <w:shd w:val="pct15" w:color="auto" w:fill="FFFFFF"/>
        </w:rPr>
        <w:t>--input-fields-terminated-by '\t'</w:t>
      </w:r>
      <w:r w:rsidR="005B21E6" w:rsidRPr="00BA225D">
        <w:rPr>
          <w:sz w:val="24"/>
          <w:shd w:val="pct15" w:color="auto" w:fill="FFFFFF"/>
        </w:rPr>
        <w:t xml:space="preserve"> </w:t>
      </w:r>
      <w:r w:rsidR="005B21E6">
        <w:rPr>
          <w:sz w:val="24"/>
        </w:rPr>
        <w:t xml:space="preserve"> </w:t>
      </w:r>
    </w:p>
    <w:p w:rsidR="006B47C2" w:rsidRDefault="005B21E6" w:rsidP="00C32B0E">
      <w:pPr>
        <w:spacing w:line="360" w:lineRule="auto"/>
        <w:ind w:left="360" w:firstLineChars="200" w:firstLine="480"/>
        <w:rPr>
          <w:sz w:val="24"/>
        </w:rPr>
      </w:pPr>
      <w:r>
        <w:rPr>
          <w:sz w:val="24"/>
        </w:rPr>
        <w:t>指定文件中的分隔符</w:t>
      </w:r>
    </w:p>
    <w:p w:rsidR="00C32B0E" w:rsidRPr="00BA225D" w:rsidRDefault="006A7330" w:rsidP="005B21E6">
      <w:pPr>
        <w:spacing w:line="360" w:lineRule="auto"/>
        <w:ind w:firstLineChars="200" w:firstLine="480"/>
        <w:rPr>
          <w:sz w:val="24"/>
          <w:shd w:val="pct15" w:color="auto" w:fill="FFFFFF"/>
        </w:rPr>
      </w:pPr>
      <w:r w:rsidRPr="00BA225D">
        <w:rPr>
          <w:rFonts w:hint="eastAsia"/>
          <w:sz w:val="24"/>
          <w:shd w:val="pct15" w:color="auto" w:fill="FFFFFF"/>
        </w:rPr>
        <w:t xml:space="preserve">--columns </w:t>
      </w:r>
    </w:p>
    <w:p w:rsidR="006A7330" w:rsidRDefault="006A7330" w:rsidP="00C32B0E">
      <w:pPr>
        <w:spacing w:line="360" w:lineRule="auto"/>
        <w:ind w:left="420" w:firstLineChars="200" w:firstLine="480"/>
        <w:rPr>
          <w:sz w:val="24"/>
        </w:rPr>
      </w:pPr>
      <w:r w:rsidRPr="006A7330">
        <w:rPr>
          <w:rFonts w:hint="eastAsia"/>
          <w:sz w:val="24"/>
        </w:rPr>
        <w:t>选择列并控制它们的排序。</w:t>
      </w:r>
      <w:r>
        <w:rPr>
          <w:rFonts w:hint="eastAsia"/>
          <w:sz w:val="24"/>
        </w:rPr>
        <w:t>当导出数据文件和目标表字段列顺序完全一致的时候可以不写。否则</w:t>
      </w:r>
      <w:r w:rsidRPr="006A7330">
        <w:rPr>
          <w:rFonts w:hint="eastAsia"/>
          <w:sz w:val="24"/>
        </w:rPr>
        <w:t>以逗号为间隔选择和排列各个列</w:t>
      </w:r>
      <w:r w:rsidR="00CD6BF1">
        <w:rPr>
          <w:rFonts w:hint="eastAsia"/>
          <w:sz w:val="24"/>
        </w:rPr>
        <w:t>。</w:t>
      </w:r>
      <w:r w:rsidR="00742679" w:rsidRPr="00742679">
        <w:rPr>
          <w:rFonts w:hint="eastAsia"/>
          <w:sz w:val="24"/>
        </w:rPr>
        <w:t>没有被包含在–</w:t>
      </w:r>
      <w:r w:rsidR="00742679" w:rsidRPr="00742679">
        <w:rPr>
          <w:rFonts w:hint="eastAsia"/>
          <w:sz w:val="24"/>
        </w:rPr>
        <w:t>columns</w:t>
      </w:r>
      <w:r w:rsidR="00742679" w:rsidRPr="00742679">
        <w:rPr>
          <w:rFonts w:hint="eastAsia"/>
          <w:sz w:val="24"/>
        </w:rPr>
        <w:t>后面列名或字段要么具备默认值，要么就允许插入空值</w:t>
      </w:r>
      <w:r w:rsidR="00895C36">
        <w:rPr>
          <w:rFonts w:hint="eastAsia"/>
          <w:sz w:val="24"/>
        </w:rPr>
        <w:t>。否则</w:t>
      </w:r>
      <w:r w:rsidR="00742679" w:rsidRPr="00742679">
        <w:rPr>
          <w:rFonts w:hint="eastAsia"/>
          <w:sz w:val="24"/>
        </w:rPr>
        <w:t>数据库会拒绝接受</w:t>
      </w:r>
      <w:proofErr w:type="spellStart"/>
      <w:r w:rsidR="00742679" w:rsidRPr="00742679">
        <w:rPr>
          <w:rFonts w:hint="eastAsia"/>
          <w:sz w:val="24"/>
        </w:rPr>
        <w:t>sqoop</w:t>
      </w:r>
      <w:proofErr w:type="spellEnd"/>
      <w:r w:rsidR="00742679" w:rsidRPr="00742679">
        <w:rPr>
          <w:rFonts w:hint="eastAsia"/>
          <w:sz w:val="24"/>
        </w:rPr>
        <w:t>导出的数据，导致</w:t>
      </w:r>
      <w:proofErr w:type="spellStart"/>
      <w:r w:rsidR="00742679" w:rsidRPr="00742679">
        <w:rPr>
          <w:rFonts w:hint="eastAsia"/>
          <w:sz w:val="24"/>
        </w:rPr>
        <w:t>Sqoop</w:t>
      </w:r>
      <w:proofErr w:type="spellEnd"/>
      <w:r w:rsidR="00742679" w:rsidRPr="00742679">
        <w:rPr>
          <w:rFonts w:hint="eastAsia"/>
          <w:sz w:val="24"/>
        </w:rPr>
        <w:t>作业失败</w:t>
      </w:r>
    </w:p>
    <w:p w:rsidR="00150CA5" w:rsidRDefault="00150CA5" w:rsidP="00150CA5">
      <w:pPr>
        <w:spacing w:line="360" w:lineRule="auto"/>
        <w:ind w:left="420"/>
        <w:rPr>
          <w:sz w:val="24"/>
        </w:rPr>
      </w:pPr>
      <w:r w:rsidRPr="00150CA5">
        <w:rPr>
          <w:rFonts w:hint="eastAsia"/>
          <w:sz w:val="24"/>
          <w:shd w:val="pct15" w:color="auto" w:fill="FFFFFF"/>
        </w:rPr>
        <w:t>--export-</w:t>
      </w:r>
      <w:proofErr w:type="spellStart"/>
      <w:r w:rsidRPr="00150CA5">
        <w:rPr>
          <w:rFonts w:hint="eastAsia"/>
          <w:sz w:val="24"/>
          <w:shd w:val="pct15" w:color="auto" w:fill="FFFFFF"/>
        </w:rPr>
        <w:t>dir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导出目录，在执行导出的时候，必须指定这个参数，同时需要具备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table</w:t>
      </w:r>
      <w:r w:rsidRPr="00150CA5">
        <w:rPr>
          <w:rFonts w:hint="eastAsia"/>
          <w:sz w:val="24"/>
        </w:rPr>
        <w:t>或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call</w:t>
      </w:r>
      <w:r w:rsidRPr="00150CA5">
        <w:rPr>
          <w:rFonts w:hint="eastAsia"/>
          <w:sz w:val="24"/>
        </w:rPr>
        <w:t>参数两者之一，</w:t>
      </w: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table</w:t>
      </w:r>
      <w:r w:rsidRPr="00150CA5">
        <w:rPr>
          <w:rFonts w:hint="eastAsia"/>
          <w:sz w:val="24"/>
        </w:rPr>
        <w:t>是指的导出数据库当中对应的表，</w:t>
      </w:r>
    </w:p>
    <w:p w:rsidR="00150CA5" w:rsidRDefault="00150CA5" w:rsidP="00150CA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--</w:t>
      </w:r>
      <w:r w:rsidRPr="00150CA5">
        <w:rPr>
          <w:rFonts w:hint="eastAsia"/>
          <w:sz w:val="24"/>
        </w:rPr>
        <w:t>call</w:t>
      </w:r>
      <w:r w:rsidRPr="00150CA5">
        <w:rPr>
          <w:rFonts w:hint="eastAsia"/>
          <w:sz w:val="24"/>
        </w:rPr>
        <w:t>是指的某个存储过程</w:t>
      </w:r>
      <w:r w:rsidR="00C01363">
        <w:rPr>
          <w:rFonts w:hint="eastAsia"/>
          <w:sz w:val="24"/>
        </w:rPr>
        <w:t>。</w:t>
      </w:r>
    </w:p>
    <w:p w:rsidR="00C32B0E" w:rsidRDefault="00C32B0E" w:rsidP="005B21E6">
      <w:pPr>
        <w:spacing w:line="360" w:lineRule="auto"/>
        <w:ind w:firstLineChars="200" w:firstLine="480"/>
        <w:rPr>
          <w:sz w:val="24"/>
        </w:rPr>
      </w:pPr>
      <w:r w:rsidRPr="00BA225D">
        <w:rPr>
          <w:rFonts w:hint="eastAsia"/>
          <w:sz w:val="24"/>
          <w:shd w:val="pct15" w:color="auto" w:fill="FFFFFF"/>
        </w:rPr>
        <w:t>--input-null-string</w:t>
      </w:r>
      <w:r>
        <w:rPr>
          <w:rFonts w:hint="eastAsia"/>
          <w:sz w:val="24"/>
        </w:rPr>
        <w:t xml:space="preserve"> </w:t>
      </w:r>
      <w:r w:rsidRPr="00BA225D">
        <w:rPr>
          <w:rFonts w:hint="eastAsia"/>
          <w:sz w:val="24"/>
          <w:shd w:val="pct15" w:color="auto" w:fill="FFFFFF"/>
        </w:rPr>
        <w:t>--input-null-non-string</w:t>
      </w:r>
    </w:p>
    <w:p w:rsidR="00C52CA3" w:rsidRDefault="006727CF" w:rsidP="006727CF">
      <w:pPr>
        <w:spacing w:line="360" w:lineRule="auto"/>
        <w:ind w:left="420" w:firstLine="420"/>
        <w:rPr>
          <w:sz w:val="24"/>
        </w:rPr>
      </w:pPr>
      <w:r w:rsidRPr="006727CF">
        <w:rPr>
          <w:rFonts w:hint="eastAsia"/>
          <w:sz w:val="24"/>
        </w:rPr>
        <w:t>如果没有指定第一个参数，对于字符串类型的列来说，“</w:t>
      </w:r>
      <w:r w:rsidRPr="006727CF">
        <w:rPr>
          <w:rFonts w:hint="eastAsia"/>
          <w:sz w:val="24"/>
        </w:rPr>
        <w:t>NULL</w:t>
      </w:r>
      <w:r w:rsidRPr="006727CF">
        <w:rPr>
          <w:rFonts w:hint="eastAsia"/>
          <w:sz w:val="24"/>
        </w:rPr>
        <w:t>”这个字符串就回被翻译成空值，如果没有使用第二个参数，无论是“</w:t>
      </w:r>
      <w:r w:rsidRPr="006727CF">
        <w:rPr>
          <w:rFonts w:hint="eastAsia"/>
          <w:sz w:val="24"/>
        </w:rPr>
        <w:t>NULL</w:t>
      </w:r>
      <w:r w:rsidRPr="006727CF">
        <w:rPr>
          <w:rFonts w:hint="eastAsia"/>
          <w:sz w:val="24"/>
        </w:rPr>
        <w:t>”字符串还是说空字符串也好，对于非字符串类型的字段来说，这两个类型的空串都会被翻译成空值</w:t>
      </w:r>
      <w:r w:rsidR="00652FD7">
        <w:rPr>
          <w:rFonts w:hint="eastAsia"/>
          <w:sz w:val="24"/>
        </w:rPr>
        <w:t>。</w:t>
      </w:r>
      <w:r w:rsidR="002126F6">
        <w:rPr>
          <w:rFonts w:hint="eastAsia"/>
          <w:sz w:val="24"/>
        </w:rPr>
        <w:t>比如：</w:t>
      </w:r>
    </w:p>
    <w:p w:rsidR="002126F6" w:rsidRDefault="002126F6" w:rsidP="006727CF">
      <w:pPr>
        <w:spacing w:line="360" w:lineRule="auto"/>
        <w:ind w:left="420" w:firstLine="420"/>
        <w:rPr>
          <w:sz w:val="24"/>
        </w:rPr>
      </w:pPr>
      <w:r w:rsidRPr="002126F6">
        <w:rPr>
          <w:sz w:val="24"/>
        </w:rPr>
        <w:t>--input-null-string "\\N" --input-null-non-string "\\N"</w:t>
      </w:r>
    </w:p>
    <w:p w:rsidR="002017C3" w:rsidRPr="00C52CA3" w:rsidRDefault="00C52CA3" w:rsidP="00C52CA3">
      <w:pPr>
        <w:widowControl/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562548" w:rsidRDefault="00946610" w:rsidP="00946610">
      <w:pPr>
        <w:pStyle w:val="2"/>
      </w:pPr>
      <w:bookmarkStart w:id="22" w:name="_Toc10648382"/>
      <w:r>
        <w:rPr>
          <w:rFonts w:hint="eastAsia"/>
        </w:rPr>
        <w:lastRenderedPageBreak/>
        <w:t>更新</w:t>
      </w:r>
      <w:r w:rsidR="00562548">
        <w:t>导出</w:t>
      </w:r>
      <w:r>
        <w:rPr>
          <w:rFonts w:hint="eastAsia"/>
        </w:rPr>
        <w:t>（</w:t>
      </w:r>
      <w:proofErr w:type="spellStart"/>
      <w:r w:rsidRPr="00946610">
        <w:t>updateonly</w:t>
      </w:r>
      <w:proofErr w:type="spellEnd"/>
      <w:r>
        <w:t>模式</w:t>
      </w:r>
      <w:r>
        <w:rPr>
          <w:rFonts w:hint="eastAsia"/>
        </w:rPr>
        <w:t>）</w:t>
      </w:r>
      <w:bookmarkEnd w:id="22"/>
    </w:p>
    <w:p w:rsidR="00EF5711" w:rsidRDefault="00EF5711" w:rsidP="00EF5711">
      <w:pPr>
        <w:pStyle w:val="3"/>
      </w:pPr>
      <w:bookmarkStart w:id="23" w:name="_Toc10648383"/>
      <w:r>
        <w:rPr>
          <w:rFonts w:hint="eastAsia"/>
        </w:rPr>
        <w:t>参数说明</w:t>
      </w:r>
      <w:bookmarkEnd w:id="23"/>
    </w:p>
    <w:p w:rsidR="00EF5711" w:rsidRDefault="00EF5711" w:rsidP="00EF5711">
      <w:pPr>
        <w:spacing w:line="360" w:lineRule="auto"/>
        <w:ind w:firstLineChars="200" w:firstLine="480"/>
        <w:rPr>
          <w:sz w:val="24"/>
        </w:rPr>
      </w:pPr>
      <w:r w:rsidRPr="00A37C9A">
        <w:rPr>
          <w:rFonts w:hint="eastAsia"/>
          <w:sz w:val="24"/>
          <w:shd w:val="pct15" w:color="auto" w:fill="FFFFFF"/>
        </w:rPr>
        <w:t>--</w:t>
      </w:r>
      <w:r w:rsidRPr="00A37C9A">
        <w:rPr>
          <w:sz w:val="24"/>
          <w:shd w:val="pct15" w:color="auto" w:fill="FFFFFF"/>
        </w:rPr>
        <w:t xml:space="preserve"> </w:t>
      </w:r>
      <w:r w:rsidRPr="00A37C9A">
        <w:rPr>
          <w:rFonts w:hint="eastAsia"/>
          <w:sz w:val="24"/>
          <w:shd w:val="pct15" w:color="auto" w:fill="FFFFFF"/>
        </w:rPr>
        <w:t>update-key</w:t>
      </w:r>
      <w:r w:rsidRPr="00EF5711">
        <w:rPr>
          <w:rFonts w:hint="eastAsia"/>
          <w:sz w:val="24"/>
        </w:rPr>
        <w:t>，更新标识，即根据某个字段进行更新，例如</w:t>
      </w:r>
      <w:r w:rsidRPr="00EF5711">
        <w:rPr>
          <w:rFonts w:hint="eastAsia"/>
          <w:sz w:val="24"/>
        </w:rPr>
        <w:t>id</w:t>
      </w:r>
      <w:r w:rsidRPr="00EF5711">
        <w:rPr>
          <w:rFonts w:hint="eastAsia"/>
          <w:sz w:val="24"/>
        </w:rPr>
        <w:t>，可以指定多个更新标识的</w:t>
      </w:r>
      <w:r>
        <w:rPr>
          <w:rFonts w:hint="eastAsia"/>
          <w:sz w:val="24"/>
        </w:rPr>
        <w:t>字段</w:t>
      </w:r>
      <w:r w:rsidRPr="00EF5711">
        <w:rPr>
          <w:rFonts w:hint="eastAsia"/>
          <w:sz w:val="24"/>
        </w:rPr>
        <w:t>，</w:t>
      </w:r>
      <w:r>
        <w:rPr>
          <w:rFonts w:hint="eastAsia"/>
          <w:sz w:val="24"/>
        </w:rPr>
        <w:t>多个字段之间</w:t>
      </w:r>
      <w:r w:rsidRPr="00EF5711">
        <w:rPr>
          <w:rFonts w:hint="eastAsia"/>
          <w:sz w:val="24"/>
        </w:rPr>
        <w:t>用逗号分隔</w:t>
      </w:r>
      <w:r>
        <w:rPr>
          <w:rFonts w:hint="eastAsia"/>
          <w:sz w:val="24"/>
        </w:rPr>
        <w:t>。</w:t>
      </w:r>
    </w:p>
    <w:p w:rsidR="007D1A2A" w:rsidRDefault="007D1A2A" w:rsidP="00EF57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 xml:space="preserve"> </w:t>
      </w:r>
      <w:proofErr w:type="spellStart"/>
      <w:r w:rsidRPr="007D1A2A">
        <w:rPr>
          <w:rFonts w:hint="eastAsia"/>
          <w:sz w:val="24"/>
        </w:rPr>
        <w:t>updatemod</w:t>
      </w:r>
      <w:proofErr w:type="spellEnd"/>
      <w:r w:rsidRPr="007D1A2A">
        <w:rPr>
          <w:rFonts w:hint="eastAsia"/>
          <w:sz w:val="24"/>
        </w:rPr>
        <w:t>，</w:t>
      </w:r>
      <w:r>
        <w:rPr>
          <w:rFonts w:hint="eastAsia"/>
          <w:sz w:val="24"/>
        </w:rPr>
        <w:t>指定</w:t>
      </w:r>
      <w:proofErr w:type="spellStart"/>
      <w:r w:rsidRPr="007D1A2A">
        <w:rPr>
          <w:rFonts w:hint="eastAsia"/>
          <w:sz w:val="24"/>
        </w:rPr>
        <w:t>updateonly</w:t>
      </w:r>
      <w:proofErr w:type="spellEnd"/>
      <w:r w:rsidRPr="007D1A2A">
        <w:rPr>
          <w:rFonts w:hint="eastAsia"/>
          <w:sz w:val="24"/>
        </w:rPr>
        <w:t>（默认模式），仅仅更新已存在的数据记录，不会插入新纪录</w:t>
      </w:r>
      <w:r>
        <w:rPr>
          <w:rFonts w:hint="eastAsia"/>
          <w:sz w:val="24"/>
        </w:rPr>
        <w:t>。</w:t>
      </w:r>
    </w:p>
    <w:p w:rsidR="00E27F62" w:rsidRDefault="00E27F62" w:rsidP="00E27F62">
      <w:pPr>
        <w:pStyle w:val="3"/>
      </w:pPr>
      <w:bookmarkStart w:id="24" w:name="_Toc10648384"/>
      <w:r>
        <w:rPr>
          <w:rFonts w:hint="eastAsia"/>
        </w:rPr>
        <w:t>准备</w:t>
      </w:r>
      <w:r>
        <w:rPr>
          <w:rFonts w:hint="eastAsia"/>
        </w:rPr>
        <w:t>HDFS</w:t>
      </w:r>
      <w:r>
        <w:t>数据</w:t>
      </w:r>
      <w:bookmarkEnd w:id="24"/>
    </w:p>
    <w:p w:rsidR="007D068C" w:rsidRPr="00E278A2" w:rsidRDefault="007D068C" w:rsidP="007D068C">
      <w:pPr>
        <w:spacing w:line="360" w:lineRule="auto"/>
        <w:ind w:firstLineChars="200" w:firstLine="480"/>
      </w:pPr>
      <w:r w:rsidRPr="00F7444F">
        <w:rPr>
          <w:rFonts w:hint="eastAsia"/>
          <w:sz w:val="24"/>
        </w:rPr>
        <w:t>在</w:t>
      </w:r>
      <w:r w:rsidRPr="00F7444F">
        <w:rPr>
          <w:rFonts w:hint="eastAsia"/>
          <w:sz w:val="24"/>
        </w:rPr>
        <w:t>HDFS</w:t>
      </w:r>
      <w:r w:rsidR="005F3455" w:rsidRPr="00F7444F">
        <w:rPr>
          <w:sz w:val="24"/>
        </w:rPr>
        <w:t xml:space="preserve"> </w:t>
      </w:r>
      <w:r w:rsidRPr="00F7444F">
        <w:rPr>
          <w:sz w:val="24"/>
        </w:rPr>
        <w:t>“</w:t>
      </w:r>
      <w:r w:rsidR="004D5EBB" w:rsidRPr="004D5EBB">
        <w:rPr>
          <w:sz w:val="24"/>
        </w:rPr>
        <w:t>/updateonly_1/</w:t>
      </w:r>
      <w:r w:rsidRPr="00F7444F">
        <w:rPr>
          <w:sz w:val="24"/>
        </w:rPr>
        <w:t>”</w:t>
      </w:r>
      <w:r w:rsidRPr="00F7444F">
        <w:rPr>
          <w:sz w:val="24"/>
        </w:rPr>
        <w:t>目录的</w:t>
      </w:r>
      <w:r w:rsidRPr="00F7444F">
        <w:rPr>
          <w:rFonts w:hint="eastAsia"/>
          <w:sz w:val="24"/>
        </w:rPr>
        <w:t>下创建一个文件</w:t>
      </w:r>
      <w:r w:rsidR="005F3455" w:rsidRPr="005F3455">
        <w:rPr>
          <w:sz w:val="24"/>
        </w:rPr>
        <w:t>updateonly_1.txt</w:t>
      </w:r>
      <w:r w:rsidRPr="00F7444F">
        <w:rPr>
          <w:sz w:val="24"/>
        </w:rPr>
        <w:t>：</w:t>
      </w:r>
    </w:p>
    <w:p w:rsidR="00556740" w:rsidRPr="00556740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1201</w:t>
      </w:r>
      <w:proofErr w:type="gramStart"/>
      <w:r w:rsidRPr="00556740">
        <w:rPr>
          <w:sz w:val="22"/>
        </w:rPr>
        <w:t>,gopal,manager,50000</w:t>
      </w:r>
      <w:proofErr w:type="gramEnd"/>
    </w:p>
    <w:p w:rsidR="00556740" w:rsidRPr="00556740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1202</w:t>
      </w:r>
      <w:proofErr w:type="gramStart"/>
      <w:r w:rsidRPr="00556740">
        <w:rPr>
          <w:sz w:val="22"/>
        </w:rPr>
        <w:t>,manisha,preader,50000</w:t>
      </w:r>
      <w:proofErr w:type="gramEnd"/>
    </w:p>
    <w:p w:rsidR="007D068C" w:rsidRDefault="00556740" w:rsidP="00556740">
      <w:pPr>
        <w:ind w:leftChars="500" w:left="1050"/>
        <w:rPr>
          <w:sz w:val="22"/>
        </w:rPr>
      </w:pPr>
      <w:r w:rsidRPr="00556740">
        <w:rPr>
          <w:sz w:val="22"/>
        </w:rPr>
        <w:t>1203</w:t>
      </w:r>
      <w:proofErr w:type="gramStart"/>
      <w:r w:rsidRPr="00556740">
        <w:rPr>
          <w:sz w:val="22"/>
        </w:rPr>
        <w:t>,kalil,php</w:t>
      </w:r>
      <w:proofErr w:type="gramEnd"/>
      <w:r w:rsidRPr="00556740">
        <w:rPr>
          <w:sz w:val="22"/>
        </w:rPr>
        <w:t xml:space="preserve"> dev,30000</w:t>
      </w:r>
    </w:p>
    <w:p w:rsidR="005B72C4" w:rsidRDefault="005B72C4" w:rsidP="005B72C4">
      <w:pPr>
        <w:pStyle w:val="3"/>
      </w:pPr>
      <w:bookmarkStart w:id="25" w:name="_Toc10648385"/>
      <w:r w:rsidRPr="005B72C4">
        <w:rPr>
          <w:rFonts w:hint="eastAsia"/>
        </w:rPr>
        <w:t>手动创建</w:t>
      </w:r>
      <w:proofErr w:type="spellStart"/>
      <w:r w:rsidRPr="005B72C4">
        <w:rPr>
          <w:rFonts w:hint="eastAsia"/>
        </w:rPr>
        <w:t>mysql</w:t>
      </w:r>
      <w:proofErr w:type="spellEnd"/>
      <w:r w:rsidRPr="005B72C4">
        <w:rPr>
          <w:rFonts w:hint="eastAsia"/>
        </w:rPr>
        <w:t>中的目标表</w:t>
      </w:r>
      <w:bookmarkEnd w:id="25"/>
    </w:p>
    <w:p w:rsidR="005B72C4" w:rsidRPr="005B72C4" w:rsidRDefault="005B72C4" w:rsidP="005B72C4">
      <w:pPr>
        <w:ind w:leftChars="400" w:left="840"/>
        <w:rPr>
          <w:sz w:val="22"/>
        </w:rPr>
      </w:pPr>
      <w:proofErr w:type="spellStart"/>
      <w:proofErr w:type="gramStart"/>
      <w:r w:rsidRPr="005B72C4">
        <w:rPr>
          <w:sz w:val="22"/>
        </w:rPr>
        <w:t>mysql</w:t>
      </w:r>
      <w:proofErr w:type="spellEnd"/>
      <w:proofErr w:type="gramEnd"/>
      <w:r w:rsidRPr="005B72C4">
        <w:rPr>
          <w:sz w:val="22"/>
        </w:rPr>
        <w:t xml:space="preserve">&gt; USE </w:t>
      </w:r>
      <w:proofErr w:type="spellStart"/>
      <w:r w:rsidRPr="005B72C4">
        <w:rPr>
          <w:sz w:val="22"/>
        </w:rPr>
        <w:t>userdb</w:t>
      </w:r>
      <w:proofErr w:type="spellEnd"/>
      <w:r w:rsidRPr="005B72C4">
        <w:rPr>
          <w:sz w:val="22"/>
        </w:rPr>
        <w:t>;</w:t>
      </w:r>
    </w:p>
    <w:p w:rsidR="005B72C4" w:rsidRPr="005B72C4" w:rsidRDefault="005B72C4" w:rsidP="005B72C4">
      <w:pPr>
        <w:ind w:leftChars="400" w:left="840"/>
        <w:rPr>
          <w:sz w:val="22"/>
        </w:rPr>
      </w:pPr>
      <w:proofErr w:type="spellStart"/>
      <w:proofErr w:type="gramStart"/>
      <w:r w:rsidRPr="005B72C4">
        <w:rPr>
          <w:sz w:val="22"/>
        </w:rPr>
        <w:t>mysql</w:t>
      </w:r>
      <w:proofErr w:type="spellEnd"/>
      <w:proofErr w:type="gramEnd"/>
      <w:r w:rsidRPr="005B72C4">
        <w:rPr>
          <w:sz w:val="22"/>
        </w:rPr>
        <w:t xml:space="preserve">&gt; CREATE TABLE </w:t>
      </w:r>
      <w:proofErr w:type="spellStart"/>
      <w:r w:rsidRPr="005B72C4">
        <w:rPr>
          <w:sz w:val="22"/>
        </w:rPr>
        <w:t>updateonly</w:t>
      </w:r>
      <w:proofErr w:type="spellEnd"/>
      <w:r w:rsidRPr="005B72C4">
        <w:rPr>
          <w:sz w:val="22"/>
        </w:rPr>
        <w:t xml:space="preserve"> (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id</w:t>
      </w:r>
      <w:proofErr w:type="gramEnd"/>
      <w:r w:rsidRPr="005B72C4">
        <w:rPr>
          <w:sz w:val="22"/>
        </w:rPr>
        <w:t xml:space="preserve"> INT NOT NULL PRIMARY KEY,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name</w:t>
      </w:r>
      <w:proofErr w:type="gramEnd"/>
      <w:r w:rsidRPr="005B72C4">
        <w:rPr>
          <w:sz w:val="22"/>
        </w:rPr>
        <w:t xml:space="preserve"> VARCHAR(20), 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spellStart"/>
      <w:proofErr w:type="gramStart"/>
      <w:r w:rsidRPr="005B72C4">
        <w:rPr>
          <w:sz w:val="22"/>
        </w:rPr>
        <w:t>deg</w:t>
      </w:r>
      <w:proofErr w:type="spellEnd"/>
      <w:proofErr w:type="gramEnd"/>
      <w:r w:rsidRPr="005B72C4">
        <w:rPr>
          <w:sz w:val="22"/>
        </w:rPr>
        <w:t xml:space="preserve"> VARCHAR(20),</w:t>
      </w:r>
    </w:p>
    <w:p w:rsidR="005B72C4" w:rsidRPr="005B72C4" w:rsidRDefault="005B72C4" w:rsidP="005B72C4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salary</w:t>
      </w:r>
      <w:proofErr w:type="gramEnd"/>
      <w:r w:rsidRPr="005B72C4">
        <w:rPr>
          <w:sz w:val="22"/>
        </w:rPr>
        <w:t xml:space="preserve"> INT);</w:t>
      </w:r>
    </w:p>
    <w:p w:rsidR="005B72C4" w:rsidRDefault="006E3ECE" w:rsidP="006E3ECE">
      <w:pPr>
        <w:pStyle w:val="3"/>
      </w:pPr>
      <w:bookmarkStart w:id="26" w:name="_Toc10648386"/>
      <w:r w:rsidRPr="006E3ECE">
        <w:rPr>
          <w:rFonts w:hint="eastAsia"/>
        </w:rPr>
        <w:t>先执行全部导出操作</w:t>
      </w:r>
      <w:bookmarkEnd w:id="26"/>
    </w:p>
    <w:p w:rsidR="00C81BEB" w:rsidRPr="00C81BEB" w:rsidRDefault="00C81BEB" w:rsidP="00C81BEB">
      <w:pPr>
        <w:ind w:leftChars="400" w:left="840"/>
        <w:rPr>
          <w:sz w:val="22"/>
        </w:rPr>
      </w:pPr>
      <w:proofErr w:type="gramStart"/>
      <w:r w:rsidRPr="00C81BEB">
        <w:rPr>
          <w:sz w:val="22"/>
        </w:rPr>
        <w:t>bin/</w:t>
      </w:r>
      <w:proofErr w:type="spellStart"/>
      <w:r w:rsidRPr="00C81BEB">
        <w:rPr>
          <w:sz w:val="22"/>
        </w:rPr>
        <w:t>sqoop</w:t>
      </w:r>
      <w:proofErr w:type="spellEnd"/>
      <w:proofErr w:type="gramEnd"/>
      <w:r w:rsidRPr="00C81BEB">
        <w:rPr>
          <w:sz w:val="22"/>
        </w:rPr>
        <w:t xml:space="preserve"> export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 xml:space="preserve">--connect </w:t>
      </w:r>
      <w:proofErr w:type="spellStart"/>
      <w:r w:rsidRPr="00C81BEB">
        <w:rPr>
          <w:sz w:val="22"/>
        </w:rPr>
        <w:t>jdbc</w:t>
      </w:r>
      <w:proofErr w:type="gramStart"/>
      <w:r w:rsidRPr="00C81BEB">
        <w:rPr>
          <w:sz w:val="22"/>
        </w:rPr>
        <w:t>:mysql</w:t>
      </w:r>
      <w:proofErr w:type="spellEnd"/>
      <w:proofErr w:type="gramEnd"/>
      <w:r w:rsidRPr="00C81BEB">
        <w:rPr>
          <w:sz w:val="22"/>
        </w:rPr>
        <w:t>://node-1:3306/</w:t>
      </w:r>
      <w:proofErr w:type="spellStart"/>
      <w:r w:rsidRPr="00C81BEB">
        <w:rPr>
          <w:sz w:val="22"/>
        </w:rPr>
        <w:t>userdb</w:t>
      </w:r>
      <w:proofErr w:type="spellEnd"/>
      <w:r w:rsidRPr="00C81BEB">
        <w:rPr>
          <w:sz w:val="22"/>
        </w:rPr>
        <w:t xml:space="preserve">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>--username root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 xml:space="preserve">--password </w:t>
      </w:r>
      <w:proofErr w:type="spellStart"/>
      <w:r w:rsidRPr="00C81BEB">
        <w:rPr>
          <w:sz w:val="22"/>
        </w:rPr>
        <w:t>hadoop</w:t>
      </w:r>
      <w:proofErr w:type="spellEnd"/>
      <w:r w:rsidRPr="00C81BEB">
        <w:rPr>
          <w:sz w:val="22"/>
        </w:rPr>
        <w:t xml:space="preserve"> \</w:t>
      </w:r>
    </w:p>
    <w:p w:rsidR="00C81BEB" w:rsidRPr="00C81BEB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 xml:space="preserve">--table </w:t>
      </w:r>
      <w:proofErr w:type="spellStart"/>
      <w:r w:rsidRPr="00C81BEB">
        <w:rPr>
          <w:sz w:val="22"/>
        </w:rPr>
        <w:t>updateonly</w:t>
      </w:r>
      <w:proofErr w:type="spellEnd"/>
      <w:r w:rsidRPr="00C81BEB">
        <w:rPr>
          <w:sz w:val="22"/>
        </w:rPr>
        <w:t xml:space="preserve"> \</w:t>
      </w:r>
    </w:p>
    <w:p w:rsidR="00A45F63" w:rsidRDefault="00C81BEB" w:rsidP="00C81BEB">
      <w:pPr>
        <w:ind w:leftChars="400" w:left="840"/>
        <w:rPr>
          <w:sz w:val="22"/>
        </w:rPr>
      </w:pPr>
      <w:r w:rsidRPr="00C81BEB">
        <w:rPr>
          <w:sz w:val="22"/>
        </w:rPr>
        <w:t>--export-</w:t>
      </w:r>
      <w:proofErr w:type="spellStart"/>
      <w:r w:rsidRPr="00C81BEB">
        <w:rPr>
          <w:sz w:val="22"/>
        </w:rPr>
        <w:t>dir</w:t>
      </w:r>
      <w:proofErr w:type="spellEnd"/>
      <w:r w:rsidRPr="00C81BEB">
        <w:rPr>
          <w:sz w:val="22"/>
        </w:rPr>
        <w:t xml:space="preserve"> /updateonly_1/</w:t>
      </w:r>
    </w:p>
    <w:p w:rsidR="00C81BEB" w:rsidRDefault="00A45F63" w:rsidP="00A45F63">
      <w:pPr>
        <w:widowControl/>
        <w:spacing w:line="240" w:lineRule="auto"/>
        <w:jc w:val="left"/>
        <w:rPr>
          <w:sz w:val="22"/>
        </w:rPr>
      </w:pPr>
      <w:r>
        <w:rPr>
          <w:sz w:val="22"/>
        </w:rPr>
        <w:br w:type="page"/>
      </w:r>
    </w:p>
    <w:p w:rsidR="005D07E6" w:rsidRDefault="005D07E6" w:rsidP="005D07E6">
      <w:pPr>
        <w:pStyle w:val="3"/>
      </w:pPr>
      <w:bookmarkStart w:id="27" w:name="_Toc10648387"/>
      <w:r>
        <w:rPr>
          <w:rFonts w:hint="eastAsia"/>
        </w:rPr>
        <w:lastRenderedPageBreak/>
        <w:t>查看此时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</w:t>
      </w:r>
      <w:bookmarkEnd w:id="27"/>
    </w:p>
    <w:p w:rsidR="00070BDB" w:rsidRDefault="00070BDB" w:rsidP="00070BDB">
      <w:pPr>
        <w:spacing w:line="360" w:lineRule="auto"/>
        <w:ind w:firstLineChars="200" w:firstLine="480"/>
        <w:rPr>
          <w:sz w:val="24"/>
        </w:rPr>
      </w:pPr>
      <w:r w:rsidRPr="00070BDB">
        <w:rPr>
          <w:sz w:val="24"/>
        </w:rPr>
        <w:t>可以发现是全量导出</w:t>
      </w:r>
      <w:r w:rsidRPr="00070BDB">
        <w:rPr>
          <w:rFonts w:hint="eastAsia"/>
          <w:sz w:val="24"/>
        </w:rPr>
        <w:t>，</w:t>
      </w:r>
      <w:r w:rsidRPr="00070BDB">
        <w:rPr>
          <w:sz w:val="24"/>
        </w:rPr>
        <w:t>全部的数据</w:t>
      </w:r>
    </w:p>
    <w:p w:rsidR="005B3F65" w:rsidRDefault="00DC1EC0" w:rsidP="00070BD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63A7063" wp14:editId="681D4B40">
            <wp:extent cx="2697714" cy="830652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3F" w:rsidRDefault="0076783F" w:rsidP="0076783F">
      <w:pPr>
        <w:pStyle w:val="3"/>
      </w:pPr>
      <w:bookmarkStart w:id="28" w:name="_Toc10648388"/>
      <w:r>
        <w:rPr>
          <w:rFonts w:hint="eastAsia"/>
        </w:rPr>
        <w:t>新增一个文件</w:t>
      </w:r>
      <w:bookmarkEnd w:id="28"/>
    </w:p>
    <w:p w:rsidR="0076783F" w:rsidRDefault="0076783F" w:rsidP="0076783F">
      <w:pPr>
        <w:spacing w:line="360" w:lineRule="auto"/>
        <w:ind w:firstLineChars="200" w:firstLine="480"/>
        <w:rPr>
          <w:sz w:val="24"/>
        </w:rPr>
      </w:pPr>
      <w:r w:rsidRPr="0076783F">
        <w:rPr>
          <w:rFonts w:hint="eastAsia"/>
          <w:sz w:val="24"/>
        </w:rPr>
        <w:t>updateonly_2.txt</w:t>
      </w:r>
      <w:r>
        <w:rPr>
          <w:rFonts w:hint="eastAsia"/>
          <w:sz w:val="24"/>
        </w:rPr>
        <w:t>。</w:t>
      </w:r>
      <w:r w:rsidRPr="0076783F">
        <w:rPr>
          <w:rFonts w:hint="eastAsia"/>
          <w:sz w:val="24"/>
        </w:rPr>
        <w:t>修改了前三条数据并且新增了一条记录</w:t>
      </w:r>
      <w:r>
        <w:rPr>
          <w:rFonts w:hint="eastAsia"/>
          <w:sz w:val="24"/>
        </w:rPr>
        <w:t>。</w:t>
      </w:r>
      <w:r w:rsidR="00465BF2">
        <w:rPr>
          <w:rFonts w:hint="eastAsia"/>
          <w:sz w:val="24"/>
        </w:rPr>
        <w:t>上传至</w:t>
      </w:r>
      <w:r w:rsidR="00465BF2" w:rsidRPr="004D5EBB">
        <w:rPr>
          <w:sz w:val="24"/>
        </w:rPr>
        <w:t>/updateonly_</w:t>
      </w:r>
      <w:r w:rsidR="00465BF2">
        <w:rPr>
          <w:sz w:val="24"/>
        </w:rPr>
        <w:t>2</w:t>
      </w:r>
      <w:r w:rsidR="00465BF2" w:rsidRPr="004D5EBB">
        <w:rPr>
          <w:sz w:val="24"/>
        </w:rPr>
        <w:t>/</w:t>
      </w:r>
      <w:r w:rsidR="008A2817">
        <w:rPr>
          <w:sz w:val="24"/>
        </w:rPr>
        <w:t>目录下</w:t>
      </w:r>
      <w:r w:rsidR="008A2817">
        <w:rPr>
          <w:rFonts w:hint="eastAsia"/>
          <w:sz w:val="24"/>
        </w:rPr>
        <w:t>：</w:t>
      </w:r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1201</w:t>
      </w:r>
      <w:proofErr w:type="gramStart"/>
      <w:r w:rsidRPr="0076783F">
        <w:rPr>
          <w:sz w:val="22"/>
        </w:rPr>
        <w:t>,gopal,manager,1212</w:t>
      </w:r>
      <w:proofErr w:type="gramEnd"/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1202</w:t>
      </w:r>
      <w:proofErr w:type="gramStart"/>
      <w:r w:rsidRPr="0076783F">
        <w:rPr>
          <w:sz w:val="22"/>
        </w:rPr>
        <w:t>,manisha,preader,1313</w:t>
      </w:r>
      <w:proofErr w:type="gramEnd"/>
    </w:p>
    <w:p w:rsidR="0076783F" w:rsidRP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1203</w:t>
      </w:r>
      <w:proofErr w:type="gramStart"/>
      <w:r w:rsidRPr="0076783F">
        <w:rPr>
          <w:sz w:val="22"/>
        </w:rPr>
        <w:t>,kalil,php</w:t>
      </w:r>
      <w:proofErr w:type="gramEnd"/>
      <w:r w:rsidRPr="0076783F">
        <w:rPr>
          <w:sz w:val="22"/>
        </w:rPr>
        <w:t xml:space="preserve"> dev,1414</w:t>
      </w:r>
    </w:p>
    <w:p w:rsidR="0076783F" w:rsidRDefault="0076783F" w:rsidP="0076783F">
      <w:pPr>
        <w:ind w:leftChars="500" w:left="1050"/>
        <w:rPr>
          <w:sz w:val="22"/>
        </w:rPr>
      </w:pPr>
      <w:r w:rsidRPr="0076783F">
        <w:rPr>
          <w:sz w:val="22"/>
        </w:rPr>
        <w:t>1204</w:t>
      </w:r>
      <w:proofErr w:type="gramStart"/>
      <w:r w:rsidRPr="0076783F">
        <w:rPr>
          <w:sz w:val="22"/>
        </w:rPr>
        <w:t>,allen,java,1515</w:t>
      </w:r>
      <w:proofErr w:type="gramEnd"/>
    </w:p>
    <w:p w:rsidR="00BD334F" w:rsidRDefault="00BD334F" w:rsidP="00BD334F">
      <w:pPr>
        <w:pStyle w:val="3"/>
      </w:pPr>
      <w:bookmarkStart w:id="29" w:name="_Toc10648389"/>
      <w:r>
        <w:rPr>
          <w:rFonts w:hint="eastAsia"/>
        </w:rPr>
        <w:t>执行更新导出</w:t>
      </w:r>
      <w:bookmarkEnd w:id="29"/>
    </w:p>
    <w:p w:rsidR="00650E76" w:rsidRPr="00650E76" w:rsidRDefault="00650E76" w:rsidP="00650E76">
      <w:pPr>
        <w:ind w:leftChars="400" w:left="840"/>
        <w:rPr>
          <w:sz w:val="22"/>
        </w:rPr>
      </w:pPr>
      <w:proofErr w:type="gramStart"/>
      <w:r w:rsidRPr="00650E76">
        <w:rPr>
          <w:sz w:val="22"/>
        </w:rPr>
        <w:t>bin/</w:t>
      </w:r>
      <w:proofErr w:type="spellStart"/>
      <w:r w:rsidRPr="00650E76">
        <w:rPr>
          <w:sz w:val="22"/>
        </w:rPr>
        <w:t>sqoop</w:t>
      </w:r>
      <w:proofErr w:type="spellEnd"/>
      <w:proofErr w:type="gramEnd"/>
      <w:r w:rsidRPr="00650E76">
        <w:rPr>
          <w:sz w:val="22"/>
        </w:rPr>
        <w:t xml:space="preserve"> export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--connect </w:t>
      </w:r>
      <w:proofErr w:type="spellStart"/>
      <w:r w:rsidRPr="00650E76">
        <w:rPr>
          <w:sz w:val="22"/>
        </w:rPr>
        <w:t>jdbc</w:t>
      </w:r>
      <w:proofErr w:type="gramStart"/>
      <w:r w:rsidRPr="00650E76">
        <w:rPr>
          <w:sz w:val="22"/>
        </w:rPr>
        <w:t>:mysql</w:t>
      </w:r>
      <w:proofErr w:type="spellEnd"/>
      <w:proofErr w:type="gramEnd"/>
      <w:r w:rsidRPr="00650E76">
        <w:rPr>
          <w:sz w:val="22"/>
        </w:rPr>
        <w:t>://node-1:3306/</w:t>
      </w:r>
      <w:proofErr w:type="spellStart"/>
      <w:r w:rsidRPr="00650E76">
        <w:rPr>
          <w:sz w:val="22"/>
        </w:rPr>
        <w:t>userdb</w:t>
      </w:r>
      <w:proofErr w:type="spellEnd"/>
      <w:r w:rsidRPr="00650E76">
        <w:rPr>
          <w:sz w:val="22"/>
        </w:rPr>
        <w:t xml:space="preserve"> \</w:t>
      </w:r>
    </w:p>
    <w:p w:rsidR="00650E76" w:rsidRPr="00650E76" w:rsidRDefault="005756BA" w:rsidP="005756BA">
      <w:pPr>
        <w:ind w:leftChars="400" w:left="840"/>
        <w:rPr>
          <w:sz w:val="22"/>
        </w:rPr>
      </w:pPr>
      <w:r>
        <w:rPr>
          <w:sz w:val="22"/>
        </w:rPr>
        <w:t>--</w:t>
      </w:r>
      <w:proofErr w:type="gramStart"/>
      <w:r>
        <w:rPr>
          <w:sz w:val="22"/>
        </w:rPr>
        <w:t>username</w:t>
      </w:r>
      <w:proofErr w:type="gramEnd"/>
      <w:r>
        <w:rPr>
          <w:sz w:val="22"/>
        </w:rPr>
        <w:t xml:space="preserve"> root </w:t>
      </w:r>
      <w:r w:rsidR="00650E76" w:rsidRPr="00650E76">
        <w:rPr>
          <w:sz w:val="22"/>
        </w:rPr>
        <w:t xml:space="preserve">--password </w:t>
      </w:r>
      <w:proofErr w:type="spellStart"/>
      <w:r w:rsidR="00650E76" w:rsidRPr="00650E76">
        <w:rPr>
          <w:sz w:val="22"/>
        </w:rPr>
        <w:t>hadoop</w:t>
      </w:r>
      <w:proofErr w:type="spellEnd"/>
      <w:r w:rsidR="00650E76" w:rsidRPr="00650E76">
        <w:rPr>
          <w:sz w:val="22"/>
        </w:rPr>
        <w:t xml:space="preserve">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--table </w:t>
      </w:r>
      <w:proofErr w:type="spellStart"/>
      <w:r w:rsidRPr="00650E76">
        <w:rPr>
          <w:sz w:val="22"/>
        </w:rPr>
        <w:t>updateonly</w:t>
      </w:r>
      <w:proofErr w:type="spellEnd"/>
      <w:r w:rsidRPr="00650E76">
        <w:rPr>
          <w:sz w:val="22"/>
        </w:rPr>
        <w:t xml:space="preserve">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>--export-</w:t>
      </w:r>
      <w:proofErr w:type="spellStart"/>
      <w:r w:rsidRPr="00650E76">
        <w:rPr>
          <w:sz w:val="22"/>
        </w:rPr>
        <w:t>dir</w:t>
      </w:r>
      <w:proofErr w:type="spellEnd"/>
      <w:r w:rsidRPr="00650E76">
        <w:rPr>
          <w:sz w:val="22"/>
        </w:rPr>
        <w:t xml:space="preserve"> /updateonly_2/ \</w:t>
      </w:r>
    </w:p>
    <w:p w:rsidR="00650E76" w:rsidRP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>--update-key id \</w:t>
      </w:r>
    </w:p>
    <w:p w:rsidR="00650E76" w:rsidRDefault="00650E76" w:rsidP="00650E76">
      <w:pPr>
        <w:ind w:leftChars="400" w:left="840"/>
        <w:rPr>
          <w:sz w:val="22"/>
        </w:rPr>
      </w:pPr>
      <w:r w:rsidRPr="00650E76">
        <w:rPr>
          <w:sz w:val="22"/>
        </w:rPr>
        <w:t xml:space="preserve">--update-mode </w:t>
      </w:r>
      <w:proofErr w:type="spellStart"/>
      <w:r w:rsidRPr="00650E76">
        <w:rPr>
          <w:sz w:val="22"/>
        </w:rPr>
        <w:t>updateonly</w:t>
      </w:r>
      <w:proofErr w:type="spellEnd"/>
    </w:p>
    <w:p w:rsidR="005756BA" w:rsidRDefault="005756BA" w:rsidP="005756BA">
      <w:pPr>
        <w:pStyle w:val="3"/>
      </w:pPr>
      <w:bookmarkStart w:id="30" w:name="_Toc10648390"/>
      <w:r>
        <w:rPr>
          <w:rFonts w:hint="eastAsia"/>
        </w:rPr>
        <w:t>查看最终结果</w:t>
      </w:r>
      <w:bookmarkEnd w:id="30"/>
    </w:p>
    <w:p w:rsidR="005756BA" w:rsidRDefault="005756BA" w:rsidP="005756BA">
      <w:pPr>
        <w:spacing w:line="360" w:lineRule="auto"/>
        <w:ind w:firstLineChars="200" w:firstLine="480"/>
        <w:rPr>
          <w:sz w:val="24"/>
        </w:rPr>
      </w:pPr>
      <w:r w:rsidRPr="005756BA">
        <w:rPr>
          <w:sz w:val="24"/>
        </w:rPr>
        <w:t>虽然导出时候的日志显示导出</w:t>
      </w:r>
      <w:r w:rsidRPr="005756BA">
        <w:rPr>
          <w:rFonts w:hint="eastAsia"/>
          <w:sz w:val="24"/>
        </w:rPr>
        <w:t>4</w:t>
      </w:r>
      <w:r w:rsidRPr="005756BA">
        <w:rPr>
          <w:rFonts w:hint="eastAsia"/>
          <w:sz w:val="24"/>
        </w:rPr>
        <w:t>条记录：</w:t>
      </w:r>
    </w:p>
    <w:p w:rsidR="005756BA" w:rsidRDefault="005756BA" w:rsidP="005756BA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F90BAD7" wp14:editId="0568CBB3">
            <wp:extent cx="4259949" cy="480102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BA" w:rsidRDefault="005756BA" w:rsidP="005756B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但最终只进行了更新操作</w:t>
      </w:r>
    </w:p>
    <w:p w:rsidR="00FD1BDD" w:rsidRDefault="005756BA" w:rsidP="005756BA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B0231C6" wp14:editId="20AFB00E">
            <wp:extent cx="2735580" cy="67818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22" cy="6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7" w:rsidRDefault="00C41D67" w:rsidP="00946610">
      <w:pPr>
        <w:pStyle w:val="2"/>
      </w:pPr>
      <w:bookmarkStart w:id="31" w:name="_Toc10648391"/>
      <w:r>
        <w:rPr>
          <w:rFonts w:hint="eastAsia"/>
        </w:rPr>
        <w:lastRenderedPageBreak/>
        <w:t>更新</w:t>
      </w:r>
      <w:r>
        <w:t>导出</w:t>
      </w:r>
      <w:r w:rsidR="00946610">
        <w:rPr>
          <w:rFonts w:hint="eastAsia"/>
        </w:rPr>
        <w:t>（</w:t>
      </w:r>
      <w:proofErr w:type="spellStart"/>
      <w:r w:rsidR="00946610" w:rsidRPr="00946610">
        <w:t>allowinsert</w:t>
      </w:r>
      <w:proofErr w:type="spellEnd"/>
      <w:r w:rsidR="00946610">
        <w:t>模式</w:t>
      </w:r>
      <w:r w:rsidR="00946610">
        <w:rPr>
          <w:rFonts w:hint="eastAsia"/>
        </w:rPr>
        <w:t>）</w:t>
      </w:r>
      <w:bookmarkEnd w:id="31"/>
    </w:p>
    <w:p w:rsidR="00B62437" w:rsidRDefault="00B62437" w:rsidP="00B62437">
      <w:pPr>
        <w:pStyle w:val="3"/>
      </w:pPr>
      <w:bookmarkStart w:id="32" w:name="_Toc10648392"/>
      <w:r>
        <w:rPr>
          <w:rFonts w:hint="eastAsia"/>
        </w:rPr>
        <w:t>参数说明</w:t>
      </w:r>
      <w:bookmarkEnd w:id="32"/>
    </w:p>
    <w:p w:rsidR="00B62437" w:rsidRDefault="00B62437" w:rsidP="00B62437">
      <w:pPr>
        <w:spacing w:line="360" w:lineRule="auto"/>
        <w:ind w:firstLineChars="200" w:firstLine="480"/>
        <w:rPr>
          <w:sz w:val="24"/>
        </w:rPr>
      </w:pPr>
      <w:r w:rsidRPr="00A37C9A">
        <w:rPr>
          <w:rFonts w:hint="eastAsia"/>
          <w:sz w:val="24"/>
          <w:shd w:val="pct15" w:color="auto" w:fill="FFFFFF"/>
        </w:rPr>
        <w:t>--</w:t>
      </w:r>
      <w:r w:rsidRPr="00A37C9A">
        <w:rPr>
          <w:sz w:val="24"/>
          <w:shd w:val="pct15" w:color="auto" w:fill="FFFFFF"/>
        </w:rPr>
        <w:t xml:space="preserve"> </w:t>
      </w:r>
      <w:r w:rsidRPr="00A37C9A">
        <w:rPr>
          <w:rFonts w:hint="eastAsia"/>
          <w:sz w:val="24"/>
          <w:shd w:val="pct15" w:color="auto" w:fill="FFFFFF"/>
        </w:rPr>
        <w:t>update-key</w:t>
      </w:r>
      <w:r w:rsidRPr="00EF5711">
        <w:rPr>
          <w:rFonts w:hint="eastAsia"/>
          <w:sz w:val="24"/>
        </w:rPr>
        <w:t>，更新标识，即根据某个字段进行更新，例如</w:t>
      </w:r>
      <w:r w:rsidRPr="00EF5711">
        <w:rPr>
          <w:rFonts w:hint="eastAsia"/>
          <w:sz w:val="24"/>
        </w:rPr>
        <w:t>id</w:t>
      </w:r>
      <w:r w:rsidRPr="00EF5711">
        <w:rPr>
          <w:rFonts w:hint="eastAsia"/>
          <w:sz w:val="24"/>
        </w:rPr>
        <w:t>，可以指定多个更新标识的</w:t>
      </w:r>
      <w:r>
        <w:rPr>
          <w:rFonts w:hint="eastAsia"/>
          <w:sz w:val="24"/>
        </w:rPr>
        <w:t>字段</w:t>
      </w:r>
      <w:r w:rsidRPr="00EF5711">
        <w:rPr>
          <w:rFonts w:hint="eastAsia"/>
          <w:sz w:val="24"/>
        </w:rPr>
        <w:t>，</w:t>
      </w:r>
      <w:r>
        <w:rPr>
          <w:rFonts w:hint="eastAsia"/>
          <w:sz w:val="24"/>
        </w:rPr>
        <w:t>多个字段之间</w:t>
      </w:r>
      <w:r w:rsidRPr="00EF5711">
        <w:rPr>
          <w:rFonts w:hint="eastAsia"/>
          <w:sz w:val="24"/>
        </w:rPr>
        <w:t>用逗号分隔</w:t>
      </w:r>
      <w:r>
        <w:rPr>
          <w:rFonts w:hint="eastAsia"/>
          <w:sz w:val="24"/>
        </w:rPr>
        <w:t>。</w:t>
      </w:r>
    </w:p>
    <w:p w:rsidR="00885BD4" w:rsidRDefault="00B62437" w:rsidP="003B571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 xml:space="preserve"> </w:t>
      </w:r>
      <w:proofErr w:type="spellStart"/>
      <w:r w:rsidRPr="007D1A2A">
        <w:rPr>
          <w:rFonts w:hint="eastAsia"/>
          <w:sz w:val="24"/>
        </w:rPr>
        <w:t>updatemod</w:t>
      </w:r>
      <w:proofErr w:type="spellEnd"/>
      <w:r w:rsidRPr="007D1A2A">
        <w:rPr>
          <w:rFonts w:hint="eastAsia"/>
          <w:sz w:val="24"/>
        </w:rPr>
        <w:t>，</w:t>
      </w:r>
      <w:r>
        <w:rPr>
          <w:rFonts w:hint="eastAsia"/>
          <w:sz w:val="24"/>
        </w:rPr>
        <w:t>指定</w:t>
      </w:r>
      <w:proofErr w:type="spellStart"/>
      <w:r w:rsidRPr="00B62437">
        <w:rPr>
          <w:sz w:val="24"/>
        </w:rPr>
        <w:t>allowinsert</w:t>
      </w:r>
      <w:proofErr w:type="spellEnd"/>
      <w:r w:rsidRPr="007D1A2A">
        <w:rPr>
          <w:rFonts w:hint="eastAsia"/>
          <w:sz w:val="24"/>
        </w:rPr>
        <w:t>，更新已存在的数据记录，</w:t>
      </w:r>
      <w:r w:rsidR="003A4AA1">
        <w:rPr>
          <w:rFonts w:hint="eastAsia"/>
          <w:sz w:val="24"/>
        </w:rPr>
        <w:t>同时</w:t>
      </w:r>
      <w:r w:rsidRPr="007D1A2A">
        <w:rPr>
          <w:rFonts w:hint="eastAsia"/>
          <w:sz w:val="24"/>
        </w:rPr>
        <w:t>插入新纪录</w:t>
      </w:r>
      <w:r w:rsidR="003A4AA1">
        <w:rPr>
          <w:rFonts w:hint="eastAsia"/>
          <w:sz w:val="24"/>
        </w:rPr>
        <w:t>。实</w:t>
      </w:r>
      <w:r w:rsidR="003A4AA1" w:rsidRPr="003A4AA1">
        <w:rPr>
          <w:rFonts w:hint="eastAsia"/>
          <w:sz w:val="24"/>
        </w:rPr>
        <w:t>质上是一个</w:t>
      </w:r>
      <w:r w:rsidR="003A4AA1" w:rsidRPr="003A4AA1">
        <w:rPr>
          <w:rFonts w:hint="eastAsia"/>
          <w:sz w:val="24"/>
        </w:rPr>
        <w:t>insert &amp; update</w:t>
      </w:r>
      <w:r w:rsidR="003A4AA1" w:rsidRPr="003A4AA1">
        <w:rPr>
          <w:rFonts w:hint="eastAsia"/>
          <w:sz w:val="24"/>
        </w:rPr>
        <w:t>的操作</w:t>
      </w:r>
      <w:r w:rsidR="00EE4FB3">
        <w:rPr>
          <w:rFonts w:hint="eastAsia"/>
          <w:sz w:val="24"/>
        </w:rPr>
        <w:t>。</w:t>
      </w:r>
    </w:p>
    <w:p w:rsidR="003B5717" w:rsidRDefault="003B5717" w:rsidP="003B5717">
      <w:pPr>
        <w:pStyle w:val="3"/>
      </w:pPr>
      <w:bookmarkStart w:id="33" w:name="_Toc10648393"/>
      <w:r>
        <w:rPr>
          <w:rFonts w:hint="eastAsia"/>
        </w:rPr>
        <w:t>准备</w:t>
      </w:r>
      <w:r>
        <w:rPr>
          <w:rFonts w:hint="eastAsia"/>
        </w:rPr>
        <w:t>HDFS</w:t>
      </w:r>
      <w:r>
        <w:t>数据</w:t>
      </w:r>
      <w:bookmarkEnd w:id="33"/>
    </w:p>
    <w:p w:rsidR="003B5717" w:rsidRPr="00E278A2" w:rsidRDefault="003B5717" w:rsidP="003B5717">
      <w:pPr>
        <w:spacing w:line="360" w:lineRule="auto"/>
        <w:ind w:firstLineChars="200" w:firstLine="480"/>
      </w:pPr>
      <w:r w:rsidRPr="00F7444F">
        <w:rPr>
          <w:rFonts w:hint="eastAsia"/>
          <w:sz w:val="24"/>
        </w:rPr>
        <w:t>在</w:t>
      </w:r>
      <w:r w:rsidRPr="00F7444F">
        <w:rPr>
          <w:rFonts w:hint="eastAsia"/>
          <w:sz w:val="24"/>
        </w:rPr>
        <w:t>HDFS</w:t>
      </w:r>
      <w:r w:rsidRPr="00F7444F">
        <w:rPr>
          <w:sz w:val="24"/>
        </w:rPr>
        <w:t xml:space="preserve"> “</w:t>
      </w:r>
      <w:r w:rsidRPr="004D5EBB">
        <w:rPr>
          <w:sz w:val="24"/>
        </w:rPr>
        <w:t>/</w:t>
      </w:r>
      <w:r w:rsidR="00DD7002" w:rsidRPr="00DD7002">
        <w:rPr>
          <w:sz w:val="24"/>
        </w:rPr>
        <w:t>allowinsert</w:t>
      </w:r>
      <w:r w:rsidRPr="004D5EBB">
        <w:rPr>
          <w:sz w:val="24"/>
        </w:rPr>
        <w:t>_1/</w:t>
      </w:r>
      <w:r w:rsidRPr="00F7444F">
        <w:rPr>
          <w:sz w:val="24"/>
        </w:rPr>
        <w:t>”</w:t>
      </w:r>
      <w:r w:rsidRPr="00F7444F">
        <w:rPr>
          <w:sz w:val="24"/>
        </w:rPr>
        <w:t>目录的</w:t>
      </w:r>
      <w:r w:rsidRPr="00F7444F">
        <w:rPr>
          <w:rFonts w:hint="eastAsia"/>
          <w:sz w:val="24"/>
        </w:rPr>
        <w:t>下创建一个文件</w:t>
      </w:r>
      <w:r w:rsidR="00DD7002" w:rsidRPr="00DD7002">
        <w:rPr>
          <w:sz w:val="24"/>
        </w:rPr>
        <w:t>allowinsert</w:t>
      </w:r>
      <w:r w:rsidRPr="005F3455">
        <w:rPr>
          <w:sz w:val="24"/>
        </w:rPr>
        <w:t>_1.txt</w:t>
      </w:r>
      <w:r w:rsidRPr="00F7444F">
        <w:rPr>
          <w:sz w:val="24"/>
        </w:rPr>
        <w:t>：</w:t>
      </w:r>
    </w:p>
    <w:p w:rsidR="003B5717" w:rsidRPr="00556740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1201</w:t>
      </w:r>
      <w:proofErr w:type="gramStart"/>
      <w:r w:rsidRPr="00556740">
        <w:rPr>
          <w:sz w:val="22"/>
        </w:rPr>
        <w:t>,gopal,manager,50000</w:t>
      </w:r>
      <w:proofErr w:type="gramEnd"/>
    </w:p>
    <w:p w:rsidR="003B5717" w:rsidRPr="00556740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1202</w:t>
      </w:r>
      <w:proofErr w:type="gramStart"/>
      <w:r w:rsidRPr="00556740">
        <w:rPr>
          <w:sz w:val="22"/>
        </w:rPr>
        <w:t>,manisha,preader,50000</w:t>
      </w:r>
      <w:proofErr w:type="gramEnd"/>
    </w:p>
    <w:p w:rsidR="003B5717" w:rsidRDefault="003B5717" w:rsidP="003B5717">
      <w:pPr>
        <w:ind w:leftChars="500" w:left="1050"/>
        <w:rPr>
          <w:sz w:val="22"/>
        </w:rPr>
      </w:pPr>
      <w:r w:rsidRPr="00556740">
        <w:rPr>
          <w:sz w:val="22"/>
        </w:rPr>
        <w:t>1203</w:t>
      </w:r>
      <w:proofErr w:type="gramStart"/>
      <w:r w:rsidRPr="00556740">
        <w:rPr>
          <w:sz w:val="22"/>
        </w:rPr>
        <w:t>,kalil,php</w:t>
      </w:r>
      <w:proofErr w:type="gramEnd"/>
      <w:r w:rsidRPr="00556740">
        <w:rPr>
          <w:sz w:val="22"/>
        </w:rPr>
        <w:t xml:space="preserve"> dev,30000</w:t>
      </w:r>
    </w:p>
    <w:p w:rsidR="003B5717" w:rsidRDefault="003B5717" w:rsidP="003B5717">
      <w:pPr>
        <w:pStyle w:val="3"/>
      </w:pPr>
      <w:bookmarkStart w:id="34" w:name="_Toc10648394"/>
      <w:r w:rsidRPr="005B72C4">
        <w:rPr>
          <w:rFonts w:hint="eastAsia"/>
        </w:rPr>
        <w:t>手动创建</w:t>
      </w:r>
      <w:proofErr w:type="spellStart"/>
      <w:r w:rsidRPr="005B72C4">
        <w:rPr>
          <w:rFonts w:hint="eastAsia"/>
        </w:rPr>
        <w:t>mysql</w:t>
      </w:r>
      <w:proofErr w:type="spellEnd"/>
      <w:r w:rsidRPr="005B72C4">
        <w:rPr>
          <w:rFonts w:hint="eastAsia"/>
        </w:rPr>
        <w:t>中的目标表</w:t>
      </w:r>
      <w:bookmarkEnd w:id="34"/>
    </w:p>
    <w:p w:rsidR="003B5717" w:rsidRPr="005B72C4" w:rsidRDefault="003B5717" w:rsidP="003B5717">
      <w:pPr>
        <w:ind w:leftChars="400" w:left="840"/>
        <w:rPr>
          <w:sz w:val="22"/>
        </w:rPr>
      </w:pPr>
      <w:proofErr w:type="spellStart"/>
      <w:proofErr w:type="gramStart"/>
      <w:r w:rsidRPr="005B72C4">
        <w:rPr>
          <w:sz w:val="22"/>
        </w:rPr>
        <w:t>mysql</w:t>
      </w:r>
      <w:proofErr w:type="spellEnd"/>
      <w:proofErr w:type="gramEnd"/>
      <w:r w:rsidRPr="005B72C4">
        <w:rPr>
          <w:sz w:val="22"/>
        </w:rPr>
        <w:t xml:space="preserve">&gt; USE </w:t>
      </w:r>
      <w:proofErr w:type="spellStart"/>
      <w:r w:rsidRPr="005B72C4">
        <w:rPr>
          <w:sz w:val="22"/>
        </w:rPr>
        <w:t>userdb</w:t>
      </w:r>
      <w:proofErr w:type="spellEnd"/>
      <w:r w:rsidRPr="005B72C4">
        <w:rPr>
          <w:sz w:val="22"/>
        </w:rPr>
        <w:t>;</w:t>
      </w:r>
    </w:p>
    <w:p w:rsidR="003B5717" w:rsidRPr="005B72C4" w:rsidRDefault="003B5717" w:rsidP="003B5717">
      <w:pPr>
        <w:ind w:leftChars="400" w:left="840"/>
        <w:rPr>
          <w:sz w:val="22"/>
        </w:rPr>
      </w:pPr>
      <w:proofErr w:type="spellStart"/>
      <w:proofErr w:type="gramStart"/>
      <w:r w:rsidRPr="005B72C4">
        <w:rPr>
          <w:sz w:val="22"/>
        </w:rPr>
        <w:t>mysql</w:t>
      </w:r>
      <w:proofErr w:type="spellEnd"/>
      <w:proofErr w:type="gramEnd"/>
      <w:r w:rsidRPr="005B72C4">
        <w:rPr>
          <w:sz w:val="22"/>
        </w:rPr>
        <w:t xml:space="preserve">&gt; CREATE TABLE </w:t>
      </w:r>
      <w:proofErr w:type="spellStart"/>
      <w:r w:rsidR="00957D9F" w:rsidRPr="00DD7002">
        <w:rPr>
          <w:sz w:val="24"/>
        </w:rPr>
        <w:t>allowinsert</w:t>
      </w:r>
      <w:proofErr w:type="spellEnd"/>
      <w:r w:rsidR="00957D9F" w:rsidRPr="005B72C4">
        <w:rPr>
          <w:sz w:val="22"/>
        </w:rPr>
        <w:t xml:space="preserve"> </w:t>
      </w:r>
      <w:r w:rsidRPr="005B72C4">
        <w:rPr>
          <w:sz w:val="22"/>
        </w:rPr>
        <w:t xml:space="preserve">(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id</w:t>
      </w:r>
      <w:proofErr w:type="gramEnd"/>
      <w:r w:rsidRPr="005B72C4">
        <w:rPr>
          <w:sz w:val="22"/>
        </w:rPr>
        <w:t xml:space="preserve"> INT NOT NULL PRIMARY KEY,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name</w:t>
      </w:r>
      <w:proofErr w:type="gramEnd"/>
      <w:r w:rsidRPr="005B72C4">
        <w:rPr>
          <w:sz w:val="22"/>
        </w:rPr>
        <w:t xml:space="preserve"> VARCHAR(20), 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spellStart"/>
      <w:proofErr w:type="gramStart"/>
      <w:r w:rsidRPr="005B72C4">
        <w:rPr>
          <w:sz w:val="22"/>
        </w:rPr>
        <w:t>deg</w:t>
      </w:r>
      <w:proofErr w:type="spellEnd"/>
      <w:proofErr w:type="gramEnd"/>
      <w:r w:rsidRPr="005B72C4">
        <w:rPr>
          <w:sz w:val="22"/>
        </w:rPr>
        <w:t xml:space="preserve"> VARCHAR(20),</w:t>
      </w:r>
    </w:p>
    <w:p w:rsidR="003B5717" w:rsidRPr="005B72C4" w:rsidRDefault="003B5717" w:rsidP="003B5717">
      <w:pPr>
        <w:ind w:leftChars="400" w:left="840"/>
        <w:rPr>
          <w:sz w:val="22"/>
        </w:rPr>
      </w:pPr>
      <w:r w:rsidRPr="005B72C4">
        <w:rPr>
          <w:sz w:val="22"/>
        </w:rPr>
        <w:t xml:space="preserve">   </w:t>
      </w:r>
      <w:proofErr w:type="gramStart"/>
      <w:r w:rsidRPr="005B72C4">
        <w:rPr>
          <w:sz w:val="22"/>
        </w:rPr>
        <w:t>salary</w:t>
      </w:r>
      <w:proofErr w:type="gramEnd"/>
      <w:r w:rsidRPr="005B72C4">
        <w:rPr>
          <w:sz w:val="22"/>
        </w:rPr>
        <w:t xml:space="preserve"> INT);</w:t>
      </w:r>
    </w:p>
    <w:p w:rsidR="003B5717" w:rsidRDefault="003B5717" w:rsidP="003B5717">
      <w:pPr>
        <w:pStyle w:val="3"/>
      </w:pPr>
      <w:bookmarkStart w:id="35" w:name="_Toc10648395"/>
      <w:r w:rsidRPr="006E3ECE">
        <w:rPr>
          <w:rFonts w:hint="eastAsia"/>
        </w:rPr>
        <w:t>先执行全部导出操作</w:t>
      </w:r>
      <w:bookmarkEnd w:id="35"/>
    </w:p>
    <w:p w:rsidR="003B5717" w:rsidRPr="00C81BEB" w:rsidRDefault="003B5717" w:rsidP="003B5717">
      <w:pPr>
        <w:ind w:leftChars="400" w:left="840"/>
        <w:rPr>
          <w:sz w:val="22"/>
        </w:rPr>
      </w:pPr>
      <w:proofErr w:type="gramStart"/>
      <w:r w:rsidRPr="00C81BEB">
        <w:rPr>
          <w:sz w:val="22"/>
        </w:rPr>
        <w:t>bin/</w:t>
      </w:r>
      <w:proofErr w:type="spellStart"/>
      <w:r w:rsidRPr="00C81BEB">
        <w:rPr>
          <w:sz w:val="22"/>
        </w:rPr>
        <w:t>sqoop</w:t>
      </w:r>
      <w:proofErr w:type="spellEnd"/>
      <w:proofErr w:type="gramEnd"/>
      <w:r w:rsidRPr="00C81BEB">
        <w:rPr>
          <w:sz w:val="22"/>
        </w:rPr>
        <w:t xml:space="preserve"> export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 xml:space="preserve">--connect </w:t>
      </w:r>
      <w:proofErr w:type="spellStart"/>
      <w:r w:rsidRPr="00C81BEB">
        <w:rPr>
          <w:sz w:val="22"/>
        </w:rPr>
        <w:t>jdbc</w:t>
      </w:r>
      <w:proofErr w:type="gramStart"/>
      <w:r w:rsidRPr="00C81BEB">
        <w:rPr>
          <w:sz w:val="22"/>
        </w:rPr>
        <w:t>:mysql</w:t>
      </w:r>
      <w:proofErr w:type="spellEnd"/>
      <w:proofErr w:type="gramEnd"/>
      <w:r w:rsidRPr="00C81BEB">
        <w:rPr>
          <w:sz w:val="22"/>
        </w:rPr>
        <w:t>://node-1:3306/</w:t>
      </w:r>
      <w:proofErr w:type="spellStart"/>
      <w:r w:rsidRPr="00C81BEB">
        <w:rPr>
          <w:sz w:val="22"/>
        </w:rPr>
        <w:t>userdb</w:t>
      </w:r>
      <w:proofErr w:type="spellEnd"/>
      <w:r w:rsidRPr="00C81BEB">
        <w:rPr>
          <w:sz w:val="22"/>
        </w:rPr>
        <w:t xml:space="preserve">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>--username root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 xml:space="preserve">--password </w:t>
      </w:r>
      <w:proofErr w:type="spellStart"/>
      <w:r w:rsidRPr="00C81BEB">
        <w:rPr>
          <w:sz w:val="22"/>
        </w:rPr>
        <w:t>hadoop</w:t>
      </w:r>
      <w:proofErr w:type="spellEnd"/>
      <w:r w:rsidRPr="00C81BEB">
        <w:rPr>
          <w:sz w:val="22"/>
        </w:rPr>
        <w:t xml:space="preserve"> \</w:t>
      </w:r>
    </w:p>
    <w:p w:rsidR="003B5717" w:rsidRPr="00C81BEB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 xml:space="preserve">--table </w:t>
      </w:r>
      <w:proofErr w:type="spellStart"/>
      <w:r w:rsidR="00674CD9" w:rsidRPr="00674CD9">
        <w:rPr>
          <w:sz w:val="22"/>
        </w:rPr>
        <w:t>allowinsert</w:t>
      </w:r>
      <w:proofErr w:type="spellEnd"/>
      <w:r w:rsidR="00E47179">
        <w:rPr>
          <w:sz w:val="22"/>
        </w:rPr>
        <w:t xml:space="preserve"> </w:t>
      </w:r>
      <w:r w:rsidRPr="00C81BEB">
        <w:rPr>
          <w:sz w:val="22"/>
        </w:rPr>
        <w:t>\</w:t>
      </w:r>
    </w:p>
    <w:p w:rsidR="003B5717" w:rsidRDefault="003B5717" w:rsidP="003B5717">
      <w:pPr>
        <w:ind w:leftChars="400" w:left="840"/>
        <w:rPr>
          <w:sz w:val="22"/>
        </w:rPr>
      </w:pPr>
      <w:r w:rsidRPr="00C81BEB">
        <w:rPr>
          <w:sz w:val="22"/>
        </w:rPr>
        <w:t>--export-</w:t>
      </w:r>
      <w:proofErr w:type="spellStart"/>
      <w:r w:rsidRPr="00C81BEB">
        <w:rPr>
          <w:sz w:val="22"/>
        </w:rPr>
        <w:t>dir</w:t>
      </w:r>
      <w:proofErr w:type="spellEnd"/>
      <w:r w:rsidRPr="00C81BEB">
        <w:rPr>
          <w:sz w:val="22"/>
        </w:rPr>
        <w:t xml:space="preserve"> /</w:t>
      </w:r>
      <w:r w:rsidR="00F922A7" w:rsidRPr="00F922A7">
        <w:rPr>
          <w:sz w:val="22"/>
        </w:rPr>
        <w:t>allowinsert</w:t>
      </w:r>
      <w:r w:rsidRPr="00C81BEB">
        <w:rPr>
          <w:sz w:val="22"/>
        </w:rPr>
        <w:t>_1/</w:t>
      </w:r>
    </w:p>
    <w:p w:rsidR="003B5717" w:rsidRDefault="003B5717" w:rsidP="003B5717">
      <w:pPr>
        <w:widowControl/>
        <w:spacing w:line="240" w:lineRule="auto"/>
        <w:jc w:val="left"/>
        <w:rPr>
          <w:sz w:val="22"/>
        </w:rPr>
      </w:pPr>
      <w:r>
        <w:rPr>
          <w:sz w:val="22"/>
        </w:rPr>
        <w:br w:type="page"/>
      </w:r>
    </w:p>
    <w:p w:rsidR="003B5717" w:rsidRDefault="003B5717" w:rsidP="003B5717">
      <w:pPr>
        <w:pStyle w:val="3"/>
      </w:pPr>
      <w:bookmarkStart w:id="36" w:name="_Toc10648396"/>
      <w:r>
        <w:rPr>
          <w:rFonts w:hint="eastAsia"/>
        </w:rPr>
        <w:lastRenderedPageBreak/>
        <w:t>查看此时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</w:t>
      </w:r>
      <w:bookmarkEnd w:id="36"/>
    </w:p>
    <w:p w:rsidR="003B5717" w:rsidRDefault="003B5717" w:rsidP="003B5717">
      <w:pPr>
        <w:spacing w:line="360" w:lineRule="auto"/>
        <w:ind w:firstLineChars="200" w:firstLine="480"/>
        <w:rPr>
          <w:sz w:val="24"/>
        </w:rPr>
      </w:pPr>
      <w:r w:rsidRPr="00070BDB">
        <w:rPr>
          <w:sz w:val="24"/>
        </w:rPr>
        <w:t>可以发现是全量导出</w:t>
      </w:r>
      <w:r w:rsidRPr="00070BDB">
        <w:rPr>
          <w:rFonts w:hint="eastAsia"/>
          <w:sz w:val="24"/>
        </w:rPr>
        <w:t>，</w:t>
      </w:r>
      <w:r w:rsidRPr="00070BDB">
        <w:rPr>
          <w:sz w:val="24"/>
        </w:rPr>
        <w:t>全部的数据</w:t>
      </w:r>
    </w:p>
    <w:p w:rsidR="003B5717" w:rsidRDefault="003B5717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303FD06" wp14:editId="1B0E77CB">
            <wp:extent cx="2697714" cy="830652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3B5717" w:rsidP="003B5717">
      <w:pPr>
        <w:pStyle w:val="3"/>
      </w:pPr>
      <w:bookmarkStart w:id="37" w:name="_Toc10648397"/>
      <w:r>
        <w:rPr>
          <w:rFonts w:hint="eastAsia"/>
        </w:rPr>
        <w:t>新增一个文件</w:t>
      </w:r>
      <w:bookmarkEnd w:id="37"/>
    </w:p>
    <w:p w:rsidR="003B5717" w:rsidRDefault="002277D2" w:rsidP="003B5717">
      <w:pPr>
        <w:spacing w:line="360" w:lineRule="auto"/>
        <w:ind w:firstLineChars="200" w:firstLine="480"/>
        <w:rPr>
          <w:sz w:val="24"/>
        </w:rPr>
      </w:pPr>
      <w:r w:rsidRPr="002277D2">
        <w:rPr>
          <w:sz w:val="24"/>
        </w:rPr>
        <w:t>allowinsert</w:t>
      </w:r>
      <w:r w:rsidR="003B5717" w:rsidRPr="0076783F">
        <w:rPr>
          <w:rFonts w:hint="eastAsia"/>
          <w:sz w:val="24"/>
        </w:rPr>
        <w:t>_2.txt</w:t>
      </w:r>
      <w:r w:rsidR="003B5717">
        <w:rPr>
          <w:rFonts w:hint="eastAsia"/>
          <w:sz w:val="24"/>
        </w:rPr>
        <w:t>。</w:t>
      </w:r>
      <w:r w:rsidR="003B5717" w:rsidRPr="0076783F">
        <w:rPr>
          <w:rFonts w:hint="eastAsia"/>
          <w:sz w:val="24"/>
        </w:rPr>
        <w:t>修改了前三条数据并且新增了一条记录</w:t>
      </w:r>
      <w:r w:rsidR="003B5717">
        <w:rPr>
          <w:rFonts w:hint="eastAsia"/>
          <w:sz w:val="24"/>
        </w:rPr>
        <w:t>。上传至</w:t>
      </w:r>
      <w:r w:rsidR="003B5717" w:rsidRPr="004D5EBB">
        <w:rPr>
          <w:sz w:val="24"/>
        </w:rPr>
        <w:t>/</w:t>
      </w:r>
      <w:r w:rsidRPr="002277D2">
        <w:t xml:space="preserve"> </w:t>
      </w:r>
      <w:r w:rsidRPr="002277D2">
        <w:rPr>
          <w:sz w:val="24"/>
        </w:rPr>
        <w:t>allowinsert</w:t>
      </w:r>
      <w:r w:rsidR="003B5717" w:rsidRPr="004D5EBB">
        <w:rPr>
          <w:sz w:val="24"/>
        </w:rPr>
        <w:t>_</w:t>
      </w:r>
      <w:r w:rsidR="003B5717">
        <w:rPr>
          <w:sz w:val="24"/>
        </w:rPr>
        <w:t>2</w:t>
      </w:r>
      <w:r w:rsidR="003B5717" w:rsidRPr="004D5EBB">
        <w:rPr>
          <w:sz w:val="24"/>
        </w:rPr>
        <w:t>/</w:t>
      </w:r>
      <w:r w:rsidR="003B5717">
        <w:rPr>
          <w:sz w:val="24"/>
        </w:rPr>
        <w:t>目录下</w:t>
      </w:r>
      <w:r w:rsidR="003B5717">
        <w:rPr>
          <w:rFonts w:hint="eastAsia"/>
          <w:sz w:val="24"/>
        </w:rPr>
        <w:t>：</w:t>
      </w:r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1201</w:t>
      </w:r>
      <w:proofErr w:type="gramStart"/>
      <w:r w:rsidRPr="0076783F">
        <w:rPr>
          <w:sz w:val="22"/>
        </w:rPr>
        <w:t>,gopal,manager,1212</w:t>
      </w:r>
      <w:proofErr w:type="gramEnd"/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1202</w:t>
      </w:r>
      <w:proofErr w:type="gramStart"/>
      <w:r w:rsidRPr="0076783F">
        <w:rPr>
          <w:sz w:val="22"/>
        </w:rPr>
        <w:t>,manisha,preader,1313</w:t>
      </w:r>
      <w:proofErr w:type="gramEnd"/>
    </w:p>
    <w:p w:rsidR="003B5717" w:rsidRPr="0076783F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1203</w:t>
      </w:r>
      <w:proofErr w:type="gramStart"/>
      <w:r w:rsidRPr="0076783F">
        <w:rPr>
          <w:sz w:val="22"/>
        </w:rPr>
        <w:t>,kalil,php</w:t>
      </w:r>
      <w:proofErr w:type="gramEnd"/>
      <w:r w:rsidRPr="0076783F">
        <w:rPr>
          <w:sz w:val="22"/>
        </w:rPr>
        <w:t xml:space="preserve"> dev,1414</w:t>
      </w:r>
    </w:p>
    <w:p w:rsidR="003B5717" w:rsidRDefault="003B5717" w:rsidP="003B5717">
      <w:pPr>
        <w:ind w:leftChars="500" w:left="1050"/>
        <w:rPr>
          <w:sz w:val="22"/>
        </w:rPr>
      </w:pPr>
      <w:r w:rsidRPr="0076783F">
        <w:rPr>
          <w:sz w:val="22"/>
        </w:rPr>
        <w:t>1204</w:t>
      </w:r>
      <w:proofErr w:type="gramStart"/>
      <w:r w:rsidRPr="0076783F">
        <w:rPr>
          <w:sz w:val="22"/>
        </w:rPr>
        <w:t>,allen,java,1515</w:t>
      </w:r>
      <w:proofErr w:type="gramEnd"/>
    </w:p>
    <w:p w:rsidR="003B5717" w:rsidRDefault="003B5717" w:rsidP="003B5717">
      <w:pPr>
        <w:pStyle w:val="3"/>
      </w:pPr>
      <w:bookmarkStart w:id="38" w:name="_Toc10648398"/>
      <w:r>
        <w:rPr>
          <w:rFonts w:hint="eastAsia"/>
        </w:rPr>
        <w:t>执行更新导出</w:t>
      </w:r>
      <w:bookmarkEnd w:id="38"/>
    </w:p>
    <w:p w:rsidR="001D6E5B" w:rsidRPr="001D6E5B" w:rsidRDefault="001D6E5B" w:rsidP="001D6E5B">
      <w:pPr>
        <w:ind w:leftChars="400" w:left="840"/>
        <w:rPr>
          <w:sz w:val="22"/>
        </w:rPr>
      </w:pPr>
      <w:proofErr w:type="gramStart"/>
      <w:r w:rsidRPr="001D6E5B">
        <w:rPr>
          <w:sz w:val="22"/>
        </w:rPr>
        <w:t>bin/</w:t>
      </w:r>
      <w:proofErr w:type="spellStart"/>
      <w:r w:rsidRPr="001D6E5B">
        <w:rPr>
          <w:sz w:val="22"/>
        </w:rPr>
        <w:t>sqoop</w:t>
      </w:r>
      <w:proofErr w:type="spellEnd"/>
      <w:proofErr w:type="gramEnd"/>
      <w:r w:rsidRPr="001D6E5B">
        <w:rPr>
          <w:sz w:val="22"/>
        </w:rPr>
        <w:t xml:space="preserve"> export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--connect </w:t>
      </w:r>
      <w:proofErr w:type="spellStart"/>
      <w:r w:rsidRPr="001D6E5B">
        <w:rPr>
          <w:sz w:val="22"/>
        </w:rPr>
        <w:t>jdbc</w:t>
      </w:r>
      <w:proofErr w:type="gramStart"/>
      <w:r w:rsidRPr="001D6E5B">
        <w:rPr>
          <w:sz w:val="22"/>
        </w:rPr>
        <w:t>:mysql</w:t>
      </w:r>
      <w:proofErr w:type="spellEnd"/>
      <w:proofErr w:type="gramEnd"/>
      <w:r w:rsidRPr="001D6E5B">
        <w:rPr>
          <w:sz w:val="22"/>
        </w:rPr>
        <w:t>://node-1:3306/</w:t>
      </w:r>
      <w:proofErr w:type="spellStart"/>
      <w:r w:rsidRPr="001D6E5B">
        <w:rPr>
          <w:sz w:val="22"/>
        </w:rPr>
        <w:t>userdb</w:t>
      </w:r>
      <w:proofErr w:type="spellEnd"/>
      <w:r w:rsidRPr="001D6E5B">
        <w:rPr>
          <w:sz w:val="22"/>
        </w:rPr>
        <w:t xml:space="preserve">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</w:t>
      </w:r>
      <w:proofErr w:type="gramStart"/>
      <w:r w:rsidRPr="001D6E5B">
        <w:rPr>
          <w:sz w:val="22"/>
        </w:rPr>
        <w:t>username</w:t>
      </w:r>
      <w:proofErr w:type="gramEnd"/>
      <w:r w:rsidRPr="001D6E5B">
        <w:rPr>
          <w:sz w:val="22"/>
        </w:rPr>
        <w:t xml:space="preserve"> root --password </w:t>
      </w:r>
      <w:proofErr w:type="spellStart"/>
      <w:r w:rsidRPr="001D6E5B">
        <w:rPr>
          <w:sz w:val="22"/>
        </w:rPr>
        <w:t>hadoop</w:t>
      </w:r>
      <w:proofErr w:type="spellEnd"/>
      <w:r w:rsidRPr="001D6E5B">
        <w:rPr>
          <w:sz w:val="22"/>
        </w:rPr>
        <w:t xml:space="preserve">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--table </w:t>
      </w:r>
      <w:proofErr w:type="spellStart"/>
      <w:r w:rsidRPr="001D6E5B">
        <w:rPr>
          <w:sz w:val="22"/>
        </w:rPr>
        <w:t>allowinsert</w:t>
      </w:r>
      <w:proofErr w:type="spellEnd"/>
      <w:r w:rsidRPr="001D6E5B">
        <w:rPr>
          <w:sz w:val="22"/>
        </w:rPr>
        <w:t xml:space="preserve">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--export-</w:t>
      </w:r>
      <w:proofErr w:type="spellStart"/>
      <w:r w:rsidRPr="001D6E5B">
        <w:rPr>
          <w:sz w:val="22"/>
        </w:rPr>
        <w:t>dir</w:t>
      </w:r>
      <w:proofErr w:type="spellEnd"/>
      <w:r w:rsidRPr="001D6E5B">
        <w:rPr>
          <w:sz w:val="22"/>
        </w:rPr>
        <w:t xml:space="preserve"> /allowinsert_2/ \</w:t>
      </w:r>
    </w:p>
    <w:p w:rsidR="001D6E5B" w:rsidRP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>--update-key id \</w:t>
      </w:r>
    </w:p>
    <w:p w:rsidR="001D6E5B" w:rsidRDefault="001D6E5B" w:rsidP="001D6E5B">
      <w:pPr>
        <w:ind w:leftChars="400" w:left="840"/>
        <w:rPr>
          <w:sz w:val="22"/>
        </w:rPr>
      </w:pPr>
      <w:r w:rsidRPr="001D6E5B">
        <w:rPr>
          <w:sz w:val="22"/>
        </w:rPr>
        <w:t xml:space="preserve">--update-mode </w:t>
      </w:r>
      <w:proofErr w:type="spellStart"/>
      <w:r w:rsidRPr="001D6E5B">
        <w:rPr>
          <w:sz w:val="22"/>
        </w:rPr>
        <w:t>allowinsert</w:t>
      </w:r>
      <w:proofErr w:type="spellEnd"/>
    </w:p>
    <w:p w:rsidR="003B5717" w:rsidRDefault="003B5717" w:rsidP="003B5717">
      <w:pPr>
        <w:pStyle w:val="3"/>
      </w:pPr>
      <w:bookmarkStart w:id="39" w:name="_Toc10648399"/>
      <w:r>
        <w:rPr>
          <w:rFonts w:hint="eastAsia"/>
        </w:rPr>
        <w:t>查看最终结果</w:t>
      </w:r>
      <w:bookmarkEnd w:id="39"/>
    </w:p>
    <w:p w:rsidR="003B5717" w:rsidRDefault="003B5717" w:rsidP="003B5717">
      <w:pPr>
        <w:spacing w:line="360" w:lineRule="auto"/>
        <w:ind w:firstLineChars="200" w:firstLine="480"/>
        <w:rPr>
          <w:sz w:val="24"/>
        </w:rPr>
      </w:pPr>
      <w:r w:rsidRPr="005756BA">
        <w:rPr>
          <w:sz w:val="24"/>
        </w:rPr>
        <w:t>导出时候的日志显示导出</w:t>
      </w:r>
      <w:r w:rsidRPr="005756BA">
        <w:rPr>
          <w:rFonts w:hint="eastAsia"/>
          <w:sz w:val="24"/>
        </w:rPr>
        <w:t>4</w:t>
      </w:r>
      <w:r w:rsidRPr="005756BA">
        <w:rPr>
          <w:rFonts w:hint="eastAsia"/>
          <w:sz w:val="24"/>
        </w:rPr>
        <w:t>条记录：</w:t>
      </w:r>
    </w:p>
    <w:p w:rsidR="003B5717" w:rsidRDefault="003B5717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1FBFE69" wp14:editId="0B5BC62F">
            <wp:extent cx="4259949" cy="480102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4A2B63" w:rsidP="003B571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数据进行</w:t>
      </w:r>
      <w:r w:rsidR="003B5717">
        <w:rPr>
          <w:sz w:val="24"/>
        </w:rPr>
        <w:t>更新操作</w:t>
      </w:r>
      <w:r>
        <w:rPr>
          <w:sz w:val="24"/>
        </w:rPr>
        <w:t>的同时也进行了新增的操作</w:t>
      </w:r>
    </w:p>
    <w:p w:rsidR="003B5717" w:rsidRPr="005756BA" w:rsidRDefault="00517BA2" w:rsidP="003B571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6EC85CA" wp14:editId="700F85B6">
            <wp:extent cx="2141220" cy="7010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12" cy="7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17" w:rsidRDefault="00667708" w:rsidP="00401AD1">
      <w:pPr>
        <w:pStyle w:val="1"/>
      </w:pPr>
      <w:bookmarkStart w:id="40" w:name="_Toc10648400"/>
      <w:proofErr w:type="spellStart"/>
      <w:r>
        <w:rPr>
          <w:rFonts w:hint="eastAsia"/>
        </w:rPr>
        <w:lastRenderedPageBreak/>
        <w:t>Sqoop</w:t>
      </w:r>
      <w:proofErr w:type="spellEnd"/>
      <w:r>
        <w:t xml:space="preserve"> job</w:t>
      </w:r>
      <w:r>
        <w:t>作业</w:t>
      </w:r>
      <w:bookmarkEnd w:id="40"/>
    </w:p>
    <w:p w:rsidR="007A53BF" w:rsidRDefault="002C0266" w:rsidP="007A53BF">
      <w:pPr>
        <w:pStyle w:val="2"/>
      </w:pPr>
      <w:bookmarkStart w:id="41" w:name="_Toc10648401"/>
      <w:r>
        <w:t xml:space="preserve">job </w:t>
      </w:r>
      <w:r>
        <w:t>语法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A3A" w:rsidTr="00836A3A">
        <w:tc>
          <w:tcPr>
            <w:tcW w:w="8296" w:type="dxa"/>
          </w:tcPr>
          <w:p w:rsidR="00836A3A" w:rsidRDefault="00836A3A" w:rsidP="00836A3A">
            <w:r>
              <w:t xml:space="preserve">$ </w:t>
            </w:r>
            <w:proofErr w:type="spellStart"/>
            <w:r>
              <w:t>sqoop</w:t>
            </w:r>
            <w:proofErr w:type="spellEnd"/>
            <w:r>
              <w:t xml:space="preserve"> job (generic-</w:t>
            </w:r>
            <w:proofErr w:type="spellStart"/>
            <w:r>
              <w:t>args</w:t>
            </w:r>
            <w:proofErr w:type="spellEnd"/>
            <w:r>
              <w:t>) (job-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836A3A" w:rsidRDefault="00836A3A" w:rsidP="00836A3A">
            <w:r>
              <w:t xml:space="preserve">   [-- [</w:t>
            </w:r>
            <w:proofErr w:type="spellStart"/>
            <w:r>
              <w:t>subtool</w:t>
            </w:r>
            <w:proofErr w:type="spellEnd"/>
            <w:r>
              <w:t>-name] (</w:t>
            </w:r>
            <w:proofErr w:type="spellStart"/>
            <w:r>
              <w:t>subtool-args</w:t>
            </w:r>
            <w:proofErr w:type="spellEnd"/>
            <w:r>
              <w:t>)]</w:t>
            </w:r>
          </w:p>
          <w:p w:rsidR="00836A3A" w:rsidRDefault="00836A3A" w:rsidP="00836A3A"/>
          <w:p w:rsidR="00836A3A" w:rsidRDefault="00836A3A" w:rsidP="00836A3A">
            <w:r>
              <w:t xml:space="preserve">$ </w:t>
            </w:r>
            <w:proofErr w:type="spellStart"/>
            <w:r>
              <w:t>sqoop</w:t>
            </w:r>
            <w:proofErr w:type="spellEnd"/>
            <w:r>
              <w:t>-job (generic-</w:t>
            </w:r>
            <w:proofErr w:type="spellStart"/>
            <w:r>
              <w:t>args</w:t>
            </w:r>
            <w:proofErr w:type="spellEnd"/>
            <w:r>
              <w:t>) (job-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836A3A" w:rsidRDefault="00836A3A" w:rsidP="00836A3A">
            <w:r>
              <w:t xml:space="preserve">   [-- [</w:t>
            </w:r>
            <w:proofErr w:type="spellStart"/>
            <w:r>
              <w:t>subtool</w:t>
            </w:r>
            <w:proofErr w:type="spellEnd"/>
            <w:r>
              <w:t>-name] (</w:t>
            </w:r>
            <w:proofErr w:type="spellStart"/>
            <w:r>
              <w:t>subtool-args</w:t>
            </w:r>
            <w:proofErr w:type="spellEnd"/>
            <w:r>
              <w:t>)]</w:t>
            </w:r>
          </w:p>
        </w:tc>
      </w:tr>
    </w:tbl>
    <w:p w:rsidR="00836A3A" w:rsidRDefault="00D42016" w:rsidP="00D42016">
      <w:pPr>
        <w:pStyle w:val="2"/>
      </w:pPr>
      <w:bookmarkStart w:id="42" w:name="_Toc10648402"/>
      <w:r>
        <w:rPr>
          <w:rFonts w:hint="eastAsia"/>
        </w:rPr>
        <w:t>创建</w:t>
      </w:r>
      <w:r>
        <w:rPr>
          <w:rFonts w:hint="eastAsia"/>
        </w:rPr>
        <w:t>job</w:t>
      </w:r>
      <w:bookmarkEnd w:id="42"/>
    </w:p>
    <w:p w:rsidR="00E5272F" w:rsidRDefault="00D667B8" w:rsidP="00D667B8">
      <w:pPr>
        <w:spacing w:line="360" w:lineRule="auto"/>
        <w:ind w:firstLineChars="200" w:firstLine="480"/>
        <w:rPr>
          <w:rFonts w:ascii="Open Sans" w:hAnsi="Open Sans" w:cs="Open Sans"/>
          <w:color w:val="333333"/>
          <w:sz w:val="24"/>
          <w:shd w:val="clear" w:color="auto" w:fill="FFFFFF"/>
        </w:rPr>
      </w:pP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在这里，我们创建一个名为</w:t>
      </w:r>
      <w:proofErr w:type="spellStart"/>
      <w:r w:rsidR="00D20F96" w:rsidRPr="00D667B8">
        <w:rPr>
          <w:sz w:val="24"/>
        </w:rPr>
        <w:t>itcastjob</w:t>
      </w:r>
      <w:proofErr w:type="spellEnd"/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，这可以从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RDBMS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表的数据导入到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HDFS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作业。</w:t>
      </w:r>
    </w:p>
    <w:p w:rsidR="00D667B8" w:rsidRDefault="00D667B8" w:rsidP="00D667B8">
      <w:pPr>
        <w:spacing w:line="360" w:lineRule="auto"/>
        <w:ind w:firstLineChars="200" w:firstLine="480"/>
        <w:rPr>
          <w:rFonts w:ascii="Open Sans" w:hAnsi="Open Sans" w:cs="Open Sans"/>
          <w:color w:val="333333"/>
          <w:sz w:val="24"/>
          <w:shd w:val="clear" w:color="auto" w:fill="FFFFFF"/>
        </w:rPr>
      </w:pP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下面的命令用于创建一个从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DB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数据库的</w:t>
      </w:r>
      <w:proofErr w:type="spellStart"/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emp</w:t>
      </w:r>
      <w:proofErr w:type="spellEnd"/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表导入到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HDFS</w:t>
      </w:r>
      <w:r w:rsidRPr="00D667B8">
        <w:rPr>
          <w:rFonts w:ascii="Open Sans" w:hAnsi="Open Sans" w:cs="Open Sans"/>
          <w:color w:val="333333"/>
          <w:sz w:val="24"/>
          <w:shd w:val="clear" w:color="auto" w:fill="FFFFFF"/>
        </w:rPr>
        <w:t>文件的作业。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7B8" w:rsidTr="00D667B8">
        <w:tc>
          <w:tcPr>
            <w:tcW w:w="8296" w:type="dxa"/>
          </w:tcPr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bin/</w:t>
            </w:r>
            <w:proofErr w:type="spellStart"/>
            <w:r w:rsidRPr="00D667B8">
              <w:rPr>
                <w:sz w:val="24"/>
              </w:rPr>
              <w:t>sqoop</w:t>
            </w:r>
            <w:proofErr w:type="spellEnd"/>
            <w:r w:rsidRPr="00D667B8">
              <w:rPr>
                <w:sz w:val="24"/>
              </w:rPr>
              <w:t xml:space="preserve"> job --create </w:t>
            </w:r>
            <w:proofErr w:type="spellStart"/>
            <w:r w:rsidRPr="00D667B8">
              <w:rPr>
                <w:sz w:val="24"/>
              </w:rPr>
              <w:t>itcastjob</w:t>
            </w:r>
            <w:proofErr w:type="spellEnd"/>
            <w:r w:rsidRPr="00D667B8">
              <w:rPr>
                <w:sz w:val="24"/>
              </w:rPr>
              <w:t xml:space="preserve"> -- import --connect </w:t>
            </w:r>
            <w:proofErr w:type="spellStart"/>
            <w:r w:rsidRPr="00D667B8">
              <w:rPr>
                <w:sz w:val="24"/>
              </w:rPr>
              <w:t>jdbc:mysql</w:t>
            </w:r>
            <w:proofErr w:type="spellEnd"/>
            <w:r w:rsidRPr="00D667B8">
              <w:rPr>
                <w:sz w:val="24"/>
              </w:rPr>
              <w:t>://</w:t>
            </w:r>
            <w:r w:rsidR="004F7D4E">
              <w:rPr>
                <w:sz w:val="24"/>
              </w:rPr>
              <w:t>node</w:t>
            </w:r>
            <w:r w:rsidRPr="00D667B8">
              <w:rPr>
                <w:sz w:val="24"/>
              </w:rPr>
              <w:t>-1:3306/</w:t>
            </w:r>
            <w:proofErr w:type="spellStart"/>
            <w:r w:rsidRPr="00D667B8">
              <w:rPr>
                <w:sz w:val="24"/>
              </w:rPr>
              <w:t>userdb</w:t>
            </w:r>
            <w:proofErr w:type="spellEnd"/>
            <w:r w:rsidRPr="00D667B8">
              <w:rPr>
                <w:sz w:val="24"/>
              </w:rPr>
              <w:t xml:space="preserve">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--username root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 xml:space="preserve">--password </w:t>
            </w:r>
            <w:proofErr w:type="spellStart"/>
            <w:r w:rsidRPr="00D667B8">
              <w:rPr>
                <w:sz w:val="24"/>
              </w:rPr>
              <w:t>hadoop</w:t>
            </w:r>
            <w:proofErr w:type="spellEnd"/>
            <w:r w:rsidRPr="00D667B8">
              <w:rPr>
                <w:sz w:val="24"/>
              </w:rPr>
              <w:t xml:space="preserve">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>--target-</w:t>
            </w:r>
            <w:proofErr w:type="spellStart"/>
            <w:r w:rsidRPr="00D667B8">
              <w:rPr>
                <w:sz w:val="24"/>
              </w:rPr>
              <w:t>dir</w:t>
            </w:r>
            <w:proofErr w:type="spellEnd"/>
            <w:r w:rsidRPr="00D667B8">
              <w:rPr>
                <w:sz w:val="24"/>
              </w:rPr>
              <w:t xml:space="preserve"> /sqoopresult333 \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sz w:val="24"/>
              </w:rPr>
              <w:t xml:space="preserve">--table </w:t>
            </w:r>
            <w:proofErr w:type="spellStart"/>
            <w:r w:rsidRPr="00D667B8">
              <w:rPr>
                <w:sz w:val="24"/>
              </w:rPr>
              <w:t>emp</w:t>
            </w:r>
            <w:proofErr w:type="spellEnd"/>
            <w:r w:rsidRPr="00D667B8">
              <w:rPr>
                <w:sz w:val="24"/>
              </w:rPr>
              <w:t xml:space="preserve"> --m 1</w:t>
            </w:r>
          </w:p>
          <w:p w:rsidR="00D667B8" w:rsidRPr="00D667B8" w:rsidRDefault="00D667B8" w:rsidP="00D667B8">
            <w:pPr>
              <w:spacing w:line="360" w:lineRule="auto"/>
              <w:rPr>
                <w:sz w:val="24"/>
              </w:rPr>
            </w:pPr>
          </w:p>
          <w:p w:rsidR="00D667B8" w:rsidRDefault="00D667B8" w:rsidP="00D667B8">
            <w:pPr>
              <w:spacing w:line="360" w:lineRule="auto"/>
              <w:rPr>
                <w:sz w:val="24"/>
              </w:rPr>
            </w:pPr>
            <w:r w:rsidRPr="00D667B8">
              <w:rPr>
                <w:rFonts w:hint="eastAsia"/>
                <w:sz w:val="24"/>
              </w:rPr>
              <w:t>注意</w:t>
            </w:r>
            <w:r w:rsidRPr="00D667B8">
              <w:rPr>
                <w:rFonts w:hint="eastAsia"/>
                <w:sz w:val="24"/>
              </w:rPr>
              <w:t>import</w:t>
            </w:r>
            <w:r w:rsidRPr="00D667B8">
              <w:rPr>
                <w:rFonts w:hint="eastAsia"/>
                <w:sz w:val="24"/>
              </w:rPr>
              <w:t>前要有空格</w:t>
            </w:r>
          </w:p>
        </w:tc>
      </w:tr>
    </w:tbl>
    <w:p w:rsidR="00F5363B" w:rsidRDefault="00F5363B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D42016" w:rsidRDefault="00D42016" w:rsidP="00D42016">
      <w:pPr>
        <w:pStyle w:val="2"/>
      </w:pPr>
      <w:bookmarkStart w:id="43" w:name="_Toc10648403"/>
      <w:r>
        <w:rPr>
          <w:rFonts w:hint="eastAsia"/>
        </w:rPr>
        <w:lastRenderedPageBreak/>
        <w:t>验证</w:t>
      </w:r>
      <w:r>
        <w:rPr>
          <w:rFonts w:hint="eastAsia"/>
        </w:rPr>
        <w:t>job</w:t>
      </w:r>
      <w:bookmarkEnd w:id="43"/>
    </w:p>
    <w:p w:rsidR="00F24F0F" w:rsidRDefault="00F24F0F" w:rsidP="00F24F0F">
      <w:pPr>
        <w:spacing w:line="360" w:lineRule="auto"/>
        <w:ind w:firstLineChars="200" w:firstLine="482"/>
        <w:rPr>
          <w:sz w:val="24"/>
        </w:rPr>
      </w:pPr>
      <w:r w:rsidRPr="00F24F0F">
        <w:rPr>
          <w:b/>
          <w:bCs/>
          <w:sz w:val="24"/>
        </w:rPr>
        <w:t>‘--list’</w:t>
      </w:r>
      <w:r w:rsidRPr="00F24F0F">
        <w:rPr>
          <w:sz w:val="24"/>
        </w:rPr>
        <w:t xml:space="preserve"> </w:t>
      </w:r>
      <w:r w:rsidRPr="00F24F0F">
        <w:rPr>
          <w:sz w:val="24"/>
        </w:rPr>
        <w:t>参数是用来验证保存的作业。下面的命令用来验证保存</w:t>
      </w:r>
      <w:proofErr w:type="spellStart"/>
      <w:r w:rsidRPr="00F24F0F">
        <w:rPr>
          <w:sz w:val="24"/>
        </w:rPr>
        <w:t>Sqoop</w:t>
      </w:r>
      <w:proofErr w:type="spellEnd"/>
      <w:r w:rsidRPr="00F24F0F">
        <w:rPr>
          <w:sz w:val="24"/>
        </w:rPr>
        <w:t>作业的列表。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07D" w:rsidTr="0094307D">
        <w:tc>
          <w:tcPr>
            <w:tcW w:w="8296" w:type="dxa"/>
          </w:tcPr>
          <w:p w:rsidR="0094307D" w:rsidRDefault="0094307D" w:rsidP="00F24F0F">
            <w:pPr>
              <w:spacing w:line="360" w:lineRule="auto"/>
              <w:rPr>
                <w:rFonts w:ascii="Open Sans" w:hAnsi="Open Sans" w:cs="Open Sans"/>
                <w:color w:val="333333"/>
                <w:sz w:val="24"/>
                <w:shd w:val="clear" w:color="auto" w:fill="FFFFFF"/>
              </w:rPr>
            </w:pPr>
            <w:r w:rsidRPr="0094307D">
              <w:rPr>
                <w:sz w:val="24"/>
              </w:rPr>
              <w:t>bin/</w:t>
            </w:r>
            <w:proofErr w:type="spellStart"/>
            <w:r w:rsidRPr="0094307D">
              <w:rPr>
                <w:sz w:val="24"/>
              </w:rPr>
              <w:t>sqoop</w:t>
            </w:r>
            <w:proofErr w:type="spellEnd"/>
            <w:r w:rsidRPr="0094307D">
              <w:rPr>
                <w:sz w:val="24"/>
              </w:rPr>
              <w:t xml:space="preserve"> job --list</w:t>
            </w:r>
          </w:p>
        </w:tc>
      </w:tr>
    </w:tbl>
    <w:p w:rsidR="0094307D" w:rsidRPr="00F24F0F" w:rsidRDefault="00F5363B" w:rsidP="00E73A7E">
      <w:pPr>
        <w:spacing w:line="360" w:lineRule="auto"/>
        <w:rPr>
          <w:rFonts w:ascii="Open Sans" w:hAnsi="Open Sans" w:cs="Open Sans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DBDF003" wp14:editId="6281646A">
            <wp:extent cx="5274310" cy="6426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6" w:rsidRDefault="00D42016" w:rsidP="00D42016">
      <w:pPr>
        <w:pStyle w:val="2"/>
      </w:pPr>
      <w:bookmarkStart w:id="44" w:name="_Toc10648404"/>
      <w:r>
        <w:rPr>
          <w:rFonts w:hint="eastAsia"/>
        </w:rPr>
        <w:t>检查</w:t>
      </w:r>
      <w:r>
        <w:rPr>
          <w:rFonts w:hint="eastAsia"/>
        </w:rPr>
        <w:t>job</w:t>
      </w:r>
      <w:bookmarkEnd w:id="44"/>
    </w:p>
    <w:p w:rsidR="0063451F" w:rsidRDefault="0063451F" w:rsidP="0063451F">
      <w:pPr>
        <w:spacing w:line="360" w:lineRule="auto"/>
        <w:ind w:firstLineChars="200" w:firstLine="482"/>
        <w:rPr>
          <w:bCs/>
          <w:sz w:val="24"/>
        </w:rPr>
      </w:pPr>
      <w:r w:rsidRPr="00E92823">
        <w:rPr>
          <w:b/>
          <w:sz w:val="24"/>
        </w:rPr>
        <w:t>‘--show’</w:t>
      </w:r>
      <w:r w:rsidRPr="00E92823">
        <w:rPr>
          <w:b/>
          <w:bCs/>
          <w:sz w:val="24"/>
        </w:rPr>
        <w:t xml:space="preserve"> </w:t>
      </w:r>
      <w:r w:rsidRPr="00E92823">
        <w:rPr>
          <w:bCs/>
          <w:sz w:val="24"/>
        </w:rPr>
        <w:t>参数用于检查或验证特定的工作，及其详细信息。以下命令和样本输出用来验证一个名为</w:t>
      </w:r>
      <w:proofErr w:type="spellStart"/>
      <w:r w:rsidR="00E92823">
        <w:rPr>
          <w:rFonts w:hint="eastAsia"/>
          <w:bCs/>
          <w:sz w:val="24"/>
        </w:rPr>
        <w:t>itcast</w:t>
      </w:r>
      <w:r w:rsidRPr="00E92823">
        <w:rPr>
          <w:bCs/>
          <w:sz w:val="24"/>
        </w:rPr>
        <w:t>job</w:t>
      </w:r>
      <w:proofErr w:type="spellEnd"/>
      <w:r w:rsidRPr="00E92823">
        <w:rPr>
          <w:bCs/>
          <w:sz w:val="24"/>
        </w:rPr>
        <w:t>的作业。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6C8" w:rsidTr="005E36C8">
        <w:tc>
          <w:tcPr>
            <w:tcW w:w="8296" w:type="dxa"/>
          </w:tcPr>
          <w:p w:rsidR="005E36C8" w:rsidRDefault="005E36C8" w:rsidP="0063451F">
            <w:pPr>
              <w:spacing w:line="360" w:lineRule="auto"/>
              <w:rPr>
                <w:bCs/>
                <w:sz w:val="24"/>
              </w:rPr>
            </w:pPr>
            <w:r w:rsidRPr="005E36C8">
              <w:rPr>
                <w:bCs/>
                <w:sz w:val="24"/>
              </w:rPr>
              <w:t>bin/</w:t>
            </w:r>
            <w:proofErr w:type="spellStart"/>
            <w:r w:rsidRPr="005E36C8">
              <w:rPr>
                <w:bCs/>
                <w:sz w:val="24"/>
              </w:rPr>
              <w:t>sqoop</w:t>
            </w:r>
            <w:proofErr w:type="spellEnd"/>
            <w:r w:rsidRPr="005E36C8">
              <w:rPr>
                <w:bCs/>
                <w:sz w:val="24"/>
              </w:rPr>
              <w:t xml:space="preserve"> job --show </w:t>
            </w:r>
            <w:proofErr w:type="spellStart"/>
            <w:r>
              <w:rPr>
                <w:rFonts w:hint="eastAsia"/>
                <w:bCs/>
                <w:sz w:val="24"/>
              </w:rPr>
              <w:t>itcast</w:t>
            </w:r>
            <w:r w:rsidRPr="00E92823">
              <w:rPr>
                <w:bCs/>
                <w:sz w:val="24"/>
              </w:rPr>
              <w:t>job</w:t>
            </w:r>
            <w:proofErr w:type="spellEnd"/>
          </w:p>
        </w:tc>
      </w:tr>
    </w:tbl>
    <w:p w:rsidR="005E36C8" w:rsidRPr="00E92823" w:rsidRDefault="005E36C8" w:rsidP="0063451F">
      <w:pPr>
        <w:spacing w:line="360" w:lineRule="auto"/>
        <w:ind w:firstLineChars="200" w:firstLine="420"/>
        <w:rPr>
          <w:bCs/>
          <w:sz w:val="24"/>
        </w:rPr>
      </w:pPr>
      <w:r>
        <w:rPr>
          <w:noProof/>
        </w:rPr>
        <w:drawing>
          <wp:inline distT="0" distB="0" distL="0" distR="0" wp14:anchorId="4E4107E5" wp14:editId="3DF03747">
            <wp:extent cx="4473328" cy="2042337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6" w:rsidRDefault="00D42016" w:rsidP="00D42016">
      <w:pPr>
        <w:pStyle w:val="2"/>
      </w:pPr>
      <w:bookmarkStart w:id="45" w:name="_Toc10648405"/>
      <w:r>
        <w:rPr>
          <w:rFonts w:hint="eastAsia"/>
        </w:rPr>
        <w:t>执行</w:t>
      </w:r>
      <w:r>
        <w:rPr>
          <w:rFonts w:hint="eastAsia"/>
        </w:rPr>
        <w:t>job</w:t>
      </w:r>
      <w:bookmarkEnd w:id="45"/>
    </w:p>
    <w:p w:rsidR="00BB7180" w:rsidRDefault="00BB7180" w:rsidP="00F14568">
      <w:pPr>
        <w:spacing w:line="360" w:lineRule="auto"/>
        <w:ind w:firstLineChars="200" w:firstLine="482"/>
        <w:rPr>
          <w:bCs/>
          <w:sz w:val="24"/>
        </w:rPr>
      </w:pPr>
      <w:r w:rsidRPr="00BB7180">
        <w:rPr>
          <w:b/>
          <w:sz w:val="24"/>
        </w:rPr>
        <w:t>‘--exec’</w:t>
      </w:r>
      <w:r w:rsidRPr="00BB7180">
        <w:rPr>
          <w:bCs/>
          <w:sz w:val="24"/>
        </w:rPr>
        <w:t xml:space="preserve"> </w:t>
      </w:r>
      <w:r w:rsidRPr="00BB7180">
        <w:rPr>
          <w:bCs/>
          <w:sz w:val="24"/>
        </w:rPr>
        <w:t>选项用于执行保存的作业。下面的命令用于执行保存的作业称为</w:t>
      </w:r>
      <w:proofErr w:type="spellStart"/>
      <w:r w:rsidR="00A91000">
        <w:rPr>
          <w:rFonts w:hint="eastAsia"/>
          <w:bCs/>
          <w:sz w:val="24"/>
        </w:rPr>
        <w:t>itcast</w:t>
      </w:r>
      <w:r w:rsidR="00A91000" w:rsidRPr="00E92823">
        <w:rPr>
          <w:bCs/>
          <w:sz w:val="24"/>
        </w:rPr>
        <w:t>job</w:t>
      </w:r>
      <w:proofErr w:type="spellEnd"/>
      <w:r w:rsidRPr="00BB7180">
        <w:rPr>
          <w:bCs/>
          <w:sz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9D6" w:rsidTr="009129D6">
        <w:tc>
          <w:tcPr>
            <w:tcW w:w="8296" w:type="dxa"/>
          </w:tcPr>
          <w:p w:rsidR="009129D6" w:rsidRDefault="009129D6" w:rsidP="00F14568">
            <w:pPr>
              <w:spacing w:line="360" w:lineRule="auto"/>
              <w:rPr>
                <w:bCs/>
                <w:sz w:val="24"/>
              </w:rPr>
            </w:pPr>
            <w:r w:rsidRPr="009129D6">
              <w:rPr>
                <w:bCs/>
                <w:sz w:val="24"/>
              </w:rPr>
              <w:t>bin/</w:t>
            </w:r>
            <w:proofErr w:type="spellStart"/>
            <w:r w:rsidRPr="009129D6">
              <w:rPr>
                <w:bCs/>
                <w:sz w:val="24"/>
              </w:rPr>
              <w:t>sqoop</w:t>
            </w:r>
            <w:proofErr w:type="spellEnd"/>
            <w:r w:rsidRPr="009129D6">
              <w:rPr>
                <w:bCs/>
                <w:sz w:val="24"/>
              </w:rPr>
              <w:t xml:space="preserve"> job --exec </w:t>
            </w:r>
            <w:proofErr w:type="spellStart"/>
            <w:r w:rsidR="00A4779F">
              <w:rPr>
                <w:rFonts w:hint="eastAsia"/>
                <w:bCs/>
                <w:sz w:val="24"/>
              </w:rPr>
              <w:t>itcast</w:t>
            </w:r>
            <w:r w:rsidR="00A4779F" w:rsidRPr="00E92823">
              <w:rPr>
                <w:bCs/>
                <w:sz w:val="24"/>
              </w:rPr>
              <w:t>job</w:t>
            </w:r>
            <w:proofErr w:type="spellEnd"/>
          </w:p>
        </w:tc>
      </w:tr>
    </w:tbl>
    <w:p w:rsidR="00192678" w:rsidRDefault="00192678">
      <w:pPr>
        <w:widowControl/>
        <w:spacing w:line="240" w:lineRule="auto"/>
        <w:jc w:val="left"/>
        <w:rPr>
          <w:rFonts w:ascii="Cambria" w:eastAsia="黑体" w:hAnsi="Cambria"/>
          <w:b/>
          <w:bCs/>
          <w:sz w:val="32"/>
          <w:szCs w:val="32"/>
        </w:rPr>
      </w:pPr>
      <w:r>
        <w:br w:type="page"/>
      </w:r>
    </w:p>
    <w:p w:rsidR="009129D6" w:rsidRDefault="00192678" w:rsidP="00192678">
      <w:pPr>
        <w:pStyle w:val="2"/>
      </w:pPr>
      <w:bookmarkStart w:id="46" w:name="_Toc10648406"/>
      <w:proofErr w:type="gramStart"/>
      <w:r>
        <w:lastRenderedPageBreak/>
        <w:t>免密执行</w:t>
      </w:r>
      <w:proofErr w:type="gramEnd"/>
      <w:r>
        <w:t>job</w:t>
      </w:r>
      <w:bookmarkEnd w:id="46"/>
    </w:p>
    <w:p w:rsidR="00D12937" w:rsidRDefault="005E457D" w:rsidP="005E457D">
      <w:pPr>
        <w:spacing w:line="360" w:lineRule="auto"/>
        <w:ind w:firstLineChars="200" w:firstLine="480"/>
        <w:rPr>
          <w:sz w:val="24"/>
        </w:rPr>
      </w:pPr>
      <w:proofErr w:type="spellStart"/>
      <w:r w:rsidRPr="005E457D">
        <w:rPr>
          <w:rFonts w:hint="eastAsia"/>
          <w:sz w:val="24"/>
        </w:rPr>
        <w:t>sqoop</w:t>
      </w:r>
      <w:proofErr w:type="spellEnd"/>
      <w:r w:rsidRPr="005E457D">
        <w:rPr>
          <w:rFonts w:hint="eastAsia"/>
          <w:sz w:val="24"/>
        </w:rPr>
        <w:t>在创建</w:t>
      </w:r>
      <w:r w:rsidRPr="005E457D">
        <w:rPr>
          <w:rFonts w:hint="eastAsia"/>
          <w:sz w:val="24"/>
        </w:rPr>
        <w:t>job</w:t>
      </w:r>
      <w:r w:rsidRPr="005E457D">
        <w:rPr>
          <w:rFonts w:hint="eastAsia"/>
          <w:sz w:val="24"/>
        </w:rPr>
        <w:t>时，使用</w:t>
      </w:r>
      <w:r w:rsidRPr="005E457D">
        <w:rPr>
          <w:rFonts w:hint="eastAsia"/>
          <w:sz w:val="24"/>
        </w:rPr>
        <w:t>--password-file</w:t>
      </w:r>
      <w:r w:rsidRPr="005E457D">
        <w:rPr>
          <w:rFonts w:hint="eastAsia"/>
          <w:sz w:val="24"/>
        </w:rPr>
        <w:t>参数，可以避免输入</w:t>
      </w:r>
      <w:proofErr w:type="spellStart"/>
      <w:r w:rsidRPr="005E457D">
        <w:rPr>
          <w:rFonts w:hint="eastAsia"/>
          <w:sz w:val="24"/>
        </w:rPr>
        <w:t>mysql</w:t>
      </w:r>
      <w:proofErr w:type="spellEnd"/>
      <w:r w:rsidRPr="005E457D">
        <w:rPr>
          <w:rFonts w:hint="eastAsia"/>
          <w:sz w:val="24"/>
        </w:rPr>
        <w:t>密码，如果使用</w:t>
      </w:r>
      <w:r w:rsidRPr="005E457D">
        <w:rPr>
          <w:rFonts w:hint="eastAsia"/>
          <w:sz w:val="24"/>
        </w:rPr>
        <w:t>--password</w:t>
      </w:r>
      <w:r w:rsidRPr="005E457D">
        <w:rPr>
          <w:rFonts w:hint="eastAsia"/>
          <w:sz w:val="24"/>
        </w:rPr>
        <w:t>将出现警告，并且每次都要手动输入密码才能执行</w:t>
      </w:r>
      <w:r w:rsidRPr="005E457D">
        <w:rPr>
          <w:rFonts w:hint="eastAsia"/>
          <w:sz w:val="24"/>
        </w:rPr>
        <w:t>job</w:t>
      </w:r>
      <w:r w:rsidRPr="005E457D">
        <w:rPr>
          <w:rFonts w:hint="eastAsia"/>
          <w:sz w:val="24"/>
        </w:rPr>
        <w:t>，</w:t>
      </w:r>
      <w:proofErr w:type="spellStart"/>
      <w:r w:rsidRPr="005E457D">
        <w:rPr>
          <w:rFonts w:hint="eastAsia"/>
          <w:sz w:val="24"/>
        </w:rPr>
        <w:t>sqoop</w:t>
      </w:r>
      <w:proofErr w:type="spellEnd"/>
      <w:r w:rsidRPr="005E457D">
        <w:rPr>
          <w:rFonts w:hint="eastAsia"/>
          <w:sz w:val="24"/>
        </w:rPr>
        <w:t>规定密码文件必须存放在</w:t>
      </w:r>
      <w:r w:rsidRPr="005E457D">
        <w:rPr>
          <w:rFonts w:hint="eastAsia"/>
          <w:sz w:val="24"/>
        </w:rPr>
        <w:t>HDFS</w:t>
      </w:r>
      <w:r w:rsidRPr="005E457D">
        <w:rPr>
          <w:rFonts w:hint="eastAsia"/>
          <w:sz w:val="24"/>
        </w:rPr>
        <w:t>上，并且权限必须是</w:t>
      </w:r>
      <w:r w:rsidRPr="005E457D">
        <w:rPr>
          <w:rFonts w:hint="eastAsia"/>
          <w:sz w:val="24"/>
        </w:rPr>
        <w:t>400</w:t>
      </w:r>
      <w:r w:rsidRPr="005E457D">
        <w:rPr>
          <w:rFonts w:hint="eastAsia"/>
          <w:sz w:val="24"/>
        </w:rPr>
        <w:t>。</w:t>
      </w:r>
    </w:p>
    <w:p w:rsidR="00370080" w:rsidRDefault="00370080" w:rsidP="005E457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并且</w:t>
      </w:r>
      <w:r w:rsidRPr="00370080">
        <w:rPr>
          <w:rFonts w:hint="eastAsia"/>
          <w:sz w:val="24"/>
        </w:rPr>
        <w:t>检查</w:t>
      </w:r>
      <w:proofErr w:type="spellStart"/>
      <w:r w:rsidRPr="00370080">
        <w:rPr>
          <w:rFonts w:hint="eastAsia"/>
          <w:sz w:val="24"/>
        </w:rPr>
        <w:t>sqoop</w:t>
      </w:r>
      <w:proofErr w:type="spellEnd"/>
      <w:r w:rsidRPr="00370080">
        <w:rPr>
          <w:rFonts w:hint="eastAsia"/>
          <w:sz w:val="24"/>
        </w:rPr>
        <w:t>的</w:t>
      </w:r>
      <w:r w:rsidRPr="00370080">
        <w:rPr>
          <w:rFonts w:hint="eastAsia"/>
          <w:sz w:val="24"/>
        </w:rPr>
        <w:t>sqoop-site.xml</w:t>
      </w:r>
      <w:r w:rsidRPr="00370080">
        <w:rPr>
          <w:rFonts w:hint="eastAsia"/>
          <w:sz w:val="24"/>
        </w:rPr>
        <w:t>是否存在如下配置：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>&lt;</w:t>
      </w:r>
      <w:proofErr w:type="gramStart"/>
      <w:r w:rsidRPr="00370080">
        <w:rPr>
          <w:sz w:val="24"/>
        </w:rPr>
        <w:t>property</w:t>
      </w:r>
      <w:proofErr w:type="gramEnd"/>
      <w:r w:rsidRPr="00370080">
        <w:rPr>
          <w:sz w:val="24"/>
        </w:rPr>
        <w:t>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&lt;name&gt;</w:t>
      </w:r>
      <w:proofErr w:type="spellStart"/>
      <w:r w:rsidRPr="00370080">
        <w:rPr>
          <w:sz w:val="24"/>
        </w:rPr>
        <w:t>sqoop.metastore.client.record.password</w:t>
      </w:r>
      <w:proofErr w:type="spellEnd"/>
      <w:r w:rsidRPr="00370080">
        <w:rPr>
          <w:sz w:val="24"/>
        </w:rPr>
        <w:t>&lt;/name&gt;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</w:t>
      </w:r>
      <w:proofErr w:type="gramStart"/>
      <w:r w:rsidRPr="00370080">
        <w:rPr>
          <w:sz w:val="24"/>
        </w:rPr>
        <w:t>value&gt;</w:t>
      </w:r>
      <w:proofErr w:type="gramEnd"/>
      <w:r w:rsidRPr="00370080">
        <w:rPr>
          <w:sz w:val="24"/>
        </w:rPr>
        <w:t>true&lt;/value&gt;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</w:t>
      </w:r>
      <w:proofErr w:type="gramStart"/>
      <w:r w:rsidRPr="00370080">
        <w:rPr>
          <w:sz w:val="24"/>
        </w:rPr>
        <w:t>description&gt;</w:t>
      </w:r>
      <w:proofErr w:type="gramEnd"/>
      <w:r w:rsidRPr="00370080">
        <w:rPr>
          <w:sz w:val="24"/>
        </w:rPr>
        <w:t xml:space="preserve">If true, allow saved passwords in the </w:t>
      </w:r>
      <w:proofErr w:type="spellStart"/>
      <w:r w:rsidRPr="00370080">
        <w:rPr>
          <w:sz w:val="24"/>
        </w:rPr>
        <w:t>metastore</w:t>
      </w:r>
      <w:proofErr w:type="spellEnd"/>
      <w:r w:rsidRPr="00370080">
        <w:rPr>
          <w:sz w:val="24"/>
        </w:rPr>
        <w:t>.</w:t>
      </w:r>
    </w:p>
    <w:p w:rsidR="00370080" w:rsidRP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 xml:space="preserve">    &lt;/description&gt;</w:t>
      </w:r>
    </w:p>
    <w:p w:rsidR="00370080" w:rsidRDefault="00370080" w:rsidP="00370080">
      <w:pPr>
        <w:spacing w:line="360" w:lineRule="auto"/>
        <w:ind w:firstLineChars="200" w:firstLine="480"/>
        <w:rPr>
          <w:sz w:val="24"/>
        </w:rPr>
      </w:pPr>
      <w:r w:rsidRPr="00370080">
        <w:rPr>
          <w:sz w:val="24"/>
        </w:rPr>
        <w:t>&lt;/property&gt;</w:t>
      </w:r>
    </w:p>
    <w:p w:rsidR="00DD0797" w:rsidRDefault="00DD0797" w:rsidP="00370080">
      <w:pPr>
        <w:spacing w:line="360" w:lineRule="auto"/>
        <w:ind w:firstLineChars="200" w:firstLine="480"/>
        <w:rPr>
          <w:sz w:val="24"/>
        </w:rPr>
      </w:pP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D0797" w:rsidTr="00DD0797">
        <w:tc>
          <w:tcPr>
            <w:tcW w:w="7875" w:type="dxa"/>
          </w:tcPr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bin/</w:t>
            </w:r>
            <w:proofErr w:type="spellStart"/>
            <w:r w:rsidRPr="00DD0797">
              <w:rPr>
                <w:sz w:val="24"/>
              </w:rPr>
              <w:t>sqoop</w:t>
            </w:r>
            <w:proofErr w:type="spellEnd"/>
            <w:r w:rsidRPr="00DD0797">
              <w:rPr>
                <w:sz w:val="24"/>
              </w:rPr>
              <w:t xml:space="preserve"> job --create itcastjob1 -- import --connect </w:t>
            </w:r>
            <w:proofErr w:type="spellStart"/>
            <w:r w:rsidRPr="00DD0797">
              <w:rPr>
                <w:sz w:val="24"/>
              </w:rPr>
              <w:t>jdbc:mysql</w:t>
            </w:r>
            <w:proofErr w:type="spellEnd"/>
            <w:r w:rsidRPr="00DD0797">
              <w:rPr>
                <w:sz w:val="24"/>
              </w:rPr>
              <w:t>://cdh-1:3306/</w:t>
            </w:r>
            <w:proofErr w:type="spellStart"/>
            <w:r w:rsidRPr="00DD0797">
              <w:rPr>
                <w:sz w:val="24"/>
              </w:rPr>
              <w:t>userdb</w:t>
            </w:r>
            <w:proofErr w:type="spellEnd"/>
            <w:r w:rsidRPr="00DD0797">
              <w:rPr>
                <w:sz w:val="24"/>
              </w:rPr>
              <w:t xml:space="preserve">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--username root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--password-file /input/</w:t>
            </w:r>
            <w:proofErr w:type="spellStart"/>
            <w:r w:rsidRPr="00DD0797">
              <w:rPr>
                <w:sz w:val="24"/>
              </w:rPr>
              <w:t>sqoop</w:t>
            </w:r>
            <w:proofErr w:type="spellEnd"/>
            <w:r w:rsidRPr="00DD0797">
              <w:rPr>
                <w:sz w:val="24"/>
              </w:rPr>
              <w:t>/</w:t>
            </w:r>
            <w:proofErr w:type="spellStart"/>
            <w:r w:rsidRPr="00DD0797">
              <w:rPr>
                <w:sz w:val="24"/>
              </w:rPr>
              <w:t>pwd</w:t>
            </w:r>
            <w:proofErr w:type="spellEnd"/>
            <w:r w:rsidRPr="00DD0797">
              <w:rPr>
                <w:sz w:val="24"/>
              </w:rPr>
              <w:t>/itcastmysql.pwd \</w:t>
            </w:r>
          </w:p>
          <w:p w:rsidR="00DD0797" w:rsidRPr="00DD0797" w:rsidRDefault="00DD0797" w:rsidP="00DD0797">
            <w:pPr>
              <w:spacing w:line="360" w:lineRule="auto"/>
              <w:rPr>
                <w:sz w:val="24"/>
              </w:rPr>
            </w:pPr>
            <w:r w:rsidRPr="00DD0797">
              <w:rPr>
                <w:sz w:val="24"/>
              </w:rPr>
              <w:t>--target-</w:t>
            </w:r>
            <w:proofErr w:type="spellStart"/>
            <w:r w:rsidRPr="00DD0797">
              <w:rPr>
                <w:sz w:val="24"/>
              </w:rPr>
              <w:t>dir</w:t>
            </w:r>
            <w:proofErr w:type="spellEnd"/>
            <w:r w:rsidRPr="00DD0797">
              <w:rPr>
                <w:sz w:val="24"/>
              </w:rPr>
              <w:t xml:space="preserve"> /sqoopresult333 \</w:t>
            </w:r>
          </w:p>
          <w:p w:rsidR="00DD0797" w:rsidRDefault="00DD0797" w:rsidP="00DD0797">
            <w:pPr>
              <w:spacing w:line="360" w:lineRule="auto"/>
              <w:rPr>
                <w:rFonts w:hint="eastAsia"/>
                <w:sz w:val="24"/>
              </w:rPr>
            </w:pPr>
            <w:r w:rsidRPr="00DD0797">
              <w:rPr>
                <w:sz w:val="24"/>
              </w:rPr>
              <w:t xml:space="preserve">--table </w:t>
            </w:r>
            <w:proofErr w:type="spellStart"/>
            <w:r w:rsidRPr="00DD0797">
              <w:rPr>
                <w:sz w:val="24"/>
              </w:rPr>
              <w:t>emp</w:t>
            </w:r>
            <w:proofErr w:type="spellEnd"/>
            <w:r w:rsidRPr="00DD0797">
              <w:rPr>
                <w:sz w:val="24"/>
              </w:rPr>
              <w:t xml:space="preserve"> --m 1</w:t>
            </w:r>
          </w:p>
        </w:tc>
      </w:tr>
    </w:tbl>
    <w:p w:rsidR="00DD0797" w:rsidRPr="005E457D" w:rsidRDefault="00DD0797" w:rsidP="00370080">
      <w:pPr>
        <w:spacing w:line="360" w:lineRule="auto"/>
        <w:ind w:firstLineChars="200" w:firstLine="480"/>
        <w:rPr>
          <w:rFonts w:hint="eastAsia"/>
          <w:sz w:val="24"/>
        </w:rPr>
      </w:pPr>
    </w:p>
    <w:sectPr w:rsidR="00DD0797" w:rsidRPr="005E457D">
      <w:headerReference w:type="default" r:id="rId24"/>
      <w:footerReference w:type="default" r:id="rId2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F7" w:rsidRDefault="00ED67F7">
      <w:r>
        <w:separator/>
      </w:r>
    </w:p>
  </w:endnote>
  <w:endnote w:type="continuationSeparator" w:id="0">
    <w:p w:rsidR="00ED67F7" w:rsidRDefault="00ED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8C" w:rsidRDefault="007D068C">
    <w:pPr>
      <w:pStyle w:val="a3"/>
      <w:jc w:val="center"/>
    </w:pPr>
    <w:r>
      <w:rPr>
        <w:rFonts w:hint="eastAsia"/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proofErr w:type="spellEnd"/>
    <w:r>
      <w:rPr>
        <w:rFonts w:ascii="微软雅黑" w:eastAsia="微软雅黑" w:hAnsi="微软雅黑" w:cs="微软雅黑" w:hint="eastAsia"/>
        <w:sz w:val="20"/>
        <w:szCs w:val="20"/>
      </w:rPr>
      <w:t xml:space="preserve">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F7" w:rsidRDefault="00ED67F7">
      <w:r>
        <w:separator/>
      </w:r>
    </w:p>
  </w:footnote>
  <w:footnote w:type="continuationSeparator" w:id="0">
    <w:p w:rsidR="00ED67F7" w:rsidRDefault="00ED6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8C" w:rsidRDefault="007D068C">
    <w:pPr>
      <w:pStyle w:val="a5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567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2651BC7"/>
    <w:multiLevelType w:val="hybridMultilevel"/>
    <w:tmpl w:val="0CFEC6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6B5206"/>
    <w:multiLevelType w:val="hybridMultilevel"/>
    <w:tmpl w:val="0CA0A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386F53"/>
    <w:multiLevelType w:val="hybridMultilevel"/>
    <w:tmpl w:val="758297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1139DE"/>
    <w:multiLevelType w:val="hybridMultilevel"/>
    <w:tmpl w:val="DE169100"/>
    <w:lvl w:ilvl="0" w:tplc="B568DF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A3308C"/>
    <w:multiLevelType w:val="hybridMultilevel"/>
    <w:tmpl w:val="34922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D963A59"/>
    <w:multiLevelType w:val="multilevel"/>
    <w:tmpl w:val="1D963A5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F3A47C8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9E54045"/>
    <w:multiLevelType w:val="hybridMultilevel"/>
    <w:tmpl w:val="D29E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9451E6"/>
    <w:multiLevelType w:val="hybridMultilevel"/>
    <w:tmpl w:val="52B8C1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9C6EA0"/>
    <w:multiLevelType w:val="multilevel"/>
    <w:tmpl w:val="3C9C6E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E610F5"/>
    <w:multiLevelType w:val="hybridMultilevel"/>
    <w:tmpl w:val="99FC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E363C51"/>
    <w:multiLevelType w:val="hybridMultilevel"/>
    <w:tmpl w:val="D068B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881FC3"/>
    <w:multiLevelType w:val="hybridMultilevel"/>
    <w:tmpl w:val="556CAA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3B22902"/>
    <w:multiLevelType w:val="hybridMultilevel"/>
    <w:tmpl w:val="D24EB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25436C"/>
    <w:multiLevelType w:val="multilevel"/>
    <w:tmpl w:val="5525436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6D40D10"/>
    <w:multiLevelType w:val="singleLevel"/>
    <w:tmpl w:val="56D40D10"/>
    <w:lvl w:ilvl="0">
      <w:start w:val="1"/>
      <w:numFmt w:val="decimal"/>
      <w:suff w:val="nothing"/>
      <w:lvlText w:val="%1、"/>
      <w:lvlJc w:val="left"/>
    </w:lvl>
  </w:abstractNum>
  <w:abstractNum w:abstractNumId="18">
    <w:nsid w:val="56D40E17"/>
    <w:multiLevelType w:val="singleLevel"/>
    <w:tmpl w:val="56D40E17"/>
    <w:lvl w:ilvl="0">
      <w:start w:val="3"/>
      <w:numFmt w:val="decimal"/>
      <w:suff w:val="nothing"/>
      <w:lvlText w:val="%1、"/>
      <w:lvlJc w:val="left"/>
    </w:lvl>
  </w:abstractNum>
  <w:abstractNum w:abstractNumId="19">
    <w:nsid w:val="571789D5"/>
    <w:multiLevelType w:val="singleLevel"/>
    <w:tmpl w:val="571789D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62797771"/>
    <w:multiLevelType w:val="hybridMultilevel"/>
    <w:tmpl w:val="E9305C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B1C5676"/>
    <w:multiLevelType w:val="multilevel"/>
    <w:tmpl w:val="6B1C56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065AB5"/>
    <w:multiLevelType w:val="hybridMultilevel"/>
    <w:tmpl w:val="AC76D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260726"/>
    <w:multiLevelType w:val="hybridMultilevel"/>
    <w:tmpl w:val="C2ACDE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7B66533A"/>
    <w:multiLevelType w:val="hybridMultilevel"/>
    <w:tmpl w:val="1BECA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08037D"/>
    <w:multiLevelType w:val="multilevel"/>
    <w:tmpl w:val="7C08037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B764F9"/>
    <w:multiLevelType w:val="hybridMultilevel"/>
    <w:tmpl w:val="4EC2E0CE"/>
    <w:lvl w:ilvl="0" w:tplc="04090009">
      <w:start w:val="1"/>
      <w:numFmt w:val="bullet"/>
      <w:lvlText w:val="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4"/>
  </w:num>
  <w:num w:numId="6">
    <w:abstractNumId w:val="3"/>
  </w:num>
  <w:num w:numId="7">
    <w:abstractNumId w:val="15"/>
  </w:num>
  <w:num w:numId="8">
    <w:abstractNumId w:val="5"/>
  </w:num>
  <w:num w:numId="9">
    <w:abstractNumId w:val="20"/>
  </w:num>
  <w:num w:numId="10">
    <w:abstractNumId w:val="6"/>
  </w:num>
  <w:num w:numId="11">
    <w:abstractNumId w:val="16"/>
  </w:num>
  <w:num w:numId="12">
    <w:abstractNumId w:val="25"/>
  </w:num>
  <w:num w:numId="13">
    <w:abstractNumId w:val="7"/>
  </w:num>
  <w:num w:numId="14">
    <w:abstractNumId w:val="7"/>
  </w:num>
  <w:num w:numId="15">
    <w:abstractNumId w:val="8"/>
  </w:num>
  <w:num w:numId="16">
    <w:abstractNumId w:val="11"/>
  </w:num>
  <w:num w:numId="17">
    <w:abstractNumId w:val="2"/>
  </w:num>
  <w:num w:numId="18">
    <w:abstractNumId w:val="26"/>
  </w:num>
  <w:num w:numId="19">
    <w:abstractNumId w:val="21"/>
  </w:num>
  <w:num w:numId="20">
    <w:abstractNumId w:val="19"/>
  </w:num>
  <w:num w:numId="21">
    <w:abstractNumId w:val="10"/>
  </w:num>
  <w:num w:numId="22">
    <w:abstractNumId w:val="17"/>
  </w:num>
  <w:num w:numId="23">
    <w:abstractNumId w:val="18"/>
  </w:num>
  <w:num w:numId="24">
    <w:abstractNumId w:val="23"/>
  </w:num>
  <w:num w:numId="25">
    <w:abstractNumId w:val="12"/>
  </w:num>
  <w:num w:numId="26">
    <w:abstractNumId w:val="0"/>
  </w:num>
  <w:num w:numId="27">
    <w:abstractNumId w:val="24"/>
  </w:num>
  <w:num w:numId="28">
    <w:abstractNumId w:val="4"/>
  </w:num>
  <w:num w:numId="29">
    <w:abstractNumId w:val="9"/>
  </w:num>
  <w:num w:numId="30">
    <w:abstractNumId w:val="22"/>
  </w:num>
  <w:num w:numId="31">
    <w:abstractNumId w:val="7"/>
  </w:num>
  <w:num w:numId="32">
    <w:abstractNumId w:val="1"/>
  </w:num>
  <w:num w:numId="33">
    <w:abstractNumId w:val="1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39"/>
    <w:rsid w:val="00001056"/>
    <w:rsid w:val="0000162E"/>
    <w:rsid w:val="0000165F"/>
    <w:rsid w:val="00001D70"/>
    <w:rsid w:val="00002912"/>
    <w:rsid w:val="000035DA"/>
    <w:rsid w:val="00004872"/>
    <w:rsid w:val="00004ADE"/>
    <w:rsid w:val="00005523"/>
    <w:rsid w:val="00007232"/>
    <w:rsid w:val="00012364"/>
    <w:rsid w:val="0001335B"/>
    <w:rsid w:val="00013A38"/>
    <w:rsid w:val="00014D0A"/>
    <w:rsid w:val="00016995"/>
    <w:rsid w:val="00017B6E"/>
    <w:rsid w:val="0002031C"/>
    <w:rsid w:val="000216AE"/>
    <w:rsid w:val="00022AB5"/>
    <w:rsid w:val="000235BB"/>
    <w:rsid w:val="00024D08"/>
    <w:rsid w:val="00025321"/>
    <w:rsid w:val="00026762"/>
    <w:rsid w:val="00026F4A"/>
    <w:rsid w:val="00027013"/>
    <w:rsid w:val="0002755D"/>
    <w:rsid w:val="00027E21"/>
    <w:rsid w:val="00030A30"/>
    <w:rsid w:val="00032801"/>
    <w:rsid w:val="000345C9"/>
    <w:rsid w:val="00034B7F"/>
    <w:rsid w:val="00035D68"/>
    <w:rsid w:val="0003681B"/>
    <w:rsid w:val="00036BDD"/>
    <w:rsid w:val="00036CD2"/>
    <w:rsid w:val="00040636"/>
    <w:rsid w:val="000406C9"/>
    <w:rsid w:val="00040F84"/>
    <w:rsid w:val="0004182B"/>
    <w:rsid w:val="0004200D"/>
    <w:rsid w:val="00042E6C"/>
    <w:rsid w:val="00043538"/>
    <w:rsid w:val="00043C89"/>
    <w:rsid w:val="00043D1B"/>
    <w:rsid w:val="00044B57"/>
    <w:rsid w:val="00045EB4"/>
    <w:rsid w:val="00046024"/>
    <w:rsid w:val="00046A9B"/>
    <w:rsid w:val="00046AE3"/>
    <w:rsid w:val="00046B81"/>
    <w:rsid w:val="00047A7A"/>
    <w:rsid w:val="000511F8"/>
    <w:rsid w:val="00051E2C"/>
    <w:rsid w:val="00052799"/>
    <w:rsid w:val="00052AB8"/>
    <w:rsid w:val="0005467B"/>
    <w:rsid w:val="000557A8"/>
    <w:rsid w:val="00060CDC"/>
    <w:rsid w:val="000611AB"/>
    <w:rsid w:val="00062A6D"/>
    <w:rsid w:val="00062CC4"/>
    <w:rsid w:val="00062F21"/>
    <w:rsid w:val="0006398B"/>
    <w:rsid w:val="00063BBD"/>
    <w:rsid w:val="000660B3"/>
    <w:rsid w:val="000660E3"/>
    <w:rsid w:val="00066D01"/>
    <w:rsid w:val="00067099"/>
    <w:rsid w:val="00067D6D"/>
    <w:rsid w:val="00070277"/>
    <w:rsid w:val="00070856"/>
    <w:rsid w:val="00070BDB"/>
    <w:rsid w:val="00071341"/>
    <w:rsid w:val="00074DCF"/>
    <w:rsid w:val="000757FD"/>
    <w:rsid w:val="00076693"/>
    <w:rsid w:val="00076AE4"/>
    <w:rsid w:val="000773A4"/>
    <w:rsid w:val="000806AC"/>
    <w:rsid w:val="00081DCB"/>
    <w:rsid w:val="000822F5"/>
    <w:rsid w:val="0008364A"/>
    <w:rsid w:val="00083925"/>
    <w:rsid w:val="00083ED8"/>
    <w:rsid w:val="0008404E"/>
    <w:rsid w:val="00085B7F"/>
    <w:rsid w:val="000875EA"/>
    <w:rsid w:val="000879E8"/>
    <w:rsid w:val="00087D66"/>
    <w:rsid w:val="00090F3B"/>
    <w:rsid w:val="00092871"/>
    <w:rsid w:val="00092D1C"/>
    <w:rsid w:val="00094071"/>
    <w:rsid w:val="00095B81"/>
    <w:rsid w:val="0009677E"/>
    <w:rsid w:val="00096C46"/>
    <w:rsid w:val="00096F14"/>
    <w:rsid w:val="00097931"/>
    <w:rsid w:val="000A027A"/>
    <w:rsid w:val="000A08E2"/>
    <w:rsid w:val="000A0EB9"/>
    <w:rsid w:val="000A0F10"/>
    <w:rsid w:val="000A2FF9"/>
    <w:rsid w:val="000A3002"/>
    <w:rsid w:val="000A3C44"/>
    <w:rsid w:val="000A3DD2"/>
    <w:rsid w:val="000A48F6"/>
    <w:rsid w:val="000A5693"/>
    <w:rsid w:val="000A709D"/>
    <w:rsid w:val="000A7307"/>
    <w:rsid w:val="000B0D46"/>
    <w:rsid w:val="000B1373"/>
    <w:rsid w:val="000B15AE"/>
    <w:rsid w:val="000B1DD6"/>
    <w:rsid w:val="000B2C1D"/>
    <w:rsid w:val="000B4A58"/>
    <w:rsid w:val="000B565A"/>
    <w:rsid w:val="000B5BF2"/>
    <w:rsid w:val="000C07DF"/>
    <w:rsid w:val="000C09E5"/>
    <w:rsid w:val="000C0E10"/>
    <w:rsid w:val="000C2366"/>
    <w:rsid w:val="000C2A8F"/>
    <w:rsid w:val="000C2D64"/>
    <w:rsid w:val="000C3BE9"/>
    <w:rsid w:val="000C49A8"/>
    <w:rsid w:val="000C4BCF"/>
    <w:rsid w:val="000C54C3"/>
    <w:rsid w:val="000C6340"/>
    <w:rsid w:val="000C6F07"/>
    <w:rsid w:val="000C720C"/>
    <w:rsid w:val="000C72F9"/>
    <w:rsid w:val="000D0BBF"/>
    <w:rsid w:val="000D1513"/>
    <w:rsid w:val="000D1525"/>
    <w:rsid w:val="000D15F0"/>
    <w:rsid w:val="000D2F13"/>
    <w:rsid w:val="000D3D25"/>
    <w:rsid w:val="000D3F84"/>
    <w:rsid w:val="000D4857"/>
    <w:rsid w:val="000D4D97"/>
    <w:rsid w:val="000D5272"/>
    <w:rsid w:val="000D5A5E"/>
    <w:rsid w:val="000D5B0A"/>
    <w:rsid w:val="000D67B4"/>
    <w:rsid w:val="000D70A6"/>
    <w:rsid w:val="000D79E4"/>
    <w:rsid w:val="000E07A5"/>
    <w:rsid w:val="000E2891"/>
    <w:rsid w:val="000E3356"/>
    <w:rsid w:val="000E5CC2"/>
    <w:rsid w:val="000E61BA"/>
    <w:rsid w:val="000E647B"/>
    <w:rsid w:val="000E7BFB"/>
    <w:rsid w:val="000E7F56"/>
    <w:rsid w:val="000F1657"/>
    <w:rsid w:val="000F1E3E"/>
    <w:rsid w:val="000F5F50"/>
    <w:rsid w:val="000F6051"/>
    <w:rsid w:val="000F6161"/>
    <w:rsid w:val="000F6363"/>
    <w:rsid w:val="000F6968"/>
    <w:rsid w:val="00100674"/>
    <w:rsid w:val="00103D75"/>
    <w:rsid w:val="00104B2F"/>
    <w:rsid w:val="001062B0"/>
    <w:rsid w:val="00110412"/>
    <w:rsid w:val="001106DE"/>
    <w:rsid w:val="00110B6C"/>
    <w:rsid w:val="001116C7"/>
    <w:rsid w:val="00113784"/>
    <w:rsid w:val="00113C2B"/>
    <w:rsid w:val="00114B51"/>
    <w:rsid w:val="001211F6"/>
    <w:rsid w:val="0012347F"/>
    <w:rsid w:val="001245F5"/>
    <w:rsid w:val="001253DB"/>
    <w:rsid w:val="001256FE"/>
    <w:rsid w:val="00125D58"/>
    <w:rsid w:val="00127BE9"/>
    <w:rsid w:val="00130A20"/>
    <w:rsid w:val="0013128D"/>
    <w:rsid w:val="001324A8"/>
    <w:rsid w:val="00132EE8"/>
    <w:rsid w:val="0013373C"/>
    <w:rsid w:val="00134375"/>
    <w:rsid w:val="00134C05"/>
    <w:rsid w:val="0013580D"/>
    <w:rsid w:val="001368AC"/>
    <w:rsid w:val="001370F8"/>
    <w:rsid w:val="001376B1"/>
    <w:rsid w:val="001377A1"/>
    <w:rsid w:val="00137A62"/>
    <w:rsid w:val="0014023B"/>
    <w:rsid w:val="00141168"/>
    <w:rsid w:val="00141878"/>
    <w:rsid w:val="0014211F"/>
    <w:rsid w:val="00142504"/>
    <w:rsid w:val="00142565"/>
    <w:rsid w:val="001431A8"/>
    <w:rsid w:val="00143646"/>
    <w:rsid w:val="00143FFC"/>
    <w:rsid w:val="001440C5"/>
    <w:rsid w:val="0014534D"/>
    <w:rsid w:val="00145663"/>
    <w:rsid w:val="00145EA0"/>
    <w:rsid w:val="001507C7"/>
    <w:rsid w:val="00150CA5"/>
    <w:rsid w:val="0015143D"/>
    <w:rsid w:val="00152005"/>
    <w:rsid w:val="001526C2"/>
    <w:rsid w:val="00152E36"/>
    <w:rsid w:val="00153EE8"/>
    <w:rsid w:val="001543C6"/>
    <w:rsid w:val="00155EB2"/>
    <w:rsid w:val="0016275F"/>
    <w:rsid w:val="001627BC"/>
    <w:rsid w:val="00162B55"/>
    <w:rsid w:val="001639BF"/>
    <w:rsid w:val="00164FF0"/>
    <w:rsid w:val="00166EC4"/>
    <w:rsid w:val="00167542"/>
    <w:rsid w:val="00167F72"/>
    <w:rsid w:val="0017129F"/>
    <w:rsid w:val="0017214A"/>
    <w:rsid w:val="001728A5"/>
    <w:rsid w:val="001734E6"/>
    <w:rsid w:val="0017667E"/>
    <w:rsid w:val="00176D1B"/>
    <w:rsid w:val="00180864"/>
    <w:rsid w:val="00180D5F"/>
    <w:rsid w:val="001812D3"/>
    <w:rsid w:val="00181374"/>
    <w:rsid w:val="00181B25"/>
    <w:rsid w:val="00182295"/>
    <w:rsid w:val="0018247E"/>
    <w:rsid w:val="0018358C"/>
    <w:rsid w:val="001853C0"/>
    <w:rsid w:val="001868E2"/>
    <w:rsid w:val="00187386"/>
    <w:rsid w:val="0018765F"/>
    <w:rsid w:val="0019007B"/>
    <w:rsid w:val="001900A4"/>
    <w:rsid w:val="00190165"/>
    <w:rsid w:val="0019020C"/>
    <w:rsid w:val="00190CD9"/>
    <w:rsid w:val="0019224D"/>
    <w:rsid w:val="0019244D"/>
    <w:rsid w:val="00192678"/>
    <w:rsid w:val="00195A41"/>
    <w:rsid w:val="00196B2E"/>
    <w:rsid w:val="00197712"/>
    <w:rsid w:val="001A0236"/>
    <w:rsid w:val="001A0331"/>
    <w:rsid w:val="001A04BE"/>
    <w:rsid w:val="001A12B7"/>
    <w:rsid w:val="001A1D2F"/>
    <w:rsid w:val="001A33B9"/>
    <w:rsid w:val="001A3BE9"/>
    <w:rsid w:val="001A44FA"/>
    <w:rsid w:val="001A4B30"/>
    <w:rsid w:val="001A5780"/>
    <w:rsid w:val="001A7D27"/>
    <w:rsid w:val="001B14FD"/>
    <w:rsid w:val="001B302F"/>
    <w:rsid w:val="001B3138"/>
    <w:rsid w:val="001B3543"/>
    <w:rsid w:val="001B5B05"/>
    <w:rsid w:val="001B5B7A"/>
    <w:rsid w:val="001B5DCB"/>
    <w:rsid w:val="001B7AAC"/>
    <w:rsid w:val="001C06D6"/>
    <w:rsid w:val="001C15D9"/>
    <w:rsid w:val="001C5FD2"/>
    <w:rsid w:val="001C73FA"/>
    <w:rsid w:val="001D106A"/>
    <w:rsid w:val="001D1ECD"/>
    <w:rsid w:val="001D27F5"/>
    <w:rsid w:val="001D48C1"/>
    <w:rsid w:val="001D52A3"/>
    <w:rsid w:val="001D539E"/>
    <w:rsid w:val="001D6CD7"/>
    <w:rsid w:val="001D6E5B"/>
    <w:rsid w:val="001D704B"/>
    <w:rsid w:val="001E016C"/>
    <w:rsid w:val="001E06D4"/>
    <w:rsid w:val="001E0F27"/>
    <w:rsid w:val="001E3C4B"/>
    <w:rsid w:val="001E3D3B"/>
    <w:rsid w:val="001E4017"/>
    <w:rsid w:val="001E41FE"/>
    <w:rsid w:val="001E5F06"/>
    <w:rsid w:val="001E623E"/>
    <w:rsid w:val="001E7A6B"/>
    <w:rsid w:val="001F0B81"/>
    <w:rsid w:val="001F2C66"/>
    <w:rsid w:val="001F37A0"/>
    <w:rsid w:val="001F49AB"/>
    <w:rsid w:val="001F4B8D"/>
    <w:rsid w:val="001F4D15"/>
    <w:rsid w:val="001F4F8A"/>
    <w:rsid w:val="0020011C"/>
    <w:rsid w:val="002017C3"/>
    <w:rsid w:val="00201A22"/>
    <w:rsid w:val="00201A82"/>
    <w:rsid w:val="00202DCA"/>
    <w:rsid w:val="0020310B"/>
    <w:rsid w:val="00203578"/>
    <w:rsid w:val="00204D59"/>
    <w:rsid w:val="0020564B"/>
    <w:rsid w:val="00205990"/>
    <w:rsid w:val="00206DE5"/>
    <w:rsid w:val="002074D5"/>
    <w:rsid w:val="00207DA1"/>
    <w:rsid w:val="0021021E"/>
    <w:rsid w:val="0021166B"/>
    <w:rsid w:val="002126F6"/>
    <w:rsid w:val="00214629"/>
    <w:rsid w:val="0021550A"/>
    <w:rsid w:val="00217912"/>
    <w:rsid w:val="00221037"/>
    <w:rsid w:val="002223A8"/>
    <w:rsid w:val="0022354F"/>
    <w:rsid w:val="002239DA"/>
    <w:rsid w:val="00225469"/>
    <w:rsid w:val="00225928"/>
    <w:rsid w:val="0022650C"/>
    <w:rsid w:val="002277D2"/>
    <w:rsid w:val="0023135D"/>
    <w:rsid w:val="002316CD"/>
    <w:rsid w:val="0023179C"/>
    <w:rsid w:val="00232A22"/>
    <w:rsid w:val="0023313A"/>
    <w:rsid w:val="002348D2"/>
    <w:rsid w:val="0023561A"/>
    <w:rsid w:val="0023629B"/>
    <w:rsid w:val="00236E28"/>
    <w:rsid w:val="00237697"/>
    <w:rsid w:val="002377BA"/>
    <w:rsid w:val="00240F4A"/>
    <w:rsid w:val="002427AA"/>
    <w:rsid w:val="002428CC"/>
    <w:rsid w:val="0024297B"/>
    <w:rsid w:val="00242ABA"/>
    <w:rsid w:val="002441F0"/>
    <w:rsid w:val="00244483"/>
    <w:rsid w:val="00244891"/>
    <w:rsid w:val="002448B0"/>
    <w:rsid w:val="002456F4"/>
    <w:rsid w:val="00246157"/>
    <w:rsid w:val="002467E1"/>
    <w:rsid w:val="00246B9E"/>
    <w:rsid w:val="00247ECF"/>
    <w:rsid w:val="002504FA"/>
    <w:rsid w:val="0025081F"/>
    <w:rsid w:val="002508DD"/>
    <w:rsid w:val="00250E43"/>
    <w:rsid w:val="002517FE"/>
    <w:rsid w:val="002518A2"/>
    <w:rsid w:val="00252718"/>
    <w:rsid w:val="0025285A"/>
    <w:rsid w:val="0025289E"/>
    <w:rsid w:val="002529AB"/>
    <w:rsid w:val="00252EA8"/>
    <w:rsid w:val="00254D49"/>
    <w:rsid w:val="00255961"/>
    <w:rsid w:val="00255BD5"/>
    <w:rsid w:val="0026111A"/>
    <w:rsid w:val="002619D9"/>
    <w:rsid w:val="00261FFC"/>
    <w:rsid w:val="00262666"/>
    <w:rsid w:val="00263223"/>
    <w:rsid w:val="00263C2A"/>
    <w:rsid w:val="002643CF"/>
    <w:rsid w:val="00265CC9"/>
    <w:rsid w:val="002673A1"/>
    <w:rsid w:val="00267A73"/>
    <w:rsid w:val="00267F0B"/>
    <w:rsid w:val="0027181D"/>
    <w:rsid w:val="0027349E"/>
    <w:rsid w:val="00273BBD"/>
    <w:rsid w:val="0027472D"/>
    <w:rsid w:val="00277170"/>
    <w:rsid w:val="00277251"/>
    <w:rsid w:val="00281AC8"/>
    <w:rsid w:val="00281BEA"/>
    <w:rsid w:val="002829D0"/>
    <w:rsid w:val="002836A8"/>
    <w:rsid w:val="00284E39"/>
    <w:rsid w:val="00287ACB"/>
    <w:rsid w:val="00287C33"/>
    <w:rsid w:val="00292201"/>
    <w:rsid w:val="00293118"/>
    <w:rsid w:val="0029341F"/>
    <w:rsid w:val="0029416E"/>
    <w:rsid w:val="00294345"/>
    <w:rsid w:val="00294764"/>
    <w:rsid w:val="00295D92"/>
    <w:rsid w:val="00295F84"/>
    <w:rsid w:val="0029657A"/>
    <w:rsid w:val="0029763F"/>
    <w:rsid w:val="002976B3"/>
    <w:rsid w:val="002A1D9D"/>
    <w:rsid w:val="002A3D08"/>
    <w:rsid w:val="002A5D9B"/>
    <w:rsid w:val="002A66DA"/>
    <w:rsid w:val="002A6A47"/>
    <w:rsid w:val="002A7C36"/>
    <w:rsid w:val="002B10F1"/>
    <w:rsid w:val="002B1847"/>
    <w:rsid w:val="002B4B2D"/>
    <w:rsid w:val="002B6643"/>
    <w:rsid w:val="002B6D78"/>
    <w:rsid w:val="002B74CE"/>
    <w:rsid w:val="002C0266"/>
    <w:rsid w:val="002C110F"/>
    <w:rsid w:val="002C1158"/>
    <w:rsid w:val="002C13FA"/>
    <w:rsid w:val="002C27E9"/>
    <w:rsid w:val="002C5833"/>
    <w:rsid w:val="002C6A65"/>
    <w:rsid w:val="002C718F"/>
    <w:rsid w:val="002D0DF5"/>
    <w:rsid w:val="002D1458"/>
    <w:rsid w:val="002D5AA8"/>
    <w:rsid w:val="002D6BC4"/>
    <w:rsid w:val="002D6E27"/>
    <w:rsid w:val="002D76F0"/>
    <w:rsid w:val="002D76FA"/>
    <w:rsid w:val="002E0840"/>
    <w:rsid w:val="002E162A"/>
    <w:rsid w:val="002E217B"/>
    <w:rsid w:val="002E2491"/>
    <w:rsid w:val="002E3928"/>
    <w:rsid w:val="002E3BA5"/>
    <w:rsid w:val="002E5680"/>
    <w:rsid w:val="002E6B4F"/>
    <w:rsid w:val="002E7667"/>
    <w:rsid w:val="002F14B3"/>
    <w:rsid w:val="002F16C9"/>
    <w:rsid w:val="002F1F26"/>
    <w:rsid w:val="002F237E"/>
    <w:rsid w:val="002F2637"/>
    <w:rsid w:val="002F272D"/>
    <w:rsid w:val="002F3059"/>
    <w:rsid w:val="002F44C2"/>
    <w:rsid w:val="002F4942"/>
    <w:rsid w:val="002F4D9C"/>
    <w:rsid w:val="002F4FCE"/>
    <w:rsid w:val="002F54F0"/>
    <w:rsid w:val="002F6025"/>
    <w:rsid w:val="002F640D"/>
    <w:rsid w:val="002F724D"/>
    <w:rsid w:val="002F7861"/>
    <w:rsid w:val="0030147F"/>
    <w:rsid w:val="00301590"/>
    <w:rsid w:val="00304112"/>
    <w:rsid w:val="00305D12"/>
    <w:rsid w:val="003067A6"/>
    <w:rsid w:val="00306C9D"/>
    <w:rsid w:val="003110C7"/>
    <w:rsid w:val="00311B4F"/>
    <w:rsid w:val="0031277F"/>
    <w:rsid w:val="00312A07"/>
    <w:rsid w:val="0031343C"/>
    <w:rsid w:val="00313926"/>
    <w:rsid w:val="00313E2D"/>
    <w:rsid w:val="003174CF"/>
    <w:rsid w:val="00317E22"/>
    <w:rsid w:val="00322313"/>
    <w:rsid w:val="0032345E"/>
    <w:rsid w:val="003250A5"/>
    <w:rsid w:val="00326C1D"/>
    <w:rsid w:val="00326E05"/>
    <w:rsid w:val="00327F17"/>
    <w:rsid w:val="003310A8"/>
    <w:rsid w:val="003317C5"/>
    <w:rsid w:val="00331C24"/>
    <w:rsid w:val="00331EEE"/>
    <w:rsid w:val="0033248E"/>
    <w:rsid w:val="00332D6D"/>
    <w:rsid w:val="00332F8A"/>
    <w:rsid w:val="0033396B"/>
    <w:rsid w:val="00335B70"/>
    <w:rsid w:val="00335FB2"/>
    <w:rsid w:val="00335FC6"/>
    <w:rsid w:val="00336195"/>
    <w:rsid w:val="003369A9"/>
    <w:rsid w:val="00336B06"/>
    <w:rsid w:val="00340FAB"/>
    <w:rsid w:val="003414FA"/>
    <w:rsid w:val="003427DE"/>
    <w:rsid w:val="00342CD5"/>
    <w:rsid w:val="003443DB"/>
    <w:rsid w:val="00344BA9"/>
    <w:rsid w:val="003464E5"/>
    <w:rsid w:val="00347328"/>
    <w:rsid w:val="003474FF"/>
    <w:rsid w:val="00347E92"/>
    <w:rsid w:val="003501DD"/>
    <w:rsid w:val="00350AA5"/>
    <w:rsid w:val="00353C9E"/>
    <w:rsid w:val="00353CFA"/>
    <w:rsid w:val="00354D8A"/>
    <w:rsid w:val="003563FC"/>
    <w:rsid w:val="00357001"/>
    <w:rsid w:val="00357A99"/>
    <w:rsid w:val="00357C02"/>
    <w:rsid w:val="00360A20"/>
    <w:rsid w:val="00360A99"/>
    <w:rsid w:val="00360C67"/>
    <w:rsid w:val="003622A1"/>
    <w:rsid w:val="003629AD"/>
    <w:rsid w:val="00362F03"/>
    <w:rsid w:val="00365492"/>
    <w:rsid w:val="00365E02"/>
    <w:rsid w:val="00365F45"/>
    <w:rsid w:val="00366A17"/>
    <w:rsid w:val="00370080"/>
    <w:rsid w:val="00371B1C"/>
    <w:rsid w:val="00373807"/>
    <w:rsid w:val="003739B8"/>
    <w:rsid w:val="00374096"/>
    <w:rsid w:val="003743D4"/>
    <w:rsid w:val="00374C1D"/>
    <w:rsid w:val="00374E80"/>
    <w:rsid w:val="003756A5"/>
    <w:rsid w:val="00375B7E"/>
    <w:rsid w:val="00375F46"/>
    <w:rsid w:val="003765F5"/>
    <w:rsid w:val="00376651"/>
    <w:rsid w:val="0037689A"/>
    <w:rsid w:val="003801AB"/>
    <w:rsid w:val="00380324"/>
    <w:rsid w:val="00380343"/>
    <w:rsid w:val="003815FE"/>
    <w:rsid w:val="0038196A"/>
    <w:rsid w:val="00381B34"/>
    <w:rsid w:val="00381C47"/>
    <w:rsid w:val="003824B9"/>
    <w:rsid w:val="003829FA"/>
    <w:rsid w:val="003865E1"/>
    <w:rsid w:val="0038683E"/>
    <w:rsid w:val="0039094F"/>
    <w:rsid w:val="003928B2"/>
    <w:rsid w:val="003931A1"/>
    <w:rsid w:val="00393CDE"/>
    <w:rsid w:val="00393DAE"/>
    <w:rsid w:val="003965DD"/>
    <w:rsid w:val="00396E26"/>
    <w:rsid w:val="0039727C"/>
    <w:rsid w:val="00397937"/>
    <w:rsid w:val="003A2432"/>
    <w:rsid w:val="003A2BD1"/>
    <w:rsid w:val="003A303B"/>
    <w:rsid w:val="003A306C"/>
    <w:rsid w:val="003A4AA1"/>
    <w:rsid w:val="003A5B36"/>
    <w:rsid w:val="003A62D3"/>
    <w:rsid w:val="003A708D"/>
    <w:rsid w:val="003B0329"/>
    <w:rsid w:val="003B0A62"/>
    <w:rsid w:val="003B0A75"/>
    <w:rsid w:val="003B1D2F"/>
    <w:rsid w:val="003B2F51"/>
    <w:rsid w:val="003B5717"/>
    <w:rsid w:val="003B57AE"/>
    <w:rsid w:val="003B6A59"/>
    <w:rsid w:val="003B787C"/>
    <w:rsid w:val="003C128B"/>
    <w:rsid w:val="003C163A"/>
    <w:rsid w:val="003C18AC"/>
    <w:rsid w:val="003C1D9D"/>
    <w:rsid w:val="003C2F8A"/>
    <w:rsid w:val="003C35DD"/>
    <w:rsid w:val="003C5DD0"/>
    <w:rsid w:val="003C5DDB"/>
    <w:rsid w:val="003C66EF"/>
    <w:rsid w:val="003C75F8"/>
    <w:rsid w:val="003C7A62"/>
    <w:rsid w:val="003D006C"/>
    <w:rsid w:val="003D041D"/>
    <w:rsid w:val="003D0D51"/>
    <w:rsid w:val="003D137D"/>
    <w:rsid w:val="003D181A"/>
    <w:rsid w:val="003D1A9A"/>
    <w:rsid w:val="003D3150"/>
    <w:rsid w:val="003D327C"/>
    <w:rsid w:val="003D358B"/>
    <w:rsid w:val="003D4150"/>
    <w:rsid w:val="003D4822"/>
    <w:rsid w:val="003D5345"/>
    <w:rsid w:val="003D689D"/>
    <w:rsid w:val="003D6EED"/>
    <w:rsid w:val="003D70A2"/>
    <w:rsid w:val="003D7290"/>
    <w:rsid w:val="003D7A92"/>
    <w:rsid w:val="003E0ED1"/>
    <w:rsid w:val="003E1B94"/>
    <w:rsid w:val="003E232B"/>
    <w:rsid w:val="003E2892"/>
    <w:rsid w:val="003E551A"/>
    <w:rsid w:val="003E6FB9"/>
    <w:rsid w:val="003E7465"/>
    <w:rsid w:val="003F1BD9"/>
    <w:rsid w:val="003F30F4"/>
    <w:rsid w:val="003F3FD0"/>
    <w:rsid w:val="003F4289"/>
    <w:rsid w:val="003F692B"/>
    <w:rsid w:val="003F695F"/>
    <w:rsid w:val="003F6E34"/>
    <w:rsid w:val="003F7063"/>
    <w:rsid w:val="0040073A"/>
    <w:rsid w:val="00401AD1"/>
    <w:rsid w:val="00402EE2"/>
    <w:rsid w:val="0040310A"/>
    <w:rsid w:val="00403D1B"/>
    <w:rsid w:val="00404B9A"/>
    <w:rsid w:val="00405DC4"/>
    <w:rsid w:val="004072A3"/>
    <w:rsid w:val="00410B0B"/>
    <w:rsid w:val="0041117D"/>
    <w:rsid w:val="00411E5E"/>
    <w:rsid w:val="0041247A"/>
    <w:rsid w:val="0041315C"/>
    <w:rsid w:val="00413690"/>
    <w:rsid w:val="00415611"/>
    <w:rsid w:val="004168E2"/>
    <w:rsid w:val="00417631"/>
    <w:rsid w:val="004176D6"/>
    <w:rsid w:val="00417FE1"/>
    <w:rsid w:val="00420055"/>
    <w:rsid w:val="004204DF"/>
    <w:rsid w:val="00420959"/>
    <w:rsid w:val="004215C3"/>
    <w:rsid w:val="00421B25"/>
    <w:rsid w:val="00422752"/>
    <w:rsid w:val="004227DB"/>
    <w:rsid w:val="00423254"/>
    <w:rsid w:val="0042375C"/>
    <w:rsid w:val="004237ED"/>
    <w:rsid w:val="00424DC9"/>
    <w:rsid w:val="00425F28"/>
    <w:rsid w:val="00426792"/>
    <w:rsid w:val="0042741A"/>
    <w:rsid w:val="00427D49"/>
    <w:rsid w:val="00431A56"/>
    <w:rsid w:val="004329C1"/>
    <w:rsid w:val="00434336"/>
    <w:rsid w:val="004354B9"/>
    <w:rsid w:val="00435AC3"/>
    <w:rsid w:val="00435C79"/>
    <w:rsid w:val="00436137"/>
    <w:rsid w:val="00436331"/>
    <w:rsid w:val="00437301"/>
    <w:rsid w:val="004378A6"/>
    <w:rsid w:val="00437F41"/>
    <w:rsid w:val="00440C6E"/>
    <w:rsid w:val="004413D2"/>
    <w:rsid w:val="004422DC"/>
    <w:rsid w:val="00443AB6"/>
    <w:rsid w:val="00443EAF"/>
    <w:rsid w:val="00444D35"/>
    <w:rsid w:val="00445B19"/>
    <w:rsid w:val="00445CBE"/>
    <w:rsid w:val="00445D2F"/>
    <w:rsid w:val="0045175E"/>
    <w:rsid w:val="004518E0"/>
    <w:rsid w:val="00451CD8"/>
    <w:rsid w:val="00451FA0"/>
    <w:rsid w:val="0045246F"/>
    <w:rsid w:val="00452664"/>
    <w:rsid w:val="004534D2"/>
    <w:rsid w:val="00454BAF"/>
    <w:rsid w:val="00457129"/>
    <w:rsid w:val="00460725"/>
    <w:rsid w:val="00460949"/>
    <w:rsid w:val="00460B26"/>
    <w:rsid w:val="00460DA8"/>
    <w:rsid w:val="004612D7"/>
    <w:rsid w:val="00462040"/>
    <w:rsid w:val="004623EA"/>
    <w:rsid w:val="0046242C"/>
    <w:rsid w:val="00462B0E"/>
    <w:rsid w:val="00462CA2"/>
    <w:rsid w:val="00463B94"/>
    <w:rsid w:val="004641D5"/>
    <w:rsid w:val="00464507"/>
    <w:rsid w:val="004653F9"/>
    <w:rsid w:val="00465BF2"/>
    <w:rsid w:val="00465CFC"/>
    <w:rsid w:val="004663FA"/>
    <w:rsid w:val="0047081A"/>
    <w:rsid w:val="0047092E"/>
    <w:rsid w:val="00470D64"/>
    <w:rsid w:val="00471825"/>
    <w:rsid w:val="004726CC"/>
    <w:rsid w:val="0047311E"/>
    <w:rsid w:val="00475915"/>
    <w:rsid w:val="00475968"/>
    <w:rsid w:val="0047690E"/>
    <w:rsid w:val="00480180"/>
    <w:rsid w:val="00480500"/>
    <w:rsid w:val="00480748"/>
    <w:rsid w:val="004812ED"/>
    <w:rsid w:val="00482372"/>
    <w:rsid w:val="00486A2A"/>
    <w:rsid w:val="00491450"/>
    <w:rsid w:val="0049482E"/>
    <w:rsid w:val="00494F91"/>
    <w:rsid w:val="004950CF"/>
    <w:rsid w:val="00496337"/>
    <w:rsid w:val="004968FC"/>
    <w:rsid w:val="004969A7"/>
    <w:rsid w:val="00497056"/>
    <w:rsid w:val="00497729"/>
    <w:rsid w:val="00497CC3"/>
    <w:rsid w:val="004A2B63"/>
    <w:rsid w:val="004A2B70"/>
    <w:rsid w:val="004A38E5"/>
    <w:rsid w:val="004A5124"/>
    <w:rsid w:val="004B0FAF"/>
    <w:rsid w:val="004B2FE2"/>
    <w:rsid w:val="004B41A6"/>
    <w:rsid w:val="004B4409"/>
    <w:rsid w:val="004B4C11"/>
    <w:rsid w:val="004B5417"/>
    <w:rsid w:val="004B70B1"/>
    <w:rsid w:val="004B76F4"/>
    <w:rsid w:val="004B789C"/>
    <w:rsid w:val="004B7934"/>
    <w:rsid w:val="004C1318"/>
    <w:rsid w:val="004C3A16"/>
    <w:rsid w:val="004C3F7A"/>
    <w:rsid w:val="004C55CE"/>
    <w:rsid w:val="004C5FE7"/>
    <w:rsid w:val="004C622A"/>
    <w:rsid w:val="004C6AA7"/>
    <w:rsid w:val="004C78BA"/>
    <w:rsid w:val="004D00CE"/>
    <w:rsid w:val="004D1202"/>
    <w:rsid w:val="004D1439"/>
    <w:rsid w:val="004D209C"/>
    <w:rsid w:val="004D445F"/>
    <w:rsid w:val="004D5EBB"/>
    <w:rsid w:val="004D7C91"/>
    <w:rsid w:val="004E0C6A"/>
    <w:rsid w:val="004E12DF"/>
    <w:rsid w:val="004E13EC"/>
    <w:rsid w:val="004E1645"/>
    <w:rsid w:val="004E1E04"/>
    <w:rsid w:val="004E1FE7"/>
    <w:rsid w:val="004E4F4E"/>
    <w:rsid w:val="004E56E2"/>
    <w:rsid w:val="004E5ADB"/>
    <w:rsid w:val="004E5E7E"/>
    <w:rsid w:val="004E66FC"/>
    <w:rsid w:val="004E72AE"/>
    <w:rsid w:val="004E7717"/>
    <w:rsid w:val="004F0235"/>
    <w:rsid w:val="004F0AAF"/>
    <w:rsid w:val="004F10D4"/>
    <w:rsid w:val="004F1839"/>
    <w:rsid w:val="004F30FC"/>
    <w:rsid w:val="004F4330"/>
    <w:rsid w:val="004F53EC"/>
    <w:rsid w:val="004F5693"/>
    <w:rsid w:val="004F5CD3"/>
    <w:rsid w:val="004F6030"/>
    <w:rsid w:val="004F6265"/>
    <w:rsid w:val="004F7C51"/>
    <w:rsid w:val="004F7D4E"/>
    <w:rsid w:val="004F7EC3"/>
    <w:rsid w:val="005009E7"/>
    <w:rsid w:val="00500B8E"/>
    <w:rsid w:val="0050146E"/>
    <w:rsid w:val="005017DD"/>
    <w:rsid w:val="00503AF8"/>
    <w:rsid w:val="005047D8"/>
    <w:rsid w:val="00504B78"/>
    <w:rsid w:val="005052AA"/>
    <w:rsid w:val="00507627"/>
    <w:rsid w:val="00510FBE"/>
    <w:rsid w:val="005131FD"/>
    <w:rsid w:val="005135AB"/>
    <w:rsid w:val="00514E6C"/>
    <w:rsid w:val="0051769B"/>
    <w:rsid w:val="00517BA2"/>
    <w:rsid w:val="00521DF6"/>
    <w:rsid w:val="00522586"/>
    <w:rsid w:val="00522E10"/>
    <w:rsid w:val="00522EE7"/>
    <w:rsid w:val="00523D25"/>
    <w:rsid w:val="00525974"/>
    <w:rsid w:val="00525E4C"/>
    <w:rsid w:val="00530699"/>
    <w:rsid w:val="005311D4"/>
    <w:rsid w:val="005314B4"/>
    <w:rsid w:val="0053263D"/>
    <w:rsid w:val="00533850"/>
    <w:rsid w:val="0053559C"/>
    <w:rsid w:val="00540A95"/>
    <w:rsid w:val="005415A1"/>
    <w:rsid w:val="005423F6"/>
    <w:rsid w:val="00543D8D"/>
    <w:rsid w:val="00543E4E"/>
    <w:rsid w:val="005448A3"/>
    <w:rsid w:val="00544F3C"/>
    <w:rsid w:val="00545A72"/>
    <w:rsid w:val="00545CE7"/>
    <w:rsid w:val="00545E80"/>
    <w:rsid w:val="005470A2"/>
    <w:rsid w:val="005520F4"/>
    <w:rsid w:val="005522FB"/>
    <w:rsid w:val="00553FF4"/>
    <w:rsid w:val="0055446D"/>
    <w:rsid w:val="00555303"/>
    <w:rsid w:val="00555D2C"/>
    <w:rsid w:val="00556740"/>
    <w:rsid w:val="0056132E"/>
    <w:rsid w:val="00561BE0"/>
    <w:rsid w:val="00561C98"/>
    <w:rsid w:val="00561E6E"/>
    <w:rsid w:val="00562548"/>
    <w:rsid w:val="005625FE"/>
    <w:rsid w:val="00563D2D"/>
    <w:rsid w:val="00563F41"/>
    <w:rsid w:val="005668B4"/>
    <w:rsid w:val="00567657"/>
    <w:rsid w:val="0056784D"/>
    <w:rsid w:val="0057053B"/>
    <w:rsid w:val="00570540"/>
    <w:rsid w:val="00570D81"/>
    <w:rsid w:val="00571230"/>
    <w:rsid w:val="0057190D"/>
    <w:rsid w:val="0057321B"/>
    <w:rsid w:val="005733CA"/>
    <w:rsid w:val="005756BA"/>
    <w:rsid w:val="00577562"/>
    <w:rsid w:val="0058136B"/>
    <w:rsid w:val="0058242F"/>
    <w:rsid w:val="00584661"/>
    <w:rsid w:val="005848B6"/>
    <w:rsid w:val="00585FE6"/>
    <w:rsid w:val="00586639"/>
    <w:rsid w:val="00586859"/>
    <w:rsid w:val="005879ED"/>
    <w:rsid w:val="005907CE"/>
    <w:rsid w:val="00590E35"/>
    <w:rsid w:val="00590F12"/>
    <w:rsid w:val="00591503"/>
    <w:rsid w:val="005922B8"/>
    <w:rsid w:val="00592C36"/>
    <w:rsid w:val="00592C9F"/>
    <w:rsid w:val="00593A97"/>
    <w:rsid w:val="0059474C"/>
    <w:rsid w:val="00594CDD"/>
    <w:rsid w:val="005A01DF"/>
    <w:rsid w:val="005A14DB"/>
    <w:rsid w:val="005A2E92"/>
    <w:rsid w:val="005A57CF"/>
    <w:rsid w:val="005A6E43"/>
    <w:rsid w:val="005A7392"/>
    <w:rsid w:val="005A772E"/>
    <w:rsid w:val="005B1665"/>
    <w:rsid w:val="005B176E"/>
    <w:rsid w:val="005B1B2B"/>
    <w:rsid w:val="005B21E6"/>
    <w:rsid w:val="005B3F65"/>
    <w:rsid w:val="005B4AFA"/>
    <w:rsid w:val="005B4B3B"/>
    <w:rsid w:val="005B4C8A"/>
    <w:rsid w:val="005B6264"/>
    <w:rsid w:val="005B6D82"/>
    <w:rsid w:val="005B72C4"/>
    <w:rsid w:val="005C0C1D"/>
    <w:rsid w:val="005C1214"/>
    <w:rsid w:val="005C1359"/>
    <w:rsid w:val="005C201A"/>
    <w:rsid w:val="005C3E3B"/>
    <w:rsid w:val="005C477A"/>
    <w:rsid w:val="005C5D7E"/>
    <w:rsid w:val="005C6990"/>
    <w:rsid w:val="005C6A5E"/>
    <w:rsid w:val="005C6D90"/>
    <w:rsid w:val="005C74E8"/>
    <w:rsid w:val="005D0239"/>
    <w:rsid w:val="005D07E6"/>
    <w:rsid w:val="005D1049"/>
    <w:rsid w:val="005D1927"/>
    <w:rsid w:val="005D2144"/>
    <w:rsid w:val="005D328C"/>
    <w:rsid w:val="005D34B4"/>
    <w:rsid w:val="005D39A6"/>
    <w:rsid w:val="005D3DD9"/>
    <w:rsid w:val="005D4319"/>
    <w:rsid w:val="005D48D8"/>
    <w:rsid w:val="005D5242"/>
    <w:rsid w:val="005D52CA"/>
    <w:rsid w:val="005D7163"/>
    <w:rsid w:val="005D72D2"/>
    <w:rsid w:val="005D7BEE"/>
    <w:rsid w:val="005D7BF9"/>
    <w:rsid w:val="005E16C7"/>
    <w:rsid w:val="005E198D"/>
    <w:rsid w:val="005E1E00"/>
    <w:rsid w:val="005E24B5"/>
    <w:rsid w:val="005E28A5"/>
    <w:rsid w:val="005E2A5B"/>
    <w:rsid w:val="005E30ED"/>
    <w:rsid w:val="005E36C8"/>
    <w:rsid w:val="005E3F8F"/>
    <w:rsid w:val="005E439F"/>
    <w:rsid w:val="005E457D"/>
    <w:rsid w:val="005E4964"/>
    <w:rsid w:val="005E4EC0"/>
    <w:rsid w:val="005E4F28"/>
    <w:rsid w:val="005E69BE"/>
    <w:rsid w:val="005E7B9F"/>
    <w:rsid w:val="005F0D58"/>
    <w:rsid w:val="005F101A"/>
    <w:rsid w:val="005F13B1"/>
    <w:rsid w:val="005F1CCE"/>
    <w:rsid w:val="005F1E0A"/>
    <w:rsid w:val="005F1E17"/>
    <w:rsid w:val="005F3455"/>
    <w:rsid w:val="005F36D0"/>
    <w:rsid w:val="006008EE"/>
    <w:rsid w:val="006039D7"/>
    <w:rsid w:val="00603B59"/>
    <w:rsid w:val="00603D15"/>
    <w:rsid w:val="00604F6F"/>
    <w:rsid w:val="006056A2"/>
    <w:rsid w:val="00605B1B"/>
    <w:rsid w:val="006067AB"/>
    <w:rsid w:val="006108A0"/>
    <w:rsid w:val="00611876"/>
    <w:rsid w:val="00612428"/>
    <w:rsid w:val="00613C02"/>
    <w:rsid w:val="006141B7"/>
    <w:rsid w:val="0061433A"/>
    <w:rsid w:val="00614826"/>
    <w:rsid w:val="00614C9A"/>
    <w:rsid w:val="006153EF"/>
    <w:rsid w:val="0061650C"/>
    <w:rsid w:val="0061669F"/>
    <w:rsid w:val="006168F3"/>
    <w:rsid w:val="0061786E"/>
    <w:rsid w:val="006179FA"/>
    <w:rsid w:val="00620AF0"/>
    <w:rsid w:val="0062133B"/>
    <w:rsid w:val="00621501"/>
    <w:rsid w:val="00621B8D"/>
    <w:rsid w:val="00622D7E"/>
    <w:rsid w:val="00630997"/>
    <w:rsid w:val="00631437"/>
    <w:rsid w:val="00632387"/>
    <w:rsid w:val="00633040"/>
    <w:rsid w:val="00633B40"/>
    <w:rsid w:val="0063451F"/>
    <w:rsid w:val="00635683"/>
    <w:rsid w:val="00636C3F"/>
    <w:rsid w:val="00637435"/>
    <w:rsid w:val="00637525"/>
    <w:rsid w:val="00640422"/>
    <w:rsid w:val="006411B0"/>
    <w:rsid w:val="00641563"/>
    <w:rsid w:val="006418A0"/>
    <w:rsid w:val="00641E31"/>
    <w:rsid w:val="006422C7"/>
    <w:rsid w:val="006429C0"/>
    <w:rsid w:val="00642D6C"/>
    <w:rsid w:val="0064382B"/>
    <w:rsid w:val="00643BA9"/>
    <w:rsid w:val="00643D42"/>
    <w:rsid w:val="00644000"/>
    <w:rsid w:val="00644AF4"/>
    <w:rsid w:val="00644C1A"/>
    <w:rsid w:val="00646C32"/>
    <w:rsid w:val="006475F4"/>
    <w:rsid w:val="00647829"/>
    <w:rsid w:val="0065031B"/>
    <w:rsid w:val="00650635"/>
    <w:rsid w:val="0065067F"/>
    <w:rsid w:val="00650A56"/>
    <w:rsid w:val="00650E76"/>
    <w:rsid w:val="00652FD7"/>
    <w:rsid w:val="00652FF0"/>
    <w:rsid w:val="006531FB"/>
    <w:rsid w:val="00656868"/>
    <w:rsid w:val="00660188"/>
    <w:rsid w:val="00662801"/>
    <w:rsid w:val="00662A6A"/>
    <w:rsid w:val="00663635"/>
    <w:rsid w:val="00664B2F"/>
    <w:rsid w:val="00667708"/>
    <w:rsid w:val="006701A9"/>
    <w:rsid w:val="00671A33"/>
    <w:rsid w:val="0067208F"/>
    <w:rsid w:val="006727CF"/>
    <w:rsid w:val="00673989"/>
    <w:rsid w:val="00673BEE"/>
    <w:rsid w:val="00674CD9"/>
    <w:rsid w:val="00675468"/>
    <w:rsid w:val="00675F59"/>
    <w:rsid w:val="00676A00"/>
    <w:rsid w:val="0067740E"/>
    <w:rsid w:val="006776CE"/>
    <w:rsid w:val="00677A84"/>
    <w:rsid w:val="006816C3"/>
    <w:rsid w:val="00681DC4"/>
    <w:rsid w:val="006826EB"/>
    <w:rsid w:val="00683807"/>
    <w:rsid w:val="0068598F"/>
    <w:rsid w:val="006869C8"/>
    <w:rsid w:val="00687C16"/>
    <w:rsid w:val="006907CA"/>
    <w:rsid w:val="0069140B"/>
    <w:rsid w:val="006941E5"/>
    <w:rsid w:val="0069431F"/>
    <w:rsid w:val="0069546D"/>
    <w:rsid w:val="006962E2"/>
    <w:rsid w:val="00696681"/>
    <w:rsid w:val="00697643"/>
    <w:rsid w:val="006A1174"/>
    <w:rsid w:val="006A26C3"/>
    <w:rsid w:val="006A3F3C"/>
    <w:rsid w:val="006A4C5E"/>
    <w:rsid w:val="006A4CFC"/>
    <w:rsid w:val="006A5F9E"/>
    <w:rsid w:val="006A6017"/>
    <w:rsid w:val="006A6296"/>
    <w:rsid w:val="006A7330"/>
    <w:rsid w:val="006B12A5"/>
    <w:rsid w:val="006B2D48"/>
    <w:rsid w:val="006B2E04"/>
    <w:rsid w:val="006B3E82"/>
    <w:rsid w:val="006B47C2"/>
    <w:rsid w:val="006B5882"/>
    <w:rsid w:val="006B61D8"/>
    <w:rsid w:val="006B6CBF"/>
    <w:rsid w:val="006B7E4E"/>
    <w:rsid w:val="006C00E1"/>
    <w:rsid w:val="006C033D"/>
    <w:rsid w:val="006C0CAB"/>
    <w:rsid w:val="006C122B"/>
    <w:rsid w:val="006C18BB"/>
    <w:rsid w:val="006C22D8"/>
    <w:rsid w:val="006C3928"/>
    <w:rsid w:val="006C3D16"/>
    <w:rsid w:val="006C4BF3"/>
    <w:rsid w:val="006C5B0B"/>
    <w:rsid w:val="006C6612"/>
    <w:rsid w:val="006C6868"/>
    <w:rsid w:val="006C77FE"/>
    <w:rsid w:val="006C7D51"/>
    <w:rsid w:val="006D2005"/>
    <w:rsid w:val="006D31D7"/>
    <w:rsid w:val="006D3566"/>
    <w:rsid w:val="006D6960"/>
    <w:rsid w:val="006D6C35"/>
    <w:rsid w:val="006D6D53"/>
    <w:rsid w:val="006D7C22"/>
    <w:rsid w:val="006E0CF9"/>
    <w:rsid w:val="006E1BC3"/>
    <w:rsid w:val="006E1FA8"/>
    <w:rsid w:val="006E25B0"/>
    <w:rsid w:val="006E37AD"/>
    <w:rsid w:val="006E3ECE"/>
    <w:rsid w:val="006E580F"/>
    <w:rsid w:val="006E7024"/>
    <w:rsid w:val="006E7701"/>
    <w:rsid w:val="006F027D"/>
    <w:rsid w:val="006F0312"/>
    <w:rsid w:val="006F32ED"/>
    <w:rsid w:val="006F3947"/>
    <w:rsid w:val="006F58DC"/>
    <w:rsid w:val="006F6CFE"/>
    <w:rsid w:val="006F7071"/>
    <w:rsid w:val="006F7162"/>
    <w:rsid w:val="00700294"/>
    <w:rsid w:val="00700905"/>
    <w:rsid w:val="00700EB6"/>
    <w:rsid w:val="00701A81"/>
    <w:rsid w:val="00702380"/>
    <w:rsid w:val="00703195"/>
    <w:rsid w:val="0070322E"/>
    <w:rsid w:val="0070508A"/>
    <w:rsid w:val="007055BC"/>
    <w:rsid w:val="00706C9E"/>
    <w:rsid w:val="00710367"/>
    <w:rsid w:val="00711354"/>
    <w:rsid w:val="00711389"/>
    <w:rsid w:val="00712F81"/>
    <w:rsid w:val="00713AC4"/>
    <w:rsid w:val="00713BA7"/>
    <w:rsid w:val="00713FDA"/>
    <w:rsid w:val="00714A6E"/>
    <w:rsid w:val="00714CB9"/>
    <w:rsid w:val="00714E26"/>
    <w:rsid w:val="0071662A"/>
    <w:rsid w:val="00717704"/>
    <w:rsid w:val="00717BF9"/>
    <w:rsid w:val="00717C9E"/>
    <w:rsid w:val="007201E0"/>
    <w:rsid w:val="007219D6"/>
    <w:rsid w:val="00722741"/>
    <w:rsid w:val="00722C08"/>
    <w:rsid w:val="00722DF2"/>
    <w:rsid w:val="007232C4"/>
    <w:rsid w:val="00723A83"/>
    <w:rsid w:val="00724267"/>
    <w:rsid w:val="00724BDF"/>
    <w:rsid w:val="007269C5"/>
    <w:rsid w:val="0073012B"/>
    <w:rsid w:val="00730E3C"/>
    <w:rsid w:val="0073135B"/>
    <w:rsid w:val="007314CE"/>
    <w:rsid w:val="00731A4B"/>
    <w:rsid w:val="00731AD2"/>
    <w:rsid w:val="00731FC9"/>
    <w:rsid w:val="00733B2F"/>
    <w:rsid w:val="007355C2"/>
    <w:rsid w:val="00736171"/>
    <w:rsid w:val="00736C6D"/>
    <w:rsid w:val="00737AA1"/>
    <w:rsid w:val="00740E56"/>
    <w:rsid w:val="00741409"/>
    <w:rsid w:val="00742679"/>
    <w:rsid w:val="00742E49"/>
    <w:rsid w:val="00743581"/>
    <w:rsid w:val="007447A0"/>
    <w:rsid w:val="007455DA"/>
    <w:rsid w:val="00745D4E"/>
    <w:rsid w:val="00746034"/>
    <w:rsid w:val="007466E4"/>
    <w:rsid w:val="00747502"/>
    <w:rsid w:val="0075154D"/>
    <w:rsid w:val="00753C04"/>
    <w:rsid w:val="00754436"/>
    <w:rsid w:val="007556DA"/>
    <w:rsid w:val="00757111"/>
    <w:rsid w:val="0075772F"/>
    <w:rsid w:val="00757D76"/>
    <w:rsid w:val="00761943"/>
    <w:rsid w:val="00761FF1"/>
    <w:rsid w:val="00762272"/>
    <w:rsid w:val="00762AB0"/>
    <w:rsid w:val="00766DF7"/>
    <w:rsid w:val="0076783F"/>
    <w:rsid w:val="00767D40"/>
    <w:rsid w:val="00767EBE"/>
    <w:rsid w:val="00770594"/>
    <w:rsid w:val="00770E92"/>
    <w:rsid w:val="00771796"/>
    <w:rsid w:val="00772358"/>
    <w:rsid w:val="00772743"/>
    <w:rsid w:val="00773818"/>
    <w:rsid w:val="00773D89"/>
    <w:rsid w:val="00773EF0"/>
    <w:rsid w:val="007743DC"/>
    <w:rsid w:val="00775540"/>
    <w:rsid w:val="007770A2"/>
    <w:rsid w:val="00781EEF"/>
    <w:rsid w:val="007846B9"/>
    <w:rsid w:val="00786CB7"/>
    <w:rsid w:val="00790C5F"/>
    <w:rsid w:val="007924C8"/>
    <w:rsid w:val="00792F88"/>
    <w:rsid w:val="0079401C"/>
    <w:rsid w:val="007945F5"/>
    <w:rsid w:val="007962B7"/>
    <w:rsid w:val="007A01C7"/>
    <w:rsid w:val="007A0610"/>
    <w:rsid w:val="007A160A"/>
    <w:rsid w:val="007A19C0"/>
    <w:rsid w:val="007A1DDB"/>
    <w:rsid w:val="007A1DFD"/>
    <w:rsid w:val="007A2193"/>
    <w:rsid w:val="007A4B93"/>
    <w:rsid w:val="007A53BF"/>
    <w:rsid w:val="007A6163"/>
    <w:rsid w:val="007A6ED6"/>
    <w:rsid w:val="007A72F9"/>
    <w:rsid w:val="007B0451"/>
    <w:rsid w:val="007B0C2F"/>
    <w:rsid w:val="007B1274"/>
    <w:rsid w:val="007B150A"/>
    <w:rsid w:val="007B17EE"/>
    <w:rsid w:val="007B30BC"/>
    <w:rsid w:val="007B40E3"/>
    <w:rsid w:val="007B632F"/>
    <w:rsid w:val="007B6645"/>
    <w:rsid w:val="007B74A5"/>
    <w:rsid w:val="007C01D7"/>
    <w:rsid w:val="007C03AA"/>
    <w:rsid w:val="007C06F2"/>
    <w:rsid w:val="007C0D66"/>
    <w:rsid w:val="007C1F51"/>
    <w:rsid w:val="007C21A4"/>
    <w:rsid w:val="007C32A3"/>
    <w:rsid w:val="007C5B27"/>
    <w:rsid w:val="007C5E81"/>
    <w:rsid w:val="007C63B1"/>
    <w:rsid w:val="007C64D5"/>
    <w:rsid w:val="007C64FF"/>
    <w:rsid w:val="007C664E"/>
    <w:rsid w:val="007C669C"/>
    <w:rsid w:val="007C6BAC"/>
    <w:rsid w:val="007D068C"/>
    <w:rsid w:val="007D0693"/>
    <w:rsid w:val="007D1A2A"/>
    <w:rsid w:val="007D2457"/>
    <w:rsid w:val="007D2806"/>
    <w:rsid w:val="007D3044"/>
    <w:rsid w:val="007D3D60"/>
    <w:rsid w:val="007D66FF"/>
    <w:rsid w:val="007D6920"/>
    <w:rsid w:val="007D6DF0"/>
    <w:rsid w:val="007D702E"/>
    <w:rsid w:val="007E01C4"/>
    <w:rsid w:val="007E0A1C"/>
    <w:rsid w:val="007E14BC"/>
    <w:rsid w:val="007E15B9"/>
    <w:rsid w:val="007E1971"/>
    <w:rsid w:val="007E1E60"/>
    <w:rsid w:val="007E1FA7"/>
    <w:rsid w:val="007E21D1"/>
    <w:rsid w:val="007E2EBF"/>
    <w:rsid w:val="007E3B27"/>
    <w:rsid w:val="007E549F"/>
    <w:rsid w:val="007E6889"/>
    <w:rsid w:val="007E7D94"/>
    <w:rsid w:val="007F14C8"/>
    <w:rsid w:val="007F2910"/>
    <w:rsid w:val="007F2E8D"/>
    <w:rsid w:val="007F34A9"/>
    <w:rsid w:val="007F3B76"/>
    <w:rsid w:val="007F55A6"/>
    <w:rsid w:val="007F60E3"/>
    <w:rsid w:val="007F634F"/>
    <w:rsid w:val="007F70C6"/>
    <w:rsid w:val="007F74B0"/>
    <w:rsid w:val="007F7CEB"/>
    <w:rsid w:val="007F7E98"/>
    <w:rsid w:val="0080157A"/>
    <w:rsid w:val="00802600"/>
    <w:rsid w:val="0080332C"/>
    <w:rsid w:val="00803D80"/>
    <w:rsid w:val="008043EA"/>
    <w:rsid w:val="00804B58"/>
    <w:rsid w:val="00805A9E"/>
    <w:rsid w:val="00805EE6"/>
    <w:rsid w:val="00806168"/>
    <w:rsid w:val="008065E8"/>
    <w:rsid w:val="00806E42"/>
    <w:rsid w:val="00807A64"/>
    <w:rsid w:val="00807EA5"/>
    <w:rsid w:val="00810D17"/>
    <w:rsid w:val="00811A10"/>
    <w:rsid w:val="008140A8"/>
    <w:rsid w:val="00814497"/>
    <w:rsid w:val="00814C5E"/>
    <w:rsid w:val="00814E68"/>
    <w:rsid w:val="00815067"/>
    <w:rsid w:val="0081520D"/>
    <w:rsid w:val="0081607D"/>
    <w:rsid w:val="0081702E"/>
    <w:rsid w:val="00817469"/>
    <w:rsid w:val="00820346"/>
    <w:rsid w:val="0082045A"/>
    <w:rsid w:val="008209E2"/>
    <w:rsid w:val="00820F0E"/>
    <w:rsid w:val="0082235D"/>
    <w:rsid w:val="008228A3"/>
    <w:rsid w:val="0082310C"/>
    <w:rsid w:val="00823DC3"/>
    <w:rsid w:val="008241E7"/>
    <w:rsid w:val="00824653"/>
    <w:rsid w:val="008246DF"/>
    <w:rsid w:val="00824B21"/>
    <w:rsid w:val="008258ED"/>
    <w:rsid w:val="008307AC"/>
    <w:rsid w:val="00830AE5"/>
    <w:rsid w:val="00830C3E"/>
    <w:rsid w:val="0083190E"/>
    <w:rsid w:val="00831DC4"/>
    <w:rsid w:val="00831DC7"/>
    <w:rsid w:val="00832091"/>
    <w:rsid w:val="00832093"/>
    <w:rsid w:val="00832F77"/>
    <w:rsid w:val="008332A4"/>
    <w:rsid w:val="00834196"/>
    <w:rsid w:val="00834F1C"/>
    <w:rsid w:val="008355B8"/>
    <w:rsid w:val="008359B9"/>
    <w:rsid w:val="0083659E"/>
    <w:rsid w:val="00836A3A"/>
    <w:rsid w:val="00837397"/>
    <w:rsid w:val="00837C64"/>
    <w:rsid w:val="00840E0B"/>
    <w:rsid w:val="008410C9"/>
    <w:rsid w:val="008414BA"/>
    <w:rsid w:val="00841C06"/>
    <w:rsid w:val="00841F9C"/>
    <w:rsid w:val="00842364"/>
    <w:rsid w:val="00842385"/>
    <w:rsid w:val="00843B75"/>
    <w:rsid w:val="00844567"/>
    <w:rsid w:val="00845931"/>
    <w:rsid w:val="008459C9"/>
    <w:rsid w:val="00845E50"/>
    <w:rsid w:val="0084731C"/>
    <w:rsid w:val="00847AF5"/>
    <w:rsid w:val="00847E6E"/>
    <w:rsid w:val="00850C8E"/>
    <w:rsid w:val="00853D80"/>
    <w:rsid w:val="008541DF"/>
    <w:rsid w:val="00854F01"/>
    <w:rsid w:val="00855538"/>
    <w:rsid w:val="0085676F"/>
    <w:rsid w:val="008568DB"/>
    <w:rsid w:val="00856992"/>
    <w:rsid w:val="00856F78"/>
    <w:rsid w:val="00860119"/>
    <w:rsid w:val="00861E50"/>
    <w:rsid w:val="00863E16"/>
    <w:rsid w:val="00865239"/>
    <w:rsid w:val="00865BF0"/>
    <w:rsid w:val="00866B13"/>
    <w:rsid w:val="00867437"/>
    <w:rsid w:val="0087340F"/>
    <w:rsid w:val="008735F3"/>
    <w:rsid w:val="008740CF"/>
    <w:rsid w:val="008747B1"/>
    <w:rsid w:val="0087552E"/>
    <w:rsid w:val="00875A38"/>
    <w:rsid w:val="00876EEE"/>
    <w:rsid w:val="0087713D"/>
    <w:rsid w:val="00877B47"/>
    <w:rsid w:val="0088005C"/>
    <w:rsid w:val="008809C8"/>
    <w:rsid w:val="00881E5B"/>
    <w:rsid w:val="00881F48"/>
    <w:rsid w:val="00881FB3"/>
    <w:rsid w:val="00881FF2"/>
    <w:rsid w:val="00882420"/>
    <w:rsid w:val="0088250C"/>
    <w:rsid w:val="00882AFC"/>
    <w:rsid w:val="00882B49"/>
    <w:rsid w:val="00884663"/>
    <w:rsid w:val="00884AA0"/>
    <w:rsid w:val="00884D2D"/>
    <w:rsid w:val="008856AB"/>
    <w:rsid w:val="008858EB"/>
    <w:rsid w:val="00885BD4"/>
    <w:rsid w:val="008867CF"/>
    <w:rsid w:val="008873B2"/>
    <w:rsid w:val="0088795E"/>
    <w:rsid w:val="008912C4"/>
    <w:rsid w:val="00891494"/>
    <w:rsid w:val="008917AC"/>
    <w:rsid w:val="008921CF"/>
    <w:rsid w:val="00893782"/>
    <w:rsid w:val="008956EB"/>
    <w:rsid w:val="00895A78"/>
    <w:rsid w:val="00895C36"/>
    <w:rsid w:val="00897A94"/>
    <w:rsid w:val="008A010C"/>
    <w:rsid w:val="008A1128"/>
    <w:rsid w:val="008A1C30"/>
    <w:rsid w:val="008A2817"/>
    <w:rsid w:val="008A2BE2"/>
    <w:rsid w:val="008A655B"/>
    <w:rsid w:val="008A7BC5"/>
    <w:rsid w:val="008A7FCF"/>
    <w:rsid w:val="008B01B3"/>
    <w:rsid w:val="008B1488"/>
    <w:rsid w:val="008B1D33"/>
    <w:rsid w:val="008B2242"/>
    <w:rsid w:val="008B427F"/>
    <w:rsid w:val="008B78C6"/>
    <w:rsid w:val="008B7B39"/>
    <w:rsid w:val="008B7BBC"/>
    <w:rsid w:val="008C25F7"/>
    <w:rsid w:val="008C4E28"/>
    <w:rsid w:val="008C5DBD"/>
    <w:rsid w:val="008C6025"/>
    <w:rsid w:val="008C698B"/>
    <w:rsid w:val="008C6E5D"/>
    <w:rsid w:val="008C70A7"/>
    <w:rsid w:val="008C75CA"/>
    <w:rsid w:val="008D029C"/>
    <w:rsid w:val="008D1511"/>
    <w:rsid w:val="008D1C06"/>
    <w:rsid w:val="008D1C85"/>
    <w:rsid w:val="008D1FA1"/>
    <w:rsid w:val="008D1FB0"/>
    <w:rsid w:val="008D2ECB"/>
    <w:rsid w:val="008D57B6"/>
    <w:rsid w:val="008D58A9"/>
    <w:rsid w:val="008D6C4E"/>
    <w:rsid w:val="008D6DB7"/>
    <w:rsid w:val="008D7431"/>
    <w:rsid w:val="008E1734"/>
    <w:rsid w:val="008E33FD"/>
    <w:rsid w:val="008E38F0"/>
    <w:rsid w:val="008E48CE"/>
    <w:rsid w:val="008F02BE"/>
    <w:rsid w:val="008F1C8D"/>
    <w:rsid w:val="008F2025"/>
    <w:rsid w:val="008F2096"/>
    <w:rsid w:val="008F25E9"/>
    <w:rsid w:val="008F2B27"/>
    <w:rsid w:val="008F5593"/>
    <w:rsid w:val="008F5775"/>
    <w:rsid w:val="008F6744"/>
    <w:rsid w:val="008F6E84"/>
    <w:rsid w:val="00902137"/>
    <w:rsid w:val="009023FE"/>
    <w:rsid w:val="00902463"/>
    <w:rsid w:val="009025D1"/>
    <w:rsid w:val="009028CA"/>
    <w:rsid w:val="00902B1C"/>
    <w:rsid w:val="00903AF1"/>
    <w:rsid w:val="00905727"/>
    <w:rsid w:val="0090673D"/>
    <w:rsid w:val="00906EB4"/>
    <w:rsid w:val="00907A3D"/>
    <w:rsid w:val="009103F5"/>
    <w:rsid w:val="009116CD"/>
    <w:rsid w:val="00912311"/>
    <w:rsid w:val="009129D6"/>
    <w:rsid w:val="0091432E"/>
    <w:rsid w:val="009151C6"/>
    <w:rsid w:val="009155FB"/>
    <w:rsid w:val="00916676"/>
    <w:rsid w:val="009170D9"/>
    <w:rsid w:val="009175A0"/>
    <w:rsid w:val="00917B88"/>
    <w:rsid w:val="00922AE0"/>
    <w:rsid w:val="00922EEE"/>
    <w:rsid w:val="0092708A"/>
    <w:rsid w:val="009303E0"/>
    <w:rsid w:val="009331C4"/>
    <w:rsid w:val="009342F6"/>
    <w:rsid w:val="0093443F"/>
    <w:rsid w:val="009362E5"/>
    <w:rsid w:val="0093635E"/>
    <w:rsid w:val="00936461"/>
    <w:rsid w:val="0093658E"/>
    <w:rsid w:val="009410BB"/>
    <w:rsid w:val="009410D6"/>
    <w:rsid w:val="00941678"/>
    <w:rsid w:val="0094307D"/>
    <w:rsid w:val="0094507B"/>
    <w:rsid w:val="00945CBD"/>
    <w:rsid w:val="00946610"/>
    <w:rsid w:val="009469A6"/>
    <w:rsid w:val="00947262"/>
    <w:rsid w:val="00947AEC"/>
    <w:rsid w:val="009501F6"/>
    <w:rsid w:val="009504F1"/>
    <w:rsid w:val="00951283"/>
    <w:rsid w:val="00952D07"/>
    <w:rsid w:val="00952D22"/>
    <w:rsid w:val="00953BBD"/>
    <w:rsid w:val="00955E6A"/>
    <w:rsid w:val="00956307"/>
    <w:rsid w:val="009566F9"/>
    <w:rsid w:val="00957387"/>
    <w:rsid w:val="00957835"/>
    <w:rsid w:val="00957D9F"/>
    <w:rsid w:val="0096019F"/>
    <w:rsid w:val="0096036D"/>
    <w:rsid w:val="00962765"/>
    <w:rsid w:val="009629ED"/>
    <w:rsid w:val="009643ED"/>
    <w:rsid w:val="00965AFD"/>
    <w:rsid w:val="0096796D"/>
    <w:rsid w:val="00970432"/>
    <w:rsid w:val="009717E6"/>
    <w:rsid w:val="009718E2"/>
    <w:rsid w:val="009719AC"/>
    <w:rsid w:val="009721B3"/>
    <w:rsid w:val="00972927"/>
    <w:rsid w:val="0097323B"/>
    <w:rsid w:val="00974350"/>
    <w:rsid w:val="00974859"/>
    <w:rsid w:val="009752A3"/>
    <w:rsid w:val="0097605D"/>
    <w:rsid w:val="009772FB"/>
    <w:rsid w:val="0098036B"/>
    <w:rsid w:val="0098187D"/>
    <w:rsid w:val="009827E5"/>
    <w:rsid w:val="0098340B"/>
    <w:rsid w:val="00983738"/>
    <w:rsid w:val="00983AA1"/>
    <w:rsid w:val="00983D61"/>
    <w:rsid w:val="009847D4"/>
    <w:rsid w:val="00984ED3"/>
    <w:rsid w:val="009853A4"/>
    <w:rsid w:val="009871A8"/>
    <w:rsid w:val="00987388"/>
    <w:rsid w:val="009879A9"/>
    <w:rsid w:val="0099057D"/>
    <w:rsid w:val="00990E70"/>
    <w:rsid w:val="00990F71"/>
    <w:rsid w:val="009912B1"/>
    <w:rsid w:val="00991438"/>
    <w:rsid w:val="00992923"/>
    <w:rsid w:val="009930CF"/>
    <w:rsid w:val="0099475E"/>
    <w:rsid w:val="00995630"/>
    <w:rsid w:val="00997E54"/>
    <w:rsid w:val="009A02F3"/>
    <w:rsid w:val="009A04AD"/>
    <w:rsid w:val="009A04BA"/>
    <w:rsid w:val="009A0EB4"/>
    <w:rsid w:val="009A1F6D"/>
    <w:rsid w:val="009A2116"/>
    <w:rsid w:val="009A2936"/>
    <w:rsid w:val="009A3B3D"/>
    <w:rsid w:val="009A4899"/>
    <w:rsid w:val="009A50EA"/>
    <w:rsid w:val="009A588C"/>
    <w:rsid w:val="009A6230"/>
    <w:rsid w:val="009A64C1"/>
    <w:rsid w:val="009A6770"/>
    <w:rsid w:val="009A7E73"/>
    <w:rsid w:val="009B05DD"/>
    <w:rsid w:val="009B0EAD"/>
    <w:rsid w:val="009B0ECE"/>
    <w:rsid w:val="009B39A6"/>
    <w:rsid w:val="009B4C04"/>
    <w:rsid w:val="009B5807"/>
    <w:rsid w:val="009B5B13"/>
    <w:rsid w:val="009B5B50"/>
    <w:rsid w:val="009B5E3A"/>
    <w:rsid w:val="009B6E97"/>
    <w:rsid w:val="009B79B7"/>
    <w:rsid w:val="009B7BE7"/>
    <w:rsid w:val="009C0703"/>
    <w:rsid w:val="009C0878"/>
    <w:rsid w:val="009C2D36"/>
    <w:rsid w:val="009C2F81"/>
    <w:rsid w:val="009C4286"/>
    <w:rsid w:val="009C529C"/>
    <w:rsid w:val="009C5DCB"/>
    <w:rsid w:val="009C62BC"/>
    <w:rsid w:val="009C74F0"/>
    <w:rsid w:val="009C75DF"/>
    <w:rsid w:val="009C76CC"/>
    <w:rsid w:val="009C7C85"/>
    <w:rsid w:val="009D1A83"/>
    <w:rsid w:val="009D2AA3"/>
    <w:rsid w:val="009D2FBF"/>
    <w:rsid w:val="009D3686"/>
    <w:rsid w:val="009D3C0B"/>
    <w:rsid w:val="009D3CA3"/>
    <w:rsid w:val="009D4B5C"/>
    <w:rsid w:val="009D4FBF"/>
    <w:rsid w:val="009D551C"/>
    <w:rsid w:val="009D6D5E"/>
    <w:rsid w:val="009D714E"/>
    <w:rsid w:val="009E0783"/>
    <w:rsid w:val="009E28CB"/>
    <w:rsid w:val="009E2BC4"/>
    <w:rsid w:val="009E3A8E"/>
    <w:rsid w:val="009E3D11"/>
    <w:rsid w:val="009E3D40"/>
    <w:rsid w:val="009E4DDC"/>
    <w:rsid w:val="009E6725"/>
    <w:rsid w:val="009E720F"/>
    <w:rsid w:val="009E78CC"/>
    <w:rsid w:val="009E79F0"/>
    <w:rsid w:val="009F0088"/>
    <w:rsid w:val="009F249E"/>
    <w:rsid w:val="009F2B87"/>
    <w:rsid w:val="009F3D1F"/>
    <w:rsid w:val="009F5BB7"/>
    <w:rsid w:val="009F5C5E"/>
    <w:rsid w:val="009F5FF0"/>
    <w:rsid w:val="009F6273"/>
    <w:rsid w:val="009F6B51"/>
    <w:rsid w:val="009F7D8F"/>
    <w:rsid w:val="00A024FB"/>
    <w:rsid w:val="00A02738"/>
    <w:rsid w:val="00A03457"/>
    <w:rsid w:val="00A0355E"/>
    <w:rsid w:val="00A0441C"/>
    <w:rsid w:val="00A04DF6"/>
    <w:rsid w:val="00A06A10"/>
    <w:rsid w:val="00A06BF3"/>
    <w:rsid w:val="00A070A0"/>
    <w:rsid w:val="00A07277"/>
    <w:rsid w:val="00A074E1"/>
    <w:rsid w:val="00A07808"/>
    <w:rsid w:val="00A07865"/>
    <w:rsid w:val="00A07C72"/>
    <w:rsid w:val="00A11840"/>
    <w:rsid w:val="00A14429"/>
    <w:rsid w:val="00A148C3"/>
    <w:rsid w:val="00A14F65"/>
    <w:rsid w:val="00A14FC2"/>
    <w:rsid w:val="00A15007"/>
    <w:rsid w:val="00A15633"/>
    <w:rsid w:val="00A16573"/>
    <w:rsid w:val="00A17A24"/>
    <w:rsid w:val="00A2066D"/>
    <w:rsid w:val="00A2177A"/>
    <w:rsid w:val="00A24447"/>
    <w:rsid w:val="00A2466A"/>
    <w:rsid w:val="00A2474A"/>
    <w:rsid w:val="00A25BC5"/>
    <w:rsid w:val="00A25E71"/>
    <w:rsid w:val="00A301B1"/>
    <w:rsid w:val="00A30E8E"/>
    <w:rsid w:val="00A3137C"/>
    <w:rsid w:val="00A31A97"/>
    <w:rsid w:val="00A31E21"/>
    <w:rsid w:val="00A32694"/>
    <w:rsid w:val="00A34A78"/>
    <w:rsid w:val="00A35071"/>
    <w:rsid w:val="00A36E92"/>
    <w:rsid w:val="00A37B10"/>
    <w:rsid w:val="00A37C9A"/>
    <w:rsid w:val="00A405D8"/>
    <w:rsid w:val="00A4090A"/>
    <w:rsid w:val="00A4158B"/>
    <w:rsid w:val="00A4242F"/>
    <w:rsid w:val="00A42EE8"/>
    <w:rsid w:val="00A449EE"/>
    <w:rsid w:val="00A44A0D"/>
    <w:rsid w:val="00A44BF8"/>
    <w:rsid w:val="00A44C1E"/>
    <w:rsid w:val="00A45F63"/>
    <w:rsid w:val="00A462A5"/>
    <w:rsid w:val="00A4678C"/>
    <w:rsid w:val="00A46944"/>
    <w:rsid w:val="00A46DAC"/>
    <w:rsid w:val="00A4779F"/>
    <w:rsid w:val="00A50F71"/>
    <w:rsid w:val="00A51479"/>
    <w:rsid w:val="00A51811"/>
    <w:rsid w:val="00A51DD7"/>
    <w:rsid w:val="00A51E0A"/>
    <w:rsid w:val="00A529E6"/>
    <w:rsid w:val="00A53018"/>
    <w:rsid w:val="00A531F6"/>
    <w:rsid w:val="00A53279"/>
    <w:rsid w:val="00A53CD2"/>
    <w:rsid w:val="00A53F7B"/>
    <w:rsid w:val="00A55713"/>
    <w:rsid w:val="00A55995"/>
    <w:rsid w:val="00A56BED"/>
    <w:rsid w:val="00A56EF6"/>
    <w:rsid w:val="00A5785E"/>
    <w:rsid w:val="00A57E31"/>
    <w:rsid w:val="00A600CC"/>
    <w:rsid w:val="00A609B2"/>
    <w:rsid w:val="00A60E23"/>
    <w:rsid w:val="00A61182"/>
    <w:rsid w:val="00A61BAE"/>
    <w:rsid w:val="00A622D0"/>
    <w:rsid w:val="00A62858"/>
    <w:rsid w:val="00A62B1D"/>
    <w:rsid w:val="00A6319F"/>
    <w:rsid w:val="00A63EDA"/>
    <w:rsid w:val="00A6457B"/>
    <w:rsid w:val="00A65263"/>
    <w:rsid w:val="00A6528E"/>
    <w:rsid w:val="00A65963"/>
    <w:rsid w:val="00A65EBE"/>
    <w:rsid w:val="00A6714C"/>
    <w:rsid w:val="00A6746D"/>
    <w:rsid w:val="00A67B5E"/>
    <w:rsid w:val="00A70D12"/>
    <w:rsid w:val="00A714B4"/>
    <w:rsid w:val="00A7261F"/>
    <w:rsid w:val="00A7435E"/>
    <w:rsid w:val="00A75543"/>
    <w:rsid w:val="00A75732"/>
    <w:rsid w:val="00A76F7E"/>
    <w:rsid w:val="00A77391"/>
    <w:rsid w:val="00A77EF6"/>
    <w:rsid w:val="00A81285"/>
    <w:rsid w:val="00A81FB6"/>
    <w:rsid w:val="00A84D3D"/>
    <w:rsid w:val="00A84DE3"/>
    <w:rsid w:val="00A8773A"/>
    <w:rsid w:val="00A87C2E"/>
    <w:rsid w:val="00A90C9D"/>
    <w:rsid w:val="00A90EEF"/>
    <w:rsid w:val="00A91000"/>
    <w:rsid w:val="00A91C9D"/>
    <w:rsid w:val="00A92C66"/>
    <w:rsid w:val="00A92CDE"/>
    <w:rsid w:val="00A936D8"/>
    <w:rsid w:val="00A93FAF"/>
    <w:rsid w:val="00A941E5"/>
    <w:rsid w:val="00A946BB"/>
    <w:rsid w:val="00A966CB"/>
    <w:rsid w:val="00A96716"/>
    <w:rsid w:val="00A96852"/>
    <w:rsid w:val="00A97036"/>
    <w:rsid w:val="00A97210"/>
    <w:rsid w:val="00A97A08"/>
    <w:rsid w:val="00AA0178"/>
    <w:rsid w:val="00AA022B"/>
    <w:rsid w:val="00AA0453"/>
    <w:rsid w:val="00AA1BEC"/>
    <w:rsid w:val="00AA2E58"/>
    <w:rsid w:val="00AA3886"/>
    <w:rsid w:val="00AA39EA"/>
    <w:rsid w:val="00AA39EF"/>
    <w:rsid w:val="00AA40BD"/>
    <w:rsid w:val="00AA4364"/>
    <w:rsid w:val="00AA4B24"/>
    <w:rsid w:val="00AA4C54"/>
    <w:rsid w:val="00AA50AF"/>
    <w:rsid w:val="00AA523D"/>
    <w:rsid w:val="00AA5B76"/>
    <w:rsid w:val="00AA6546"/>
    <w:rsid w:val="00AA79D7"/>
    <w:rsid w:val="00AA7A77"/>
    <w:rsid w:val="00AB2A29"/>
    <w:rsid w:val="00AB3634"/>
    <w:rsid w:val="00AB3916"/>
    <w:rsid w:val="00AB4629"/>
    <w:rsid w:val="00AB4D6C"/>
    <w:rsid w:val="00AB5238"/>
    <w:rsid w:val="00AB52EB"/>
    <w:rsid w:val="00AB551A"/>
    <w:rsid w:val="00AB5720"/>
    <w:rsid w:val="00AB6016"/>
    <w:rsid w:val="00AB6316"/>
    <w:rsid w:val="00AB746C"/>
    <w:rsid w:val="00AB7950"/>
    <w:rsid w:val="00AC1E4F"/>
    <w:rsid w:val="00AC1FEB"/>
    <w:rsid w:val="00AC20AD"/>
    <w:rsid w:val="00AC2CB0"/>
    <w:rsid w:val="00AC346C"/>
    <w:rsid w:val="00AC4033"/>
    <w:rsid w:val="00AC5039"/>
    <w:rsid w:val="00AD06D8"/>
    <w:rsid w:val="00AD0E4F"/>
    <w:rsid w:val="00AD0F73"/>
    <w:rsid w:val="00AD36BD"/>
    <w:rsid w:val="00AD4562"/>
    <w:rsid w:val="00AD54FB"/>
    <w:rsid w:val="00AD79B8"/>
    <w:rsid w:val="00AE06BC"/>
    <w:rsid w:val="00AE1D27"/>
    <w:rsid w:val="00AE21B7"/>
    <w:rsid w:val="00AE2E30"/>
    <w:rsid w:val="00AE3185"/>
    <w:rsid w:val="00AE3F6B"/>
    <w:rsid w:val="00AE42E7"/>
    <w:rsid w:val="00AE45A0"/>
    <w:rsid w:val="00AE4C17"/>
    <w:rsid w:val="00AE521C"/>
    <w:rsid w:val="00AE56C4"/>
    <w:rsid w:val="00AE5912"/>
    <w:rsid w:val="00AE5AC8"/>
    <w:rsid w:val="00AE7411"/>
    <w:rsid w:val="00AE7817"/>
    <w:rsid w:val="00AF115A"/>
    <w:rsid w:val="00AF1899"/>
    <w:rsid w:val="00AF21E1"/>
    <w:rsid w:val="00AF23F9"/>
    <w:rsid w:val="00AF339C"/>
    <w:rsid w:val="00AF3FB8"/>
    <w:rsid w:val="00AF42C8"/>
    <w:rsid w:val="00AF4CDD"/>
    <w:rsid w:val="00AF5827"/>
    <w:rsid w:val="00AF5D44"/>
    <w:rsid w:val="00AF6062"/>
    <w:rsid w:val="00AF750B"/>
    <w:rsid w:val="00AF7DE6"/>
    <w:rsid w:val="00B0140D"/>
    <w:rsid w:val="00B03A5D"/>
    <w:rsid w:val="00B053C7"/>
    <w:rsid w:val="00B06C7E"/>
    <w:rsid w:val="00B070C8"/>
    <w:rsid w:val="00B07B56"/>
    <w:rsid w:val="00B101D2"/>
    <w:rsid w:val="00B10C4E"/>
    <w:rsid w:val="00B10FE7"/>
    <w:rsid w:val="00B1202D"/>
    <w:rsid w:val="00B124AF"/>
    <w:rsid w:val="00B12C26"/>
    <w:rsid w:val="00B13493"/>
    <w:rsid w:val="00B13E42"/>
    <w:rsid w:val="00B14A2F"/>
    <w:rsid w:val="00B15153"/>
    <w:rsid w:val="00B1583C"/>
    <w:rsid w:val="00B15C24"/>
    <w:rsid w:val="00B15D14"/>
    <w:rsid w:val="00B15F7E"/>
    <w:rsid w:val="00B1672E"/>
    <w:rsid w:val="00B16DE3"/>
    <w:rsid w:val="00B16F1D"/>
    <w:rsid w:val="00B17670"/>
    <w:rsid w:val="00B1775F"/>
    <w:rsid w:val="00B21D8B"/>
    <w:rsid w:val="00B21F23"/>
    <w:rsid w:val="00B2273E"/>
    <w:rsid w:val="00B24141"/>
    <w:rsid w:val="00B24198"/>
    <w:rsid w:val="00B24A46"/>
    <w:rsid w:val="00B24F37"/>
    <w:rsid w:val="00B25018"/>
    <w:rsid w:val="00B27EB6"/>
    <w:rsid w:val="00B3128C"/>
    <w:rsid w:val="00B314A3"/>
    <w:rsid w:val="00B321A4"/>
    <w:rsid w:val="00B32B75"/>
    <w:rsid w:val="00B32EEB"/>
    <w:rsid w:val="00B33CC3"/>
    <w:rsid w:val="00B34515"/>
    <w:rsid w:val="00B35157"/>
    <w:rsid w:val="00B36E91"/>
    <w:rsid w:val="00B375FB"/>
    <w:rsid w:val="00B37614"/>
    <w:rsid w:val="00B400E7"/>
    <w:rsid w:val="00B40BA5"/>
    <w:rsid w:val="00B40CF3"/>
    <w:rsid w:val="00B40E65"/>
    <w:rsid w:val="00B40F80"/>
    <w:rsid w:val="00B41736"/>
    <w:rsid w:val="00B41BDE"/>
    <w:rsid w:val="00B4245B"/>
    <w:rsid w:val="00B42BF9"/>
    <w:rsid w:val="00B43000"/>
    <w:rsid w:val="00B44314"/>
    <w:rsid w:val="00B46812"/>
    <w:rsid w:val="00B46C45"/>
    <w:rsid w:val="00B50175"/>
    <w:rsid w:val="00B50812"/>
    <w:rsid w:val="00B51FDD"/>
    <w:rsid w:val="00B526D0"/>
    <w:rsid w:val="00B5306E"/>
    <w:rsid w:val="00B5383C"/>
    <w:rsid w:val="00B5403A"/>
    <w:rsid w:val="00B54346"/>
    <w:rsid w:val="00B56497"/>
    <w:rsid w:val="00B60035"/>
    <w:rsid w:val="00B6072D"/>
    <w:rsid w:val="00B608FE"/>
    <w:rsid w:val="00B62437"/>
    <w:rsid w:val="00B62F55"/>
    <w:rsid w:val="00B63486"/>
    <w:rsid w:val="00B63602"/>
    <w:rsid w:val="00B63ECA"/>
    <w:rsid w:val="00B641A6"/>
    <w:rsid w:val="00B6476D"/>
    <w:rsid w:val="00B64B1C"/>
    <w:rsid w:val="00B650D5"/>
    <w:rsid w:val="00B652D7"/>
    <w:rsid w:val="00B67299"/>
    <w:rsid w:val="00B676D5"/>
    <w:rsid w:val="00B67760"/>
    <w:rsid w:val="00B678A3"/>
    <w:rsid w:val="00B67B1B"/>
    <w:rsid w:val="00B70729"/>
    <w:rsid w:val="00B70B0B"/>
    <w:rsid w:val="00B70B7B"/>
    <w:rsid w:val="00B7217E"/>
    <w:rsid w:val="00B72557"/>
    <w:rsid w:val="00B731E4"/>
    <w:rsid w:val="00B74A59"/>
    <w:rsid w:val="00B74D3D"/>
    <w:rsid w:val="00B752EA"/>
    <w:rsid w:val="00B765DC"/>
    <w:rsid w:val="00B8092B"/>
    <w:rsid w:val="00B80B21"/>
    <w:rsid w:val="00B81E35"/>
    <w:rsid w:val="00B82B9C"/>
    <w:rsid w:val="00B8362F"/>
    <w:rsid w:val="00B83DFD"/>
    <w:rsid w:val="00B84387"/>
    <w:rsid w:val="00B846F2"/>
    <w:rsid w:val="00B866C2"/>
    <w:rsid w:val="00B873D8"/>
    <w:rsid w:val="00B87DBB"/>
    <w:rsid w:val="00B905BD"/>
    <w:rsid w:val="00B90DD7"/>
    <w:rsid w:val="00B9103B"/>
    <w:rsid w:val="00B91106"/>
    <w:rsid w:val="00B911B0"/>
    <w:rsid w:val="00B93F18"/>
    <w:rsid w:val="00B97A3A"/>
    <w:rsid w:val="00B97DC2"/>
    <w:rsid w:val="00BA04F6"/>
    <w:rsid w:val="00BA0664"/>
    <w:rsid w:val="00BA0E3B"/>
    <w:rsid w:val="00BA1B2F"/>
    <w:rsid w:val="00BA1FFE"/>
    <w:rsid w:val="00BA225D"/>
    <w:rsid w:val="00BA4204"/>
    <w:rsid w:val="00BA4A69"/>
    <w:rsid w:val="00BA4BCD"/>
    <w:rsid w:val="00BA5001"/>
    <w:rsid w:val="00BA504B"/>
    <w:rsid w:val="00BA5BD0"/>
    <w:rsid w:val="00BA5C10"/>
    <w:rsid w:val="00BA5E8F"/>
    <w:rsid w:val="00BA69BB"/>
    <w:rsid w:val="00BA6A3F"/>
    <w:rsid w:val="00BA6EC2"/>
    <w:rsid w:val="00BA7545"/>
    <w:rsid w:val="00BA781A"/>
    <w:rsid w:val="00BB0346"/>
    <w:rsid w:val="00BB287F"/>
    <w:rsid w:val="00BB2F9D"/>
    <w:rsid w:val="00BB3F61"/>
    <w:rsid w:val="00BB7180"/>
    <w:rsid w:val="00BB7949"/>
    <w:rsid w:val="00BC067C"/>
    <w:rsid w:val="00BC14ED"/>
    <w:rsid w:val="00BC1DD0"/>
    <w:rsid w:val="00BC241B"/>
    <w:rsid w:val="00BC4205"/>
    <w:rsid w:val="00BC53F5"/>
    <w:rsid w:val="00BC6370"/>
    <w:rsid w:val="00BC6E03"/>
    <w:rsid w:val="00BC7D78"/>
    <w:rsid w:val="00BD0DA0"/>
    <w:rsid w:val="00BD1C43"/>
    <w:rsid w:val="00BD1D94"/>
    <w:rsid w:val="00BD2419"/>
    <w:rsid w:val="00BD2571"/>
    <w:rsid w:val="00BD334F"/>
    <w:rsid w:val="00BD3B9B"/>
    <w:rsid w:val="00BD3FEC"/>
    <w:rsid w:val="00BD477D"/>
    <w:rsid w:val="00BD4B82"/>
    <w:rsid w:val="00BD630E"/>
    <w:rsid w:val="00BD7730"/>
    <w:rsid w:val="00BD7834"/>
    <w:rsid w:val="00BD7D15"/>
    <w:rsid w:val="00BE05E9"/>
    <w:rsid w:val="00BE1FA7"/>
    <w:rsid w:val="00BE3D2E"/>
    <w:rsid w:val="00BE5953"/>
    <w:rsid w:val="00BE5A43"/>
    <w:rsid w:val="00BE5ADA"/>
    <w:rsid w:val="00BE627C"/>
    <w:rsid w:val="00BE63FE"/>
    <w:rsid w:val="00BE7DC4"/>
    <w:rsid w:val="00BF0483"/>
    <w:rsid w:val="00BF0A9A"/>
    <w:rsid w:val="00BF1327"/>
    <w:rsid w:val="00BF2048"/>
    <w:rsid w:val="00BF3392"/>
    <w:rsid w:val="00BF3C56"/>
    <w:rsid w:val="00BF5489"/>
    <w:rsid w:val="00BF55E8"/>
    <w:rsid w:val="00BF5CD2"/>
    <w:rsid w:val="00BF5EEB"/>
    <w:rsid w:val="00BF619B"/>
    <w:rsid w:val="00BF6D1C"/>
    <w:rsid w:val="00BF71F7"/>
    <w:rsid w:val="00BF799A"/>
    <w:rsid w:val="00BF7DDB"/>
    <w:rsid w:val="00BF7E02"/>
    <w:rsid w:val="00C01363"/>
    <w:rsid w:val="00C015B1"/>
    <w:rsid w:val="00C023FA"/>
    <w:rsid w:val="00C03D6D"/>
    <w:rsid w:val="00C03FE2"/>
    <w:rsid w:val="00C048CE"/>
    <w:rsid w:val="00C04B5E"/>
    <w:rsid w:val="00C061BD"/>
    <w:rsid w:val="00C06461"/>
    <w:rsid w:val="00C07266"/>
    <w:rsid w:val="00C07FBF"/>
    <w:rsid w:val="00C109B2"/>
    <w:rsid w:val="00C10F2D"/>
    <w:rsid w:val="00C119D2"/>
    <w:rsid w:val="00C1202A"/>
    <w:rsid w:val="00C13BCC"/>
    <w:rsid w:val="00C13E4B"/>
    <w:rsid w:val="00C1428C"/>
    <w:rsid w:val="00C14AC4"/>
    <w:rsid w:val="00C15764"/>
    <w:rsid w:val="00C1580C"/>
    <w:rsid w:val="00C172FD"/>
    <w:rsid w:val="00C178DC"/>
    <w:rsid w:val="00C23C92"/>
    <w:rsid w:val="00C23F5B"/>
    <w:rsid w:val="00C24FCF"/>
    <w:rsid w:val="00C25971"/>
    <w:rsid w:val="00C26FA7"/>
    <w:rsid w:val="00C270DC"/>
    <w:rsid w:val="00C27B45"/>
    <w:rsid w:val="00C3030B"/>
    <w:rsid w:val="00C3255F"/>
    <w:rsid w:val="00C32734"/>
    <w:rsid w:val="00C32B0E"/>
    <w:rsid w:val="00C338F2"/>
    <w:rsid w:val="00C33D53"/>
    <w:rsid w:val="00C35D79"/>
    <w:rsid w:val="00C36395"/>
    <w:rsid w:val="00C36B3F"/>
    <w:rsid w:val="00C36DB0"/>
    <w:rsid w:val="00C36DC5"/>
    <w:rsid w:val="00C37422"/>
    <w:rsid w:val="00C40F95"/>
    <w:rsid w:val="00C416F3"/>
    <w:rsid w:val="00C41ABB"/>
    <w:rsid w:val="00C41D67"/>
    <w:rsid w:val="00C420F8"/>
    <w:rsid w:val="00C42B71"/>
    <w:rsid w:val="00C431C6"/>
    <w:rsid w:val="00C43ABB"/>
    <w:rsid w:val="00C43FB6"/>
    <w:rsid w:val="00C442D9"/>
    <w:rsid w:val="00C4491A"/>
    <w:rsid w:val="00C450A1"/>
    <w:rsid w:val="00C4546B"/>
    <w:rsid w:val="00C4679C"/>
    <w:rsid w:val="00C46C66"/>
    <w:rsid w:val="00C47313"/>
    <w:rsid w:val="00C475C6"/>
    <w:rsid w:val="00C52CA3"/>
    <w:rsid w:val="00C5349D"/>
    <w:rsid w:val="00C54A5F"/>
    <w:rsid w:val="00C5508C"/>
    <w:rsid w:val="00C550FE"/>
    <w:rsid w:val="00C57DCE"/>
    <w:rsid w:val="00C61E91"/>
    <w:rsid w:val="00C62611"/>
    <w:rsid w:val="00C64971"/>
    <w:rsid w:val="00C65CDA"/>
    <w:rsid w:val="00C66357"/>
    <w:rsid w:val="00C669F8"/>
    <w:rsid w:val="00C66EF1"/>
    <w:rsid w:val="00C67D8D"/>
    <w:rsid w:val="00C703BB"/>
    <w:rsid w:val="00C7142D"/>
    <w:rsid w:val="00C723CA"/>
    <w:rsid w:val="00C72F1D"/>
    <w:rsid w:val="00C73EC9"/>
    <w:rsid w:val="00C744F1"/>
    <w:rsid w:val="00C7470C"/>
    <w:rsid w:val="00C75E46"/>
    <w:rsid w:val="00C761CE"/>
    <w:rsid w:val="00C772CA"/>
    <w:rsid w:val="00C77E64"/>
    <w:rsid w:val="00C800C0"/>
    <w:rsid w:val="00C81B4E"/>
    <w:rsid w:val="00C81BEB"/>
    <w:rsid w:val="00C82CDD"/>
    <w:rsid w:val="00C8300A"/>
    <w:rsid w:val="00C840E6"/>
    <w:rsid w:val="00C84D62"/>
    <w:rsid w:val="00C85AD8"/>
    <w:rsid w:val="00C85F1D"/>
    <w:rsid w:val="00C869C3"/>
    <w:rsid w:val="00C90A42"/>
    <w:rsid w:val="00C91458"/>
    <w:rsid w:val="00C91FF2"/>
    <w:rsid w:val="00C92A0B"/>
    <w:rsid w:val="00C9384E"/>
    <w:rsid w:val="00C9397A"/>
    <w:rsid w:val="00C946D5"/>
    <w:rsid w:val="00C96376"/>
    <w:rsid w:val="00CA027F"/>
    <w:rsid w:val="00CA08FD"/>
    <w:rsid w:val="00CA27AB"/>
    <w:rsid w:val="00CA27FF"/>
    <w:rsid w:val="00CA2981"/>
    <w:rsid w:val="00CA2D80"/>
    <w:rsid w:val="00CA5E84"/>
    <w:rsid w:val="00CA6873"/>
    <w:rsid w:val="00CA7A4A"/>
    <w:rsid w:val="00CB016B"/>
    <w:rsid w:val="00CB04F7"/>
    <w:rsid w:val="00CB118B"/>
    <w:rsid w:val="00CB1E20"/>
    <w:rsid w:val="00CB1EFE"/>
    <w:rsid w:val="00CB306F"/>
    <w:rsid w:val="00CB34BF"/>
    <w:rsid w:val="00CB50D6"/>
    <w:rsid w:val="00CB550B"/>
    <w:rsid w:val="00CB6A04"/>
    <w:rsid w:val="00CB7983"/>
    <w:rsid w:val="00CB7D3D"/>
    <w:rsid w:val="00CC04A5"/>
    <w:rsid w:val="00CC22BD"/>
    <w:rsid w:val="00CC2B15"/>
    <w:rsid w:val="00CC2E4E"/>
    <w:rsid w:val="00CC3D94"/>
    <w:rsid w:val="00CC3DDC"/>
    <w:rsid w:val="00CC3FFA"/>
    <w:rsid w:val="00CD0E3D"/>
    <w:rsid w:val="00CD1AD4"/>
    <w:rsid w:val="00CD23D4"/>
    <w:rsid w:val="00CD259D"/>
    <w:rsid w:val="00CD29E9"/>
    <w:rsid w:val="00CD2EFE"/>
    <w:rsid w:val="00CD3314"/>
    <w:rsid w:val="00CD4835"/>
    <w:rsid w:val="00CD5583"/>
    <w:rsid w:val="00CD58CC"/>
    <w:rsid w:val="00CD5EC0"/>
    <w:rsid w:val="00CD61F8"/>
    <w:rsid w:val="00CD6350"/>
    <w:rsid w:val="00CD6A48"/>
    <w:rsid w:val="00CD6BF1"/>
    <w:rsid w:val="00CD6E92"/>
    <w:rsid w:val="00CD756C"/>
    <w:rsid w:val="00CD7908"/>
    <w:rsid w:val="00CE0FBB"/>
    <w:rsid w:val="00CE1E9E"/>
    <w:rsid w:val="00CE24AB"/>
    <w:rsid w:val="00CE2945"/>
    <w:rsid w:val="00CE3698"/>
    <w:rsid w:val="00CE45E7"/>
    <w:rsid w:val="00CE4ADC"/>
    <w:rsid w:val="00CE6D88"/>
    <w:rsid w:val="00CE7C91"/>
    <w:rsid w:val="00CE7E0F"/>
    <w:rsid w:val="00CE7E58"/>
    <w:rsid w:val="00CF0A8E"/>
    <w:rsid w:val="00CF1601"/>
    <w:rsid w:val="00CF1C26"/>
    <w:rsid w:val="00CF340B"/>
    <w:rsid w:val="00CF4948"/>
    <w:rsid w:val="00D00E82"/>
    <w:rsid w:val="00D02190"/>
    <w:rsid w:val="00D02288"/>
    <w:rsid w:val="00D03B85"/>
    <w:rsid w:val="00D05AA8"/>
    <w:rsid w:val="00D067DE"/>
    <w:rsid w:val="00D06C4F"/>
    <w:rsid w:val="00D074E3"/>
    <w:rsid w:val="00D10857"/>
    <w:rsid w:val="00D109AD"/>
    <w:rsid w:val="00D11ECC"/>
    <w:rsid w:val="00D1230D"/>
    <w:rsid w:val="00D12937"/>
    <w:rsid w:val="00D12ECE"/>
    <w:rsid w:val="00D132FA"/>
    <w:rsid w:val="00D13A19"/>
    <w:rsid w:val="00D142E6"/>
    <w:rsid w:val="00D14DA8"/>
    <w:rsid w:val="00D15E73"/>
    <w:rsid w:val="00D15F20"/>
    <w:rsid w:val="00D16EC5"/>
    <w:rsid w:val="00D16F71"/>
    <w:rsid w:val="00D1707E"/>
    <w:rsid w:val="00D178B2"/>
    <w:rsid w:val="00D2074E"/>
    <w:rsid w:val="00D20848"/>
    <w:rsid w:val="00D20B70"/>
    <w:rsid w:val="00D20F96"/>
    <w:rsid w:val="00D21064"/>
    <w:rsid w:val="00D221DA"/>
    <w:rsid w:val="00D22DD2"/>
    <w:rsid w:val="00D23701"/>
    <w:rsid w:val="00D238B7"/>
    <w:rsid w:val="00D247BE"/>
    <w:rsid w:val="00D265EA"/>
    <w:rsid w:val="00D26B70"/>
    <w:rsid w:val="00D30170"/>
    <w:rsid w:val="00D323B7"/>
    <w:rsid w:val="00D32EF5"/>
    <w:rsid w:val="00D33F66"/>
    <w:rsid w:val="00D34E3C"/>
    <w:rsid w:val="00D35B8B"/>
    <w:rsid w:val="00D3678F"/>
    <w:rsid w:val="00D36E49"/>
    <w:rsid w:val="00D4066A"/>
    <w:rsid w:val="00D4181F"/>
    <w:rsid w:val="00D42016"/>
    <w:rsid w:val="00D42E12"/>
    <w:rsid w:val="00D44EC3"/>
    <w:rsid w:val="00D47A70"/>
    <w:rsid w:val="00D50E01"/>
    <w:rsid w:val="00D50E0A"/>
    <w:rsid w:val="00D50E77"/>
    <w:rsid w:val="00D5169F"/>
    <w:rsid w:val="00D52228"/>
    <w:rsid w:val="00D5222E"/>
    <w:rsid w:val="00D52AF5"/>
    <w:rsid w:val="00D5365D"/>
    <w:rsid w:val="00D53792"/>
    <w:rsid w:val="00D54BCC"/>
    <w:rsid w:val="00D54D32"/>
    <w:rsid w:val="00D55839"/>
    <w:rsid w:val="00D563B4"/>
    <w:rsid w:val="00D568A0"/>
    <w:rsid w:val="00D570A7"/>
    <w:rsid w:val="00D57EAE"/>
    <w:rsid w:val="00D62C9A"/>
    <w:rsid w:val="00D62F73"/>
    <w:rsid w:val="00D6378F"/>
    <w:rsid w:val="00D63A1F"/>
    <w:rsid w:val="00D63CFD"/>
    <w:rsid w:val="00D63D06"/>
    <w:rsid w:val="00D6585E"/>
    <w:rsid w:val="00D6653B"/>
    <w:rsid w:val="00D667B8"/>
    <w:rsid w:val="00D66A30"/>
    <w:rsid w:val="00D67E27"/>
    <w:rsid w:val="00D702BF"/>
    <w:rsid w:val="00D7265E"/>
    <w:rsid w:val="00D72E57"/>
    <w:rsid w:val="00D7313F"/>
    <w:rsid w:val="00D73375"/>
    <w:rsid w:val="00D73A05"/>
    <w:rsid w:val="00D73E65"/>
    <w:rsid w:val="00D7469D"/>
    <w:rsid w:val="00D752CA"/>
    <w:rsid w:val="00D7568B"/>
    <w:rsid w:val="00D76018"/>
    <w:rsid w:val="00D7757C"/>
    <w:rsid w:val="00D776F2"/>
    <w:rsid w:val="00D800AB"/>
    <w:rsid w:val="00D8030B"/>
    <w:rsid w:val="00D809DB"/>
    <w:rsid w:val="00D81695"/>
    <w:rsid w:val="00D8208F"/>
    <w:rsid w:val="00D828CE"/>
    <w:rsid w:val="00D855D7"/>
    <w:rsid w:val="00D86C8C"/>
    <w:rsid w:val="00D90CAD"/>
    <w:rsid w:val="00D91E7F"/>
    <w:rsid w:val="00D93F7C"/>
    <w:rsid w:val="00D95FA5"/>
    <w:rsid w:val="00D96D50"/>
    <w:rsid w:val="00D97222"/>
    <w:rsid w:val="00D975F6"/>
    <w:rsid w:val="00D976AF"/>
    <w:rsid w:val="00DA1713"/>
    <w:rsid w:val="00DA1980"/>
    <w:rsid w:val="00DA238F"/>
    <w:rsid w:val="00DA26EC"/>
    <w:rsid w:val="00DA2763"/>
    <w:rsid w:val="00DA4122"/>
    <w:rsid w:val="00DA486E"/>
    <w:rsid w:val="00DA6263"/>
    <w:rsid w:val="00DA6B0A"/>
    <w:rsid w:val="00DA7492"/>
    <w:rsid w:val="00DB19CD"/>
    <w:rsid w:val="00DB1C65"/>
    <w:rsid w:val="00DB2382"/>
    <w:rsid w:val="00DB2843"/>
    <w:rsid w:val="00DB28C8"/>
    <w:rsid w:val="00DB2B6C"/>
    <w:rsid w:val="00DB5108"/>
    <w:rsid w:val="00DB557C"/>
    <w:rsid w:val="00DB59BC"/>
    <w:rsid w:val="00DB5D0E"/>
    <w:rsid w:val="00DB73EF"/>
    <w:rsid w:val="00DC1EC0"/>
    <w:rsid w:val="00DC27DC"/>
    <w:rsid w:val="00DC2A6D"/>
    <w:rsid w:val="00DC3AE3"/>
    <w:rsid w:val="00DC4023"/>
    <w:rsid w:val="00DC4448"/>
    <w:rsid w:val="00DC4A6A"/>
    <w:rsid w:val="00DC4AF6"/>
    <w:rsid w:val="00DC6F71"/>
    <w:rsid w:val="00DD0797"/>
    <w:rsid w:val="00DD087E"/>
    <w:rsid w:val="00DD1329"/>
    <w:rsid w:val="00DD1503"/>
    <w:rsid w:val="00DD2F72"/>
    <w:rsid w:val="00DD3437"/>
    <w:rsid w:val="00DD41B6"/>
    <w:rsid w:val="00DD5C96"/>
    <w:rsid w:val="00DD655D"/>
    <w:rsid w:val="00DD6C59"/>
    <w:rsid w:val="00DD7002"/>
    <w:rsid w:val="00DD71EA"/>
    <w:rsid w:val="00DD734F"/>
    <w:rsid w:val="00DD745A"/>
    <w:rsid w:val="00DE0087"/>
    <w:rsid w:val="00DE08C2"/>
    <w:rsid w:val="00DE0FDE"/>
    <w:rsid w:val="00DE14F4"/>
    <w:rsid w:val="00DE4D89"/>
    <w:rsid w:val="00DE5123"/>
    <w:rsid w:val="00DE5352"/>
    <w:rsid w:val="00DE5B73"/>
    <w:rsid w:val="00DE61E4"/>
    <w:rsid w:val="00DE751F"/>
    <w:rsid w:val="00DF1347"/>
    <w:rsid w:val="00DF2620"/>
    <w:rsid w:val="00DF2848"/>
    <w:rsid w:val="00DF317A"/>
    <w:rsid w:val="00DF343A"/>
    <w:rsid w:val="00DF3C70"/>
    <w:rsid w:val="00DF3EBC"/>
    <w:rsid w:val="00DF4D09"/>
    <w:rsid w:val="00DF5506"/>
    <w:rsid w:val="00DF75BF"/>
    <w:rsid w:val="00E00DC2"/>
    <w:rsid w:val="00E00E82"/>
    <w:rsid w:val="00E01F64"/>
    <w:rsid w:val="00E02657"/>
    <w:rsid w:val="00E032B5"/>
    <w:rsid w:val="00E033B2"/>
    <w:rsid w:val="00E039AE"/>
    <w:rsid w:val="00E03BBF"/>
    <w:rsid w:val="00E045B7"/>
    <w:rsid w:val="00E048D7"/>
    <w:rsid w:val="00E04EA3"/>
    <w:rsid w:val="00E04EE7"/>
    <w:rsid w:val="00E04F87"/>
    <w:rsid w:val="00E05328"/>
    <w:rsid w:val="00E0663A"/>
    <w:rsid w:val="00E07BF5"/>
    <w:rsid w:val="00E1058A"/>
    <w:rsid w:val="00E10CFD"/>
    <w:rsid w:val="00E12D8D"/>
    <w:rsid w:val="00E130EF"/>
    <w:rsid w:val="00E143D5"/>
    <w:rsid w:val="00E14B92"/>
    <w:rsid w:val="00E1664E"/>
    <w:rsid w:val="00E171DD"/>
    <w:rsid w:val="00E2075B"/>
    <w:rsid w:val="00E2080A"/>
    <w:rsid w:val="00E2661E"/>
    <w:rsid w:val="00E268F3"/>
    <w:rsid w:val="00E26E30"/>
    <w:rsid w:val="00E2752C"/>
    <w:rsid w:val="00E278A2"/>
    <w:rsid w:val="00E27F62"/>
    <w:rsid w:val="00E301D9"/>
    <w:rsid w:val="00E30A88"/>
    <w:rsid w:val="00E33436"/>
    <w:rsid w:val="00E3384B"/>
    <w:rsid w:val="00E3479A"/>
    <w:rsid w:val="00E3544D"/>
    <w:rsid w:val="00E3671F"/>
    <w:rsid w:val="00E368EE"/>
    <w:rsid w:val="00E37693"/>
    <w:rsid w:val="00E41DC8"/>
    <w:rsid w:val="00E42223"/>
    <w:rsid w:val="00E42DF5"/>
    <w:rsid w:val="00E444B0"/>
    <w:rsid w:val="00E4461D"/>
    <w:rsid w:val="00E44880"/>
    <w:rsid w:val="00E454AA"/>
    <w:rsid w:val="00E4615D"/>
    <w:rsid w:val="00E46302"/>
    <w:rsid w:val="00E468D5"/>
    <w:rsid w:val="00E46D84"/>
    <w:rsid w:val="00E46F89"/>
    <w:rsid w:val="00E47179"/>
    <w:rsid w:val="00E47758"/>
    <w:rsid w:val="00E47A23"/>
    <w:rsid w:val="00E47BFD"/>
    <w:rsid w:val="00E50DD2"/>
    <w:rsid w:val="00E50EF1"/>
    <w:rsid w:val="00E51BBF"/>
    <w:rsid w:val="00E5272F"/>
    <w:rsid w:val="00E56F5E"/>
    <w:rsid w:val="00E57004"/>
    <w:rsid w:val="00E57669"/>
    <w:rsid w:val="00E57B24"/>
    <w:rsid w:val="00E60E59"/>
    <w:rsid w:val="00E6281E"/>
    <w:rsid w:val="00E6352C"/>
    <w:rsid w:val="00E639DE"/>
    <w:rsid w:val="00E651FF"/>
    <w:rsid w:val="00E65307"/>
    <w:rsid w:val="00E65D66"/>
    <w:rsid w:val="00E669E0"/>
    <w:rsid w:val="00E66FDA"/>
    <w:rsid w:val="00E678F1"/>
    <w:rsid w:val="00E67EE8"/>
    <w:rsid w:val="00E70156"/>
    <w:rsid w:val="00E70372"/>
    <w:rsid w:val="00E704A0"/>
    <w:rsid w:val="00E7066E"/>
    <w:rsid w:val="00E71A6D"/>
    <w:rsid w:val="00E72299"/>
    <w:rsid w:val="00E7231C"/>
    <w:rsid w:val="00E72696"/>
    <w:rsid w:val="00E7329D"/>
    <w:rsid w:val="00E73A7E"/>
    <w:rsid w:val="00E74ED4"/>
    <w:rsid w:val="00E75B33"/>
    <w:rsid w:val="00E76275"/>
    <w:rsid w:val="00E77FC0"/>
    <w:rsid w:val="00E80039"/>
    <w:rsid w:val="00E810D8"/>
    <w:rsid w:val="00E81CFB"/>
    <w:rsid w:val="00E82A5B"/>
    <w:rsid w:val="00E82AE6"/>
    <w:rsid w:val="00E834E8"/>
    <w:rsid w:val="00E84E36"/>
    <w:rsid w:val="00E85266"/>
    <w:rsid w:val="00E8675B"/>
    <w:rsid w:val="00E8738E"/>
    <w:rsid w:val="00E87BFE"/>
    <w:rsid w:val="00E87EF2"/>
    <w:rsid w:val="00E90CA6"/>
    <w:rsid w:val="00E90E1B"/>
    <w:rsid w:val="00E91272"/>
    <w:rsid w:val="00E91463"/>
    <w:rsid w:val="00E9153A"/>
    <w:rsid w:val="00E924B1"/>
    <w:rsid w:val="00E926C9"/>
    <w:rsid w:val="00E9271D"/>
    <w:rsid w:val="00E92823"/>
    <w:rsid w:val="00E93558"/>
    <w:rsid w:val="00E95084"/>
    <w:rsid w:val="00E9560A"/>
    <w:rsid w:val="00E96C50"/>
    <w:rsid w:val="00E970F3"/>
    <w:rsid w:val="00EA13D1"/>
    <w:rsid w:val="00EA1C0E"/>
    <w:rsid w:val="00EA2641"/>
    <w:rsid w:val="00EA35A3"/>
    <w:rsid w:val="00EA4AF4"/>
    <w:rsid w:val="00EA5C34"/>
    <w:rsid w:val="00EA60CF"/>
    <w:rsid w:val="00EA6E88"/>
    <w:rsid w:val="00EA7336"/>
    <w:rsid w:val="00EA78C5"/>
    <w:rsid w:val="00EB0033"/>
    <w:rsid w:val="00EB03F4"/>
    <w:rsid w:val="00EB0620"/>
    <w:rsid w:val="00EB1AF7"/>
    <w:rsid w:val="00EB2A18"/>
    <w:rsid w:val="00EB2D61"/>
    <w:rsid w:val="00EB2E39"/>
    <w:rsid w:val="00EB3C84"/>
    <w:rsid w:val="00EB4F9A"/>
    <w:rsid w:val="00EB5242"/>
    <w:rsid w:val="00EB5895"/>
    <w:rsid w:val="00EB59D9"/>
    <w:rsid w:val="00EB5C64"/>
    <w:rsid w:val="00EB7279"/>
    <w:rsid w:val="00EB769F"/>
    <w:rsid w:val="00EC065D"/>
    <w:rsid w:val="00EC1080"/>
    <w:rsid w:val="00EC3D97"/>
    <w:rsid w:val="00EC4265"/>
    <w:rsid w:val="00EC5960"/>
    <w:rsid w:val="00EC6D2E"/>
    <w:rsid w:val="00EC7785"/>
    <w:rsid w:val="00ED1261"/>
    <w:rsid w:val="00ED1422"/>
    <w:rsid w:val="00ED1E34"/>
    <w:rsid w:val="00ED3582"/>
    <w:rsid w:val="00ED48D3"/>
    <w:rsid w:val="00ED63A5"/>
    <w:rsid w:val="00ED65F4"/>
    <w:rsid w:val="00ED67F7"/>
    <w:rsid w:val="00ED6AF0"/>
    <w:rsid w:val="00ED7108"/>
    <w:rsid w:val="00ED7ACC"/>
    <w:rsid w:val="00EE062F"/>
    <w:rsid w:val="00EE0A13"/>
    <w:rsid w:val="00EE2A05"/>
    <w:rsid w:val="00EE3F81"/>
    <w:rsid w:val="00EE4245"/>
    <w:rsid w:val="00EE4E69"/>
    <w:rsid w:val="00EE4ED5"/>
    <w:rsid w:val="00EE4FB3"/>
    <w:rsid w:val="00EE5024"/>
    <w:rsid w:val="00EE5F25"/>
    <w:rsid w:val="00EF11C2"/>
    <w:rsid w:val="00EF3F35"/>
    <w:rsid w:val="00EF4444"/>
    <w:rsid w:val="00EF5711"/>
    <w:rsid w:val="00EF61E3"/>
    <w:rsid w:val="00EF63DE"/>
    <w:rsid w:val="00EF6C77"/>
    <w:rsid w:val="00EF734F"/>
    <w:rsid w:val="00F00922"/>
    <w:rsid w:val="00F00976"/>
    <w:rsid w:val="00F01886"/>
    <w:rsid w:val="00F01D8F"/>
    <w:rsid w:val="00F02113"/>
    <w:rsid w:val="00F021A0"/>
    <w:rsid w:val="00F03756"/>
    <w:rsid w:val="00F03BA4"/>
    <w:rsid w:val="00F046C1"/>
    <w:rsid w:val="00F04B3D"/>
    <w:rsid w:val="00F04F93"/>
    <w:rsid w:val="00F04FD0"/>
    <w:rsid w:val="00F053E4"/>
    <w:rsid w:val="00F05B4C"/>
    <w:rsid w:val="00F067B9"/>
    <w:rsid w:val="00F06FED"/>
    <w:rsid w:val="00F129EA"/>
    <w:rsid w:val="00F12B85"/>
    <w:rsid w:val="00F12E2D"/>
    <w:rsid w:val="00F12F65"/>
    <w:rsid w:val="00F13DE5"/>
    <w:rsid w:val="00F14174"/>
    <w:rsid w:val="00F14568"/>
    <w:rsid w:val="00F14CFD"/>
    <w:rsid w:val="00F15AC0"/>
    <w:rsid w:val="00F16099"/>
    <w:rsid w:val="00F160E9"/>
    <w:rsid w:val="00F17DB1"/>
    <w:rsid w:val="00F17FFE"/>
    <w:rsid w:val="00F20278"/>
    <w:rsid w:val="00F22250"/>
    <w:rsid w:val="00F22567"/>
    <w:rsid w:val="00F2359A"/>
    <w:rsid w:val="00F241F1"/>
    <w:rsid w:val="00F242B3"/>
    <w:rsid w:val="00F245EA"/>
    <w:rsid w:val="00F24F0F"/>
    <w:rsid w:val="00F250A0"/>
    <w:rsid w:val="00F25B5B"/>
    <w:rsid w:val="00F26678"/>
    <w:rsid w:val="00F26FCF"/>
    <w:rsid w:val="00F27308"/>
    <w:rsid w:val="00F30103"/>
    <w:rsid w:val="00F301E7"/>
    <w:rsid w:val="00F34020"/>
    <w:rsid w:val="00F35237"/>
    <w:rsid w:val="00F3549E"/>
    <w:rsid w:val="00F359CD"/>
    <w:rsid w:val="00F3617C"/>
    <w:rsid w:val="00F3767B"/>
    <w:rsid w:val="00F378C4"/>
    <w:rsid w:val="00F37EDB"/>
    <w:rsid w:val="00F407F9"/>
    <w:rsid w:val="00F41D45"/>
    <w:rsid w:val="00F41D65"/>
    <w:rsid w:val="00F42962"/>
    <w:rsid w:val="00F4328C"/>
    <w:rsid w:val="00F4349A"/>
    <w:rsid w:val="00F438B3"/>
    <w:rsid w:val="00F44C0C"/>
    <w:rsid w:val="00F45EE0"/>
    <w:rsid w:val="00F4604F"/>
    <w:rsid w:val="00F47F5A"/>
    <w:rsid w:val="00F524A9"/>
    <w:rsid w:val="00F52F59"/>
    <w:rsid w:val="00F53225"/>
    <w:rsid w:val="00F5363B"/>
    <w:rsid w:val="00F55AEE"/>
    <w:rsid w:val="00F55F45"/>
    <w:rsid w:val="00F56E6C"/>
    <w:rsid w:val="00F57B79"/>
    <w:rsid w:val="00F57FB9"/>
    <w:rsid w:val="00F62BC9"/>
    <w:rsid w:val="00F63429"/>
    <w:rsid w:val="00F6493E"/>
    <w:rsid w:val="00F64C64"/>
    <w:rsid w:val="00F6546B"/>
    <w:rsid w:val="00F657AE"/>
    <w:rsid w:val="00F65BEE"/>
    <w:rsid w:val="00F66725"/>
    <w:rsid w:val="00F66A2E"/>
    <w:rsid w:val="00F67351"/>
    <w:rsid w:val="00F703A3"/>
    <w:rsid w:val="00F70AA6"/>
    <w:rsid w:val="00F72813"/>
    <w:rsid w:val="00F72A54"/>
    <w:rsid w:val="00F73524"/>
    <w:rsid w:val="00F74335"/>
    <w:rsid w:val="00F7444F"/>
    <w:rsid w:val="00F74AB6"/>
    <w:rsid w:val="00F75C25"/>
    <w:rsid w:val="00F76345"/>
    <w:rsid w:val="00F76C57"/>
    <w:rsid w:val="00F76D1B"/>
    <w:rsid w:val="00F77ED8"/>
    <w:rsid w:val="00F80000"/>
    <w:rsid w:val="00F822F1"/>
    <w:rsid w:val="00F823C7"/>
    <w:rsid w:val="00F824E8"/>
    <w:rsid w:val="00F837DF"/>
    <w:rsid w:val="00F840E7"/>
    <w:rsid w:val="00F84816"/>
    <w:rsid w:val="00F85B8A"/>
    <w:rsid w:val="00F871AD"/>
    <w:rsid w:val="00F9052C"/>
    <w:rsid w:val="00F9092E"/>
    <w:rsid w:val="00F91553"/>
    <w:rsid w:val="00F91752"/>
    <w:rsid w:val="00F922A7"/>
    <w:rsid w:val="00F94026"/>
    <w:rsid w:val="00F95202"/>
    <w:rsid w:val="00F95A28"/>
    <w:rsid w:val="00F96890"/>
    <w:rsid w:val="00F9743C"/>
    <w:rsid w:val="00FA0571"/>
    <w:rsid w:val="00FA0797"/>
    <w:rsid w:val="00FA0F06"/>
    <w:rsid w:val="00FA29CB"/>
    <w:rsid w:val="00FA2CEE"/>
    <w:rsid w:val="00FA5708"/>
    <w:rsid w:val="00FA5E03"/>
    <w:rsid w:val="00FA5E4E"/>
    <w:rsid w:val="00FA664F"/>
    <w:rsid w:val="00FA6D58"/>
    <w:rsid w:val="00FB0256"/>
    <w:rsid w:val="00FB0351"/>
    <w:rsid w:val="00FB3D44"/>
    <w:rsid w:val="00FB45FF"/>
    <w:rsid w:val="00FB4EEE"/>
    <w:rsid w:val="00FB5311"/>
    <w:rsid w:val="00FB616D"/>
    <w:rsid w:val="00FB6515"/>
    <w:rsid w:val="00FB66B6"/>
    <w:rsid w:val="00FB6E12"/>
    <w:rsid w:val="00FC0217"/>
    <w:rsid w:val="00FC1BA2"/>
    <w:rsid w:val="00FC248C"/>
    <w:rsid w:val="00FC2AF3"/>
    <w:rsid w:val="00FC60BA"/>
    <w:rsid w:val="00FC748C"/>
    <w:rsid w:val="00FC7B12"/>
    <w:rsid w:val="00FD02A3"/>
    <w:rsid w:val="00FD12E5"/>
    <w:rsid w:val="00FD1BDD"/>
    <w:rsid w:val="00FD2807"/>
    <w:rsid w:val="00FD555F"/>
    <w:rsid w:val="00FD597A"/>
    <w:rsid w:val="00FD6714"/>
    <w:rsid w:val="00FD79AF"/>
    <w:rsid w:val="00FE0624"/>
    <w:rsid w:val="00FE0F63"/>
    <w:rsid w:val="00FE1F2F"/>
    <w:rsid w:val="00FE3484"/>
    <w:rsid w:val="00FE3F06"/>
    <w:rsid w:val="00FE6013"/>
    <w:rsid w:val="00FE6168"/>
    <w:rsid w:val="00FE67C5"/>
    <w:rsid w:val="00FE6833"/>
    <w:rsid w:val="00FE700C"/>
    <w:rsid w:val="00FE7A02"/>
    <w:rsid w:val="00FF06C3"/>
    <w:rsid w:val="00FF08EF"/>
    <w:rsid w:val="00FF1894"/>
    <w:rsid w:val="00FF47CD"/>
    <w:rsid w:val="00FF485F"/>
    <w:rsid w:val="00FF5128"/>
    <w:rsid w:val="00FF72A1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689B6-5631-4C67-9A2F-8349BCE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1A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E551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E551A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551A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551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C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3E551A"/>
    <w:rPr>
      <w:sz w:val="18"/>
      <w:szCs w:val="18"/>
      <w:lang w:val="x-none" w:eastAsia="x-none"/>
    </w:rPr>
  </w:style>
  <w:style w:type="character" w:customStyle="1" w:styleId="Char0">
    <w:name w:val="批注框文本 Char"/>
    <w:link w:val="a4"/>
    <w:uiPriority w:val="99"/>
    <w:rsid w:val="003E551A"/>
    <w:rPr>
      <w:sz w:val="18"/>
      <w:szCs w:val="18"/>
      <w:lang w:val="x-none" w:eastAsia="x-none"/>
    </w:rPr>
  </w:style>
  <w:style w:type="character" w:customStyle="1" w:styleId="Char1">
    <w:name w:val="页眉 Char"/>
    <w:link w:val="a5"/>
    <w:uiPriority w:val="99"/>
    <w:rsid w:val="003E551A"/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rsid w:val="003E551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1"/>
    <w:uiPriority w:val="99"/>
    <w:unhideWhenUsed/>
    <w:rsid w:val="003E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0"/>
    <w:uiPriority w:val="99"/>
    <w:unhideWhenUsed/>
    <w:rsid w:val="003E551A"/>
    <w:rPr>
      <w:kern w:val="0"/>
      <w:sz w:val="18"/>
      <w:szCs w:val="18"/>
      <w:lang w:val="x-none" w:eastAsia="x-none"/>
    </w:rPr>
  </w:style>
  <w:style w:type="paragraph" w:customStyle="1" w:styleId="word">
    <w:name w:val="word规范相关文字性说明"/>
    <w:basedOn w:val="a"/>
    <w:rsid w:val="003E551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rsid w:val="003E551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551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E551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551A"/>
    <w:rPr>
      <w:rFonts w:ascii="Cambria" w:hAnsi="Cambria"/>
      <w:b/>
      <w:bCs/>
      <w:kern w:val="2"/>
      <w:sz w:val="21"/>
      <w:szCs w:val="28"/>
    </w:rPr>
  </w:style>
  <w:style w:type="character" w:styleId="a6">
    <w:name w:val="Hyperlink"/>
    <w:uiPriority w:val="99"/>
    <w:unhideWhenUsed/>
    <w:rsid w:val="003E551A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E551A"/>
    <w:pPr>
      <w:spacing w:line="240" w:lineRule="auto"/>
      <w:ind w:firstLineChars="200" w:firstLine="420"/>
    </w:pPr>
    <w:rPr>
      <w:rFonts w:cs="Calibri"/>
      <w:szCs w:val="21"/>
    </w:rPr>
  </w:style>
  <w:style w:type="paragraph" w:styleId="11">
    <w:name w:val="toc 1"/>
    <w:basedOn w:val="a"/>
    <w:next w:val="a"/>
    <w:uiPriority w:val="39"/>
    <w:unhideWhenUsed/>
    <w:qFormat/>
    <w:rsid w:val="003E551A"/>
  </w:style>
  <w:style w:type="paragraph" w:styleId="20">
    <w:name w:val="toc 2"/>
    <w:basedOn w:val="a"/>
    <w:next w:val="a"/>
    <w:uiPriority w:val="39"/>
    <w:unhideWhenUsed/>
    <w:qFormat/>
    <w:rsid w:val="003E551A"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3E551A"/>
    <w:pPr>
      <w:ind w:leftChars="400" w:left="840"/>
    </w:pPr>
  </w:style>
  <w:style w:type="paragraph" w:styleId="40">
    <w:name w:val="toc 4"/>
    <w:basedOn w:val="a"/>
    <w:next w:val="a"/>
    <w:uiPriority w:val="39"/>
    <w:unhideWhenUsed/>
    <w:qFormat/>
    <w:rsid w:val="003E551A"/>
    <w:pPr>
      <w:ind w:leftChars="600" w:left="1260"/>
    </w:pPr>
  </w:style>
  <w:style w:type="paragraph" w:styleId="a7">
    <w:name w:val="Title"/>
    <w:basedOn w:val="a"/>
    <w:next w:val="a"/>
    <w:link w:val="Char2"/>
    <w:uiPriority w:val="10"/>
    <w:qFormat/>
    <w:rsid w:val="00E926C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7"/>
    <w:uiPriority w:val="10"/>
    <w:rsid w:val="00E926C9"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Normal (Web)"/>
    <w:basedOn w:val="a"/>
    <w:uiPriority w:val="99"/>
    <w:unhideWhenUsed/>
    <w:rsid w:val="008C6E5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A714B4"/>
    <w:pPr>
      <w:ind w:firstLineChars="200" w:firstLine="420"/>
    </w:pPr>
  </w:style>
  <w:style w:type="table" w:styleId="aa">
    <w:name w:val="Table Grid"/>
    <w:basedOn w:val="a1"/>
    <w:qFormat/>
    <w:rsid w:val="003D7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D26B70"/>
    <w:rPr>
      <w:b/>
      <w:bCs/>
    </w:rPr>
  </w:style>
  <w:style w:type="paragraph" w:customStyle="1" w:styleId="21">
    <w:name w:val="列出段落2"/>
    <w:basedOn w:val="a"/>
    <w:uiPriority w:val="99"/>
    <w:unhideWhenUsed/>
    <w:rsid w:val="00995630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3D4822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76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6F7E"/>
    <w:rPr>
      <w:rFonts w:ascii="宋体" w:hAnsi="宋体" w:cs="宋体"/>
      <w:sz w:val="24"/>
      <w:szCs w:val="24"/>
    </w:rPr>
  </w:style>
  <w:style w:type="character" w:customStyle="1" w:styleId="tag">
    <w:name w:val="tag"/>
    <w:basedOn w:val="a0"/>
    <w:rsid w:val="00A76F7E"/>
  </w:style>
  <w:style w:type="character" w:customStyle="1" w:styleId="pln">
    <w:name w:val="pln"/>
    <w:basedOn w:val="a0"/>
    <w:rsid w:val="00A76F7E"/>
  </w:style>
  <w:style w:type="character" w:customStyle="1" w:styleId="com">
    <w:name w:val="com"/>
    <w:basedOn w:val="a0"/>
    <w:rsid w:val="00A76F7E"/>
  </w:style>
  <w:style w:type="character" w:customStyle="1" w:styleId="atn">
    <w:name w:val="atn"/>
    <w:basedOn w:val="a0"/>
    <w:rsid w:val="00A76F7E"/>
  </w:style>
  <w:style w:type="character" w:customStyle="1" w:styleId="pun">
    <w:name w:val="pun"/>
    <w:basedOn w:val="a0"/>
    <w:rsid w:val="00A76F7E"/>
  </w:style>
  <w:style w:type="character" w:customStyle="1" w:styleId="atv">
    <w:name w:val="atv"/>
    <w:basedOn w:val="a0"/>
    <w:rsid w:val="00A76F7E"/>
  </w:style>
  <w:style w:type="character" w:customStyle="1" w:styleId="kwd">
    <w:name w:val="kwd"/>
    <w:basedOn w:val="a0"/>
    <w:rsid w:val="00A76F7E"/>
  </w:style>
  <w:style w:type="character" w:customStyle="1" w:styleId="lit">
    <w:name w:val="lit"/>
    <w:basedOn w:val="a0"/>
    <w:rsid w:val="00A76F7E"/>
  </w:style>
  <w:style w:type="character" w:customStyle="1" w:styleId="apple-converted-space">
    <w:name w:val="apple-converted-space"/>
    <w:basedOn w:val="a0"/>
    <w:rsid w:val="00A76F7E"/>
  </w:style>
  <w:style w:type="character" w:customStyle="1" w:styleId="dec">
    <w:name w:val="dec"/>
    <w:basedOn w:val="a0"/>
    <w:rsid w:val="00A76F7E"/>
  </w:style>
  <w:style w:type="character" w:customStyle="1" w:styleId="str">
    <w:name w:val="str"/>
    <w:basedOn w:val="a0"/>
    <w:rsid w:val="00A76F7E"/>
  </w:style>
  <w:style w:type="character" w:styleId="ac">
    <w:name w:val="FollowedHyperlink"/>
    <w:basedOn w:val="a0"/>
    <w:uiPriority w:val="99"/>
    <w:semiHidden/>
    <w:unhideWhenUsed/>
    <w:rsid w:val="006E580F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740CF"/>
    <w:rPr>
      <w:b/>
      <w:bCs/>
      <w:kern w:val="2"/>
      <w:sz w:val="28"/>
      <w:szCs w:val="28"/>
    </w:rPr>
  </w:style>
  <w:style w:type="character" w:customStyle="1" w:styleId="md-expand">
    <w:name w:val="md-expand"/>
    <w:basedOn w:val="a0"/>
    <w:rsid w:val="00F2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34578617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2992030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346230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409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7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802457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8896592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7811594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428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Woon\Desktop\&#40657;&#39532;word&#27169;&#26495;20160828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1CED-D178-4CFD-AA5B-F3FC19B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11804</TotalTime>
  <Pages>1</Pages>
  <Words>2201</Words>
  <Characters>12548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AllenWoon</dc:creator>
  <cp:keywords/>
  <cp:lastModifiedBy>AllenWoon</cp:lastModifiedBy>
  <cp:revision>10792</cp:revision>
  <cp:lastPrinted>2019-06-05T09:32:00Z</cp:lastPrinted>
  <dcterms:created xsi:type="dcterms:W3CDTF">2017-06-06T06:17:00Z</dcterms:created>
  <dcterms:modified xsi:type="dcterms:W3CDTF">2019-06-05T09:32:00Z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