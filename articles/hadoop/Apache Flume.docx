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6B5A0" w14:textId="77777777" w:rsidR="00FD39B4" w:rsidRDefault="00FD39B4" w:rsidP="00FD39B4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14:paraId="15926709" w14:textId="77777777" w:rsidR="00FD39B4" w:rsidRDefault="00FD39B4" w:rsidP="00FD39B4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14:paraId="2C8788AE" w14:textId="77777777" w:rsidR="00FD39B4" w:rsidRDefault="00FD39B4" w:rsidP="00FD39B4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14:paraId="66934ED4" w14:textId="77777777" w:rsidR="00FD39B4" w:rsidRDefault="00FD39B4" w:rsidP="00FD39B4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14:paraId="3C441021" w14:textId="77777777" w:rsidR="00FD39B4" w:rsidRDefault="00FD39B4" w:rsidP="00FD39B4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14:paraId="1A2B9829" w14:textId="77777777" w:rsidR="00FD39B4" w:rsidRDefault="00FD39B4" w:rsidP="00FD39B4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14:paraId="15790C07" w14:textId="77777777" w:rsidR="00FD39B4" w:rsidRDefault="00FD39B4" w:rsidP="00FD39B4">
      <w:pPr>
        <w:widowControl/>
        <w:spacing w:line="240" w:lineRule="auto"/>
        <w:jc w:val="center"/>
        <w:rPr>
          <w:rFonts w:ascii="黑体" w:eastAsia="黑体" w:hAnsi="黑体"/>
          <w:sz w:val="44"/>
          <w:szCs w:val="44"/>
        </w:rPr>
      </w:pPr>
    </w:p>
    <w:p w14:paraId="095799B3" w14:textId="484B0B98" w:rsidR="00FD39B4" w:rsidRPr="005A624C" w:rsidRDefault="005A624C" w:rsidP="005A624C">
      <w:pPr>
        <w:widowControl/>
        <w:spacing w:line="240" w:lineRule="auto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Apache</w:t>
      </w:r>
      <w:r>
        <w:rPr>
          <w:rFonts w:ascii="黑体" w:eastAsia="黑体" w:hAnsi="黑体"/>
          <w:b/>
          <w:sz w:val="44"/>
          <w:szCs w:val="44"/>
        </w:rPr>
        <w:t xml:space="preserve"> Flume</w:t>
      </w:r>
    </w:p>
    <w:p w14:paraId="00B019DC" w14:textId="77777777" w:rsidR="00FD39B4" w:rsidRDefault="00FD39B4" w:rsidP="00FD39B4">
      <w:pPr>
        <w:widowControl/>
        <w:spacing w:line="240" w:lineRule="auto"/>
        <w:jc w:val="left"/>
        <w:rPr>
          <w:rFonts w:ascii="Cambria" w:eastAsia="黑体" w:hAnsi="Cambria"/>
          <w:b/>
          <w:bCs/>
          <w:sz w:val="44"/>
          <w:szCs w:val="32"/>
        </w:rPr>
      </w:pPr>
      <w:r>
        <w:br w:type="page"/>
      </w:r>
    </w:p>
    <w:p w14:paraId="6EA20E0D" w14:textId="19F3B178" w:rsidR="005B176E" w:rsidRDefault="00047A7A" w:rsidP="005B176E">
      <w:pPr>
        <w:pStyle w:val="1"/>
        <w:spacing w:line="288" w:lineRule="auto"/>
      </w:pPr>
      <w:bookmarkStart w:id="0" w:name="_Toc10401956"/>
      <w:bookmarkStart w:id="1" w:name="_GoBack"/>
      <w:bookmarkEnd w:id="1"/>
      <w:r>
        <w:lastRenderedPageBreak/>
        <w:t>课程计划</w:t>
      </w:r>
      <w:bookmarkEnd w:id="0"/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330337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E57F4" w14:textId="473E7AE9" w:rsidR="00FD4B3D" w:rsidRDefault="00FD4B3D">
          <w:pPr>
            <w:pStyle w:val="TOC"/>
          </w:pPr>
          <w:r>
            <w:rPr>
              <w:lang w:val="zh-CN"/>
            </w:rPr>
            <w:t>目录</w:t>
          </w:r>
        </w:p>
        <w:p w14:paraId="4F522C33" w14:textId="77777777" w:rsidR="00D8162F" w:rsidRDefault="00FD4B3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1956" w:history="1">
            <w:r w:rsidR="00D8162F" w:rsidRPr="001142CD">
              <w:rPr>
                <w:rStyle w:val="a6"/>
                <w:rFonts w:hint="eastAsia"/>
                <w:noProof/>
              </w:rPr>
              <w:t>一、</w:t>
            </w:r>
            <w:r w:rsidR="00D8162F" w:rsidRPr="001142CD">
              <w:rPr>
                <w:rStyle w:val="a6"/>
                <w:rFonts w:hint="eastAsia"/>
                <w:noProof/>
              </w:rPr>
              <w:t xml:space="preserve"> </w:t>
            </w:r>
            <w:r w:rsidR="00D8162F" w:rsidRPr="001142CD">
              <w:rPr>
                <w:rStyle w:val="a6"/>
                <w:rFonts w:hint="eastAsia"/>
                <w:noProof/>
              </w:rPr>
              <w:t>课程计划</w:t>
            </w:r>
            <w:r w:rsidR="00D8162F">
              <w:rPr>
                <w:noProof/>
                <w:webHidden/>
              </w:rPr>
              <w:tab/>
            </w:r>
            <w:r w:rsidR="00D8162F">
              <w:rPr>
                <w:noProof/>
                <w:webHidden/>
              </w:rPr>
              <w:fldChar w:fldCharType="begin"/>
            </w:r>
            <w:r w:rsidR="00D8162F">
              <w:rPr>
                <w:noProof/>
                <w:webHidden/>
              </w:rPr>
              <w:instrText xml:space="preserve"> PAGEREF _Toc10401956 \h </w:instrText>
            </w:r>
            <w:r w:rsidR="00D8162F">
              <w:rPr>
                <w:noProof/>
                <w:webHidden/>
              </w:rPr>
            </w:r>
            <w:r w:rsidR="00D8162F"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</w:t>
            </w:r>
            <w:r w:rsidR="00D8162F">
              <w:rPr>
                <w:noProof/>
                <w:webHidden/>
              </w:rPr>
              <w:fldChar w:fldCharType="end"/>
            </w:r>
          </w:hyperlink>
        </w:p>
        <w:p w14:paraId="1E7691D2" w14:textId="77777777" w:rsidR="00D8162F" w:rsidRDefault="00D81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57" w:history="1">
            <w:r w:rsidRPr="001142CD">
              <w:rPr>
                <w:rStyle w:val="a6"/>
                <w:rFonts w:hint="eastAsia"/>
                <w:noProof/>
              </w:rPr>
              <w:t>二、</w:t>
            </w:r>
            <w:r w:rsidRPr="001142CD">
              <w:rPr>
                <w:rStyle w:val="a6"/>
                <w:noProof/>
              </w:rPr>
              <w:t xml:space="preserve"> Apache Flume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F157" w14:textId="77777777" w:rsidR="00D8162F" w:rsidRDefault="00D81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58" w:history="1">
            <w:r w:rsidRPr="001142CD">
              <w:rPr>
                <w:rStyle w:val="a6"/>
                <w:rFonts w:hint="eastAsia"/>
                <w:noProof/>
              </w:rPr>
              <w:t>1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7E75" w14:textId="77777777" w:rsidR="00D8162F" w:rsidRDefault="00D81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59" w:history="1">
            <w:r w:rsidRPr="001142CD">
              <w:rPr>
                <w:rStyle w:val="a6"/>
                <w:rFonts w:hint="eastAsia"/>
                <w:noProof/>
              </w:rPr>
              <w:t>2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运行机制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1EE7" w14:textId="77777777" w:rsidR="00D8162F" w:rsidRDefault="00D81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60" w:history="1">
            <w:r w:rsidRPr="001142CD">
              <w:rPr>
                <w:rStyle w:val="a6"/>
                <w:rFonts w:hint="eastAsia"/>
                <w:noProof/>
              </w:rPr>
              <w:t>3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noProof/>
              </w:rPr>
              <w:t xml:space="preserve"> Flume</w:t>
            </w:r>
            <w:r w:rsidRPr="001142CD">
              <w:rPr>
                <w:rStyle w:val="a6"/>
                <w:rFonts w:hint="eastAsia"/>
                <w:noProof/>
              </w:rPr>
              <w:t>采集系统结构图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159F0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61" w:history="1">
            <w:r w:rsidRPr="001142CD">
              <w:rPr>
                <w:rStyle w:val="a6"/>
                <w:rFonts w:hint="eastAsia"/>
                <w:noProof/>
              </w:rPr>
              <w:t>3.1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简单结构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13BF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62" w:history="1">
            <w:r w:rsidRPr="001142CD">
              <w:rPr>
                <w:rStyle w:val="a6"/>
                <w:rFonts w:hint="eastAsia"/>
                <w:noProof/>
              </w:rPr>
              <w:t>3.2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复杂结构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4BC5" w14:textId="77777777" w:rsidR="00D8162F" w:rsidRDefault="00D81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63" w:history="1">
            <w:r w:rsidRPr="001142CD">
              <w:rPr>
                <w:rStyle w:val="a6"/>
                <w:rFonts w:hint="eastAsia"/>
                <w:noProof/>
              </w:rPr>
              <w:t>三、</w:t>
            </w:r>
            <w:r w:rsidRPr="001142CD">
              <w:rPr>
                <w:rStyle w:val="a6"/>
                <w:noProof/>
              </w:rPr>
              <w:t xml:space="preserve"> Flume</w:t>
            </w:r>
            <w:r w:rsidRPr="001142CD">
              <w:rPr>
                <w:rStyle w:val="a6"/>
                <w:rFonts w:hint="eastAsia"/>
                <w:noProof/>
              </w:rPr>
              <w:t>安装部署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A60C" w14:textId="77777777" w:rsidR="00D8162F" w:rsidRDefault="00D81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64" w:history="1">
            <w:r w:rsidRPr="001142CD">
              <w:rPr>
                <w:rStyle w:val="a6"/>
                <w:rFonts w:hint="eastAsia"/>
                <w:noProof/>
              </w:rPr>
              <w:t>四、</w:t>
            </w:r>
            <w:r w:rsidRPr="001142CD">
              <w:rPr>
                <w:rStyle w:val="a6"/>
                <w:noProof/>
              </w:rPr>
              <w:t xml:space="preserve"> Flume</w:t>
            </w:r>
            <w:r w:rsidRPr="001142CD">
              <w:rPr>
                <w:rStyle w:val="a6"/>
                <w:rFonts w:hint="eastAsia"/>
                <w:noProof/>
              </w:rPr>
              <w:t>简单案例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0043" w14:textId="77777777" w:rsidR="00D8162F" w:rsidRDefault="00D81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65" w:history="1">
            <w:r w:rsidRPr="001142CD">
              <w:rPr>
                <w:rStyle w:val="a6"/>
                <w:rFonts w:hint="eastAsia"/>
                <w:noProof/>
              </w:rPr>
              <w:t>1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采集目录到</w:t>
            </w:r>
            <w:r w:rsidRPr="001142CD">
              <w:rPr>
                <w:rStyle w:val="a6"/>
                <w:noProof/>
              </w:rPr>
              <w:t>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E561" w14:textId="77777777" w:rsidR="00D8162F" w:rsidRDefault="00D81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66" w:history="1">
            <w:r w:rsidRPr="001142CD">
              <w:rPr>
                <w:rStyle w:val="a6"/>
                <w:rFonts w:hint="eastAsia"/>
                <w:noProof/>
              </w:rPr>
              <w:t>2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采集文件到</w:t>
            </w:r>
            <w:r w:rsidRPr="001142CD">
              <w:rPr>
                <w:rStyle w:val="a6"/>
                <w:noProof/>
              </w:rPr>
              <w:t>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8851" w14:textId="77777777" w:rsidR="00D8162F" w:rsidRDefault="00D81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67" w:history="1">
            <w:r w:rsidRPr="001142CD">
              <w:rPr>
                <w:rStyle w:val="a6"/>
                <w:rFonts w:hint="eastAsia"/>
                <w:noProof/>
              </w:rPr>
              <w:t>五、</w:t>
            </w:r>
            <w:r w:rsidRPr="001142CD">
              <w:rPr>
                <w:rStyle w:val="a6"/>
                <w:noProof/>
              </w:rPr>
              <w:t xml:space="preserve"> Flume</w:t>
            </w:r>
            <w:r w:rsidRPr="001142CD">
              <w:rPr>
                <w:rStyle w:val="a6"/>
                <w:rFonts w:hint="eastAsia"/>
                <w:noProof/>
              </w:rPr>
              <w:t>的</w:t>
            </w:r>
            <w:r w:rsidRPr="001142CD">
              <w:rPr>
                <w:rStyle w:val="a6"/>
                <w:noProof/>
              </w:rPr>
              <w:t>load-balance</w:t>
            </w:r>
            <w:r w:rsidRPr="001142CD">
              <w:rPr>
                <w:rStyle w:val="a6"/>
                <w:rFonts w:hint="eastAsia"/>
                <w:noProof/>
              </w:rPr>
              <w:t>、</w:t>
            </w:r>
            <w:r w:rsidRPr="001142CD">
              <w:rPr>
                <w:rStyle w:val="a6"/>
                <w:noProof/>
              </w:rPr>
              <w:t>failover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C493D" w14:textId="77777777" w:rsidR="00D8162F" w:rsidRDefault="00D81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68" w:history="1">
            <w:r w:rsidRPr="001142CD">
              <w:rPr>
                <w:rStyle w:val="a6"/>
                <w:rFonts w:hint="eastAsia"/>
                <w:noProof/>
              </w:rPr>
              <w:t>六、</w:t>
            </w:r>
            <w:r w:rsidRPr="001142CD">
              <w:rPr>
                <w:rStyle w:val="a6"/>
                <w:noProof/>
              </w:rPr>
              <w:t xml:space="preserve"> Flume</w:t>
            </w:r>
            <w:r w:rsidRPr="001142CD">
              <w:rPr>
                <w:rStyle w:val="a6"/>
                <w:rFonts w:hint="eastAsia"/>
                <w:noProof/>
              </w:rPr>
              <w:t>拦截器实战案例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A3BF" w14:textId="77777777" w:rsidR="00D8162F" w:rsidRDefault="00D81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69" w:history="1">
            <w:r w:rsidRPr="001142CD">
              <w:rPr>
                <w:rStyle w:val="a6"/>
                <w:rFonts w:hint="eastAsia"/>
                <w:noProof/>
              </w:rPr>
              <w:t>1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日志的采集和汇总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9029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70" w:history="1">
            <w:r w:rsidRPr="001142CD">
              <w:rPr>
                <w:rStyle w:val="a6"/>
                <w:rFonts w:hint="eastAsia"/>
                <w:noProof/>
              </w:rPr>
              <w:t>1.1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案例场景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72A18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71" w:history="1">
            <w:r w:rsidRPr="001142CD">
              <w:rPr>
                <w:rStyle w:val="a6"/>
                <w:rFonts w:hint="eastAsia"/>
                <w:noProof/>
              </w:rPr>
              <w:t>1.2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场景分析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B335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72" w:history="1">
            <w:r w:rsidRPr="001142CD">
              <w:rPr>
                <w:rStyle w:val="a6"/>
                <w:rFonts w:hint="eastAsia"/>
                <w:noProof/>
              </w:rPr>
              <w:t>1.3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数据流程处理分析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E5F4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73" w:history="1">
            <w:r w:rsidRPr="001142CD">
              <w:rPr>
                <w:rStyle w:val="a6"/>
                <w:rFonts w:hint="eastAsia"/>
                <w:noProof/>
              </w:rPr>
              <w:t>1.4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721E" w14:textId="77777777" w:rsidR="00D8162F" w:rsidRDefault="00D81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74" w:history="1">
            <w:r w:rsidRPr="001142CD">
              <w:rPr>
                <w:rStyle w:val="a6"/>
                <w:rFonts w:hint="eastAsia"/>
                <w:noProof/>
              </w:rPr>
              <w:t>2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noProof/>
              </w:rPr>
              <w:t xml:space="preserve"> Flume</w:t>
            </w:r>
            <w:r w:rsidRPr="001142CD">
              <w:rPr>
                <w:rStyle w:val="a6"/>
                <w:rFonts w:hint="eastAsia"/>
                <w:noProof/>
              </w:rPr>
              <w:t>自定义拦截器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D6BF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75" w:history="1">
            <w:r w:rsidRPr="001142CD">
              <w:rPr>
                <w:rStyle w:val="a6"/>
                <w:rFonts w:hint="eastAsia"/>
                <w:noProof/>
              </w:rPr>
              <w:t>2.1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案例背景介绍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1BF5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76" w:history="1">
            <w:r w:rsidRPr="001142CD">
              <w:rPr>
                <w:rStyle w:val="a6"/>
                <w:rFonts w:hint="eastAsia"/>
                <w:noProof/>
              </w:rPr>
              <w:t>2.2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自定义拦截器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2CD2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77" w:history="1">
            <w:r w:rsidRPr="001142CD">
              <w:rPr>
                <w:rStyle w:val="a6"/>
                <w:rFonts w:hint="eastAsia"/>
                <w:noProof/>
              </w:rPr>
              <w:t>2.3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2B36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78" w:history="1">
            <w:r w:rsidRPr="001142CD">
              <w:rPr>
                <w:rStyle w:val="a6"/>
                <w:rFonts w:hint="eastAsia"/>
                <w:noProof/>
              </w:rPr>
              <w:t>2.4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项目实现截图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95ED" w14:textId="77777777" w:rsidR="00D8162F" w:rsidRDefault="00D81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79" w:history="1">
            <w:r w:rsidRPr="001142CD">
              <w:rPr>
                <w:rStyle w:val="a6"/>
                <w:rFonts w:hint="eastAsia"/>
                <w:noProof/>
              </w:rPr>
              <w:t>七、</w:t>
            </w:r>
            <w:r w:rsidRPr="001142CD">
              <w:rPr>
                <w:rStyle w:val="a6"/>
                <w:noProof/>
              </w:rPr>
              <w:t xml:space="preserve"> Flume</w:t>
            </w:r>
            <w:r w:rsidRPr="001142CD">
              <w:rPr>
                <w:rStyle w:val="a6"/>
                <w:rFonts w:hint="eastAsia"/>
                <w:noProof/>
              </w:rPr>
              <w:t>高阶自定义组件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80BB" w14:textId="77777777" w:rsidR="00D8162F" w:rsidRDefault="00D81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80" w:history="1">
            <w:r w:rsidRPr="001142CD">
              <w:rPr>
                <w:rStyle w:val="a6"/>
                <w:rFonts w:hint="eastAsia"/>
                <w:noProof/>
              </w:rPr>
              <w:t>1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noProof/>
              </w:rPr>
              <w:t xml:space="preserve"> Flume</w:t>
            </w:r>
            <w:r w:rsidRPr="001142CD">
              <w:rPr>
                <w:rStyle w:val="a6"/>
                <w:rFonts w:hint="eastAsia"/>
                <w:noProof/>
              </w:rPr>
              <w:t>自定义</w:t>
            </w:r>
            <w:r w:rsidRPr="001142CD">
              <w:rPr>
                <w:rStyle w:val="a6"/>
                <w:noProof/>
              </w:rPr>
              <w:t xml:space="preserve">Source </w:t>
            </w:r>
            <w:r w:rsidRPr="001142CD">
              <w:rPr>
                <w:rStyle w:val="a6"/>
                <w:rFonts w:hint="eastAsia"/>
                <w:noProof/>
              </w:rPr>
              <w:t>（扩展）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8BC2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81" w:history="1">
            <w:r w:rsidRPr="001142CD">
              <w:rPr>
                <w:rStyle w:val="a6"/>
                <w:rFonts w:hint="eastAsia"/>
                <w:noProof/>
              </w:rPr>
              <w:t>1.1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自定义</w:t>
            </w:r>
            <w:r w:rsidRPr="001142CD">
              <w:rPr>
                <w:rStyle w:val="a6"/>
                <w:noProof/>
              </w:rPr>
              <w:t>Source</w:t>
            </w:r>
            <w:r w:rsidRPr="001142CD">
              <w:rPr>
                <w:rStyle w:val="a6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54D7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82" w:history="1">
            <w:r w:rsidRPr="001142CD">
              <w:rPr>
                <w:rStyle w:val="a6"/>
                <w:rFonts w:hint="eastAsia"/>
                <w:noProof/>
              </w:rPr>
              <w:t>1.2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自定义</w:t>
            </w:r>
            <w:r w:rsidRPr="001142CD">
              <w:rPr>
                <w:rStyle w:val="a6"/>
                <w:noProof/>
              </w:rPr>
              <w:t>Source</w:t>
            </w:r>
            <w:r w:rsidRPr="001142CD">
              <w:rPr>
                <w:rStyle w:val="a6"/>
                <w:rFonts w:hint="eastAsia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7AE5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83" w:history="1">
            <w:r w:rsidRPr="001142CD">
              <w:rPr>
                <w:rStyle w:val="a6"/>
                <w:rFonts w:hint="eastAsia"/>
                <w:noProof/>
              </w:rPr>
              <w:t>1.3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自定义</w:t>
            </w:r>
            <w:r w:rsidRPr="001142CD">
              <w:rPr>
                <w:rStyle w:val="a6"/>
                <w:noProof/>
              </w:rPr>
              <w:t>Source</w:t>
            </w:r>
            <w:r w:rsidRPr="001142CD">
              <w:rPr>
                <w:rStyle w:val="a6"/>
                <w:rFonts w:hint="eastAsia"/>
                <w:noProof/>
              </w:rPr>
              <w:t>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8547" w14:textId="77777777" w:rsidR="00D8162F" w:rsidRDefault="00D816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84" w:history="1">
            <w:r w:rsidRPr="001142CD">
              <w:rPr>
                <w:rStyle w:val="a6"/>
                <w:rFonts w:hint="eastAsia"/>
                <w:noProof/>
              </w:rPr>
              <w:t>2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noProof/>
              </w:rPr>
              <w:t xml:space="preserve"> Flume</w:t>
            </w:r>
            <w:r w:rsidRPr="001142CD">
              <w:rPr>
                <w:rStyle w:val="a6"/>
                <w:rFonts w:hint="eastAsia"/>
                <w:noProof/>
              </w:rPr>
              <w:t>自定义</w:t>
            </w:r>
            <w:r w:rsidRPr="001142CD">
              <w:rPr>
                <w:rStyle w:val="a6"/>
                <w:noProof/>
              </w:rPr>
              <w:t>Sink</w:t>
            </w:r>
            <w:r w:rsidRPr="001142CD">
              <w:rPr>
                <w:rStyle w:val="a6"/>
                <w:rFonts w:hint="eastAsia"/>
                <w:noProof/>
              </w:rPr>
              <w:t>（扩展））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9F5B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85" w:history="1">
            <w:r w:rsidRPr="001142CD">
              <w:rPr>
                <w:rStyle w:val="a6"/>
                <w:rFonts w:hint="eastAsia"/>
                <w:noProof/>
              </w:rPr>
              <w:t>2.1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自定义</w:t>
            </w:r>
            <w:r w:rsidRPr="001142CD">
              <w:rPr>
                <w:rStyle w:val="a6"/>
                <w:noProof/>
              </w:rPr>
              <w:t>Sink</w:t>
            </w:r>
            <w:r w:rsidRPr="001142CD">
              <w:rPr>
                <w:rStyle w:val="a6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2022" w14:textId="77777777" w:rsidR="00D8162F" w:rsidRDefault="00D816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01986" w:history="1">
            <w:r w:rsidRPr="001142CD">
              <w:rPr>
                <w:rStyle w:val="a6"/>
                <w:rFonts w:hint="eastAsia"/>
                <w:noProof/>
              </w:rPr>
              <w:t>2.2</w:t>
            </w:r>
            <w:r w:rsidRPr="001142CD">
              <w:rPr>
                <w:rStyle w:val="a6"/>
                <w:rFonts w:hint="eastAsia"/>
                <w:noProof/>
              </w:rPr>
              <w:t>．</w:t>
            </w:r>
            <w:r w:rsidRPr="001142CD">
              <w:rPr>
                <w:rStyle w:val="a6"/>
                <w:rFonts w:hint="eastAsia"/>
                <w:noProof/>
              </w:rPr>
              <w:t xml:space="preserve"> </w:t>
            </w:r>
            <w:r w:rsidRPr="001142CD">
              <w:rPr>
                <w:rStyle w:val="a6"/>
                <w:rFonts w:hint="eastAsia"/>
                <w:noProof/>
              </w:rPr>
              <w:t>自定义</w:t>
            </w:r>
            <w:r w:rsidRPr="001142CD">
              <w:rPr>
                <w:rStyle w:val="a6"/>
                <w:noProof/>
              </w:rPr>
              <w:t>Sink</w:t>
            </w:r>
            <w:r w:rsidRPr="001142CD">
              <w:rPr>
                <w:rStyle w:val="a6"/>
                <w:rFonts w:hint="eastAsia"/>
                <w:noProof/>
              </w:rPr>
              <w:t>原理实现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A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EE66" w14:textId="688EBEE6" w:rsidR="00FD4B3D" w:rsidRDefault="00FD4B3D">
          <w:r>
            <w:rPr>
              <w:b/>
              <w:bCs/>
              <w:lang w:val="zh-CN"/>
            </w:rPr>
            <w:fldChar w:fldCharType="end"/>
          </w:r>
        </w:p>
      </w:sdtContent>
    </w:sdt>
    <w:p w14:paraId="7C4F5514" w14:textId="0A7FD3E2" w:rsidR="00FD4B3D" w:rsidRDefault="00FD4B3D" w:rsidP="00FD4B3D">
      <w:pPr>
        <w:widowControl/>
        <w:spacing w:line="240" w:lineRule="auto"/>
        <w:jc w:val="left"/>
      </w:pPr>
      <w:r>
        <w:br w:type="page"/>
      </w:r>
    </w:p>
    <w:p w14:paraId="362E854D" w14:textId="49C4880C" w:rsidR="00210D83" w:rsidRDefault="00172A59" w:rsidP="00172A59">
      <w:pPr>
        <w:pStyle w:val="1"/>
      </w:pPr>
      <w:bookmarkStart w:id="2" w:name="_Toc10401957"/>
      <w:r w:rsidRPr="00172A59">
        <w:lastRenderedPageBreak/>
        <w:t>Apache Flume</w:t>
      </w:r>
      <w:bookmarkEnd w:id="2"/>
    </w:p>
    <w:p w14:paraId="31BC9EDC" w14:textId="77777777" w:rsidR="003E257F" w:rsidRDefault="00D304F5" w:rsidP="003E257F">
      <w:pPr>
        <w:pStyle w:val="2"/>
        <w:spacing w:line="288" w:lineRule="auto"/>
      </w:pPr>
      <w:bookmarkStart w:id="3" w:name="_Toc10401958"/>
      <w:r>
        <w:rPr>
          <w:rFonts w:hint="eastAsia"/>
        </w:rPr>
        <w:t>概述</w:t>
      </w:r>
      <w:bookmarkEnd w:id="3"/>
    </w:p>
    <w:p w14:paraId="77ED679B" w14:textId="3888736B" w:rsidR="00440393" w:rsidRDefault="00897914" w:rsidP="00BA75CA">
      <w:pPr>
        <w:pStyle w:val="21"/>
        <w:spacing w:line="360" w:lineRule="auto"/>
        <w:ind w:firstLine="48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A75CA">
        <w:rPr>
          <w:rFonts w:asciiTheme="minorEastAsia" w:hAnsiTheme="minorEastAsia" w:hint="eastAsia"/>
          <w:sz w:val="24"/>
          <w:szCs w:val="24"/>
          <w:shd w:val="pct15" w:color="auto" w:fill="FFFFFF"/>
        </w:rPr>
        <w:t>Flume</w:t>
      </w:r>
      <w:r w:rsidRPr="00E37768">
        <w:rPr>
          <w:rFonts w:asciiTheme="minorEastAsia" w:hAnsiTheme="minorEastAsia" w:hint="eastAsia"/>
          <w:sz w:val="24"/>
          <w:szCs w:val="24"/>
        </w:rPr>
        <w:t>是Cloudera提供的一个高可用的，高可靠的，分布式的</w:t>
      </w:r>
      <w:r w:rsidRPr="00BA75CA">
        <w:rPr>
          <w:rFonts w:asciiTheme="minorEastAsia" w:hAnsiTheme="minorEastAsia" w:hint="eastAsia"/>
          <w:sz w:val="24"/>
          <w:szCs w:val="24"/>
          <w:shd w:val="pct15" w:color="auto" w:fill="FFFFFF"/>
        </w:rPr>
        <w:t>海量日志采集、聚合和传输的</w:t>
      </w:r>
      <w:r w:rsidR="00C01D2F">
        <w:rPr>
          <w:rFonts w:asciiTheme="minorEastAsia" w:hAnsiTheme="minorEastAsia" w:hint="eastAsia"/>
          <w:sz w:val="24"/>
          <w:szCs w:val="24"/>
          <w:shd w:val="pct15" w:color="auto" w:fill="FFFFFF"/>
        </w:rPr>
        <w:t>软件</w:t>
      </w:r>
      <w:r w:rsidR="0045459D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14:paraId="1CCCC191" w14:textId="6C4A92E6" w:rsidR="00440393" w:rsidRDefault="00440393" w:rsidP="00440393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 w:rsidRPr="00416090">
        <w:rPr>
          <w:rFonts w:asciiTheme="minorEastAsia" w:hAnsiTheme="minorEastAsia"/>
          <w:sz w:val="24"/>
        </w:rPr>
        <w:t>F</w:t>
      </w:r>
      <w:r w:rsidRPr="00416090">
        <w:rPr>
          <w:rFonts w:asciiTheme="minorEastAsia" w:hAnsiTheme="minorEastAsia" w:hint="eastAsia"/>
          <w:sz w:val="24"/>
        </w:rPr>
        <w:t>lume的核心是把数据从</w:t>
      </w:r>
      <w:r w:rsidRPr="00645846">
        <w:rPr>
          <w:rFonts w:asciiTheme="minorEastAsia" w:hAnsiTheme="minorEastAsia" w:hint="eastAsia"/>
          <w:sz w:val="24"/>
          <w:shd w:val="pct15" w:color="auto" w:fill="FFFFFF"/>
        </w:rPr>
        <w:t>数据源(source)</w:t>
      </w:r>
      <w:r w:rsidRPr="00416090">
        <w:rPr>
          <w:rFonts w:asciiTheme="minorEastAsia" w:hAnsiTheme="minorEastAsia" w:hint="eastAsia"/>
          <w:sz w:val="24"/>
        </w:rPr>
        <w:t>收集过来，</w:t>
      </w:r>
      <w:r>
        <w:rPr>
          <w:rFonts w:asciiTheme="minorEastAsia" w:hAnsiTheme="minorEastAsia" w:hint="eastAsia"/>
          <w:sz w:val="24"/>
        </w:rPr>
        <w:t>再</w:t>
      </w:r>
      <w:r w:rsidRPr="00416090">
        <w:rPr>
          <w:rFonts w:asciiTheme="minorEastAsia" w:hAnsiTheme="minorEastAsia" w:hint="eastAsia"/>
          <w:sz w:val="24"/>
        </w:rPr>
        <w:t>将收集到的数据送到指定的</w:t>
      </w:r>
      <w:r w:rsidRPr="00645846">
        <w:rPr>
          <w:rFonts w:asciiTheme="minorEastAsia" w:hAnsiTheme="minorEastAsia" w:hint="eastAsia"/>
          <w:sz w:val="24"/>
          <w:shd w:val="pct15" w:color="auto" w:fill="FFFFFF"/>
        </w:rPr>
        <w:t>目的地(sink)</w:t>
      </w:r>
      <w:r w:rsidRPr="00416090">
        <w:rPr>
          <w:rFonts w:asciiTheme="minorEastAsia" w:hAnsiTheme="minorEastAsia" w:hint="eastAsia"/>
          <w:sz w:val="24"/>
        </w:rPr>
        <w:t>。为了保证输送的过程一定成功，在送到目的地(sink)之前，会先缓存数据(</w:t>
      </w:r>
      <w:r w:rsidRPr="00645846">
        <w:rPr>
          <w:rFonts w:asciiTheme="minorEastAsia" w:hAnsiTheme="minorEastAsia" w:hint="eastAsia"/>
          <w:sz w:val="24"/>
          <w:shd w:val="pct15" w:color="auto" w:fill="FFFFFF"/>
        </w:rPr>
        <w:t>channel</w:t>
      </w:r>
      <w:r w:rsidRPr="00416090">
        <w:rPr>
          <w:rFonts w:asciiTheme="minorEastAsia" w:hAnsiTheme="minorEastAsia" w:hint="eastAsia"/>
          <w:sz w:val="24"/>
        </w:rPr>
        <w:t>),待数据真正到达目的地(sink)后，flume在删除自己缓存的数据。</w:t>
      </w:r>
    </w:p>
    <w:p w14:paraId="140D1D79" w14:textId="57E7EAA4" w:rsidR="00035C47" w:rsidRPr="00F84B75" w:rsidRDefault="00897914" w:rsidP="00BA75CA">
      <w:pPr>
        <w:pStyle w:val="21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897914">
        <w:rPr>
          <w:rFonts w:asciiTheme="minorEastAsia" w:hAnsiTheme="minorEastAsia" w:hint="eastAsia"/>
          <w:sz w:val="24"/>
          <w:szCs w:val="24"/>
        </w:rPr>
        <w:t>Flume</w:t>
      </w:r>
      <w:r w:rsidR="00396439">
        <w:rPr>
          <w:rFonts w:asciiTheme="minorEastAsia" w:hAnsiTheme="minorEastAsia" w:hint="eastAsia"/>
          <w:sz w:val="24"/>
          <w:szCs w:val="24"/>
        </w:rPr>
        <w:t>支持</w:t>
      </w:r>
      <w:r w:rsidRPr="00897914">
        <w:rPr>
          <w:rFonts w:asciiTheme="minorEastAsia" w:hAnsiTheme="minorEastAsia" w:hint="eastAsia"/>
          <w:sz w:val="24"/>
          <w:szCs w:val="24"/>
        </w:rPr>
        <w:t>定制各类数据发送方，用于收集</w:t>
      </w:r>
      <w:r w:rsidR="00396439">
        <w:rPr>
          <w:rFonts w:asciiTheme="minorEastAsia" w:hAnsiTheme="minorEastAsia" w:hint="eastAsia"/>
          <w:sz w:val="24"/>
          <w:szCs w:val="24"/>
        </w:rPr>
        <w:t>各类型</w:t>
      </w:r>
      <w:r w:rsidRPr="00897914">
        <w:rPr>
          <w:rFonts w:asciiTheme="minorEastAsia" w:hAnsiTheme="minorEastAsia" w:hint="eastAsia"/>
          <w:sz w:val="24"/>
          <w:szCs w:val="24"/>
        </w:rPr>
        <w:t>数据；同时，Flume</w:t>
      </w:r>
      <w:r w:rsidR="00930B4D">
        <w:rPr>
          <w:rFonts w:asciiTheme="minorEastAsia" w:hAnsiTheme="minorEastAsia" w:hint="eastAsia"/>
          <w:sz w:val="24"/>
          <w:szCs w:val="24"/>
        </w:rPr>
        <w:t>支持</w:t>
      </w:r>
      <w:r w:rsidR="00440393">
        <w:rPr>
          <w:rFonts w:asciiTheme="minorEastAsia" w:hAnsiTheme="minorEastAsia" w:hint="eastAsia"/>
          <w:sz w:val="24"/>
          <w:szCs w:val="24"/>
        </w:rPr>
        <w:t>定制各种数据接受方，用于最终存储数据</w:t>
      </w:r>
      <w:r w:rsidRPr="00897914">
        <w:rPr>
          <w:rFonts w:asciiTheme="minorEastAsia" w:hAnsiTheme="minorEastAsia" w:hint="eastAsia"/>
          <w:sz w:val="24"/>
          <w:szCs w:val="24"/>
        </w:rPr>
        <w:t>。</w:t>
      </w:r>
      <w:r w:rsidR="00035C47" w:rsidRPr="00F84B75">
        <w:rPr>
          <w:rFonts w:asciiTheme="minorEastAsia" w:hAnsiTheme="minorEastAsia" w:hint="eastAsia"/>
          <w:sz w:val="24"/>
          <w:szCs w:val="24"/>
        </w:rPr>
        <w:t>一般的采集需求，通过对flume的简单配置即可实现</w:t>
      </w:r>
      <w:r w:rsidR="00BA6C15" w:rsidRPr="00F84B75">
        <w:rPr>
          <w:rFonts w:asciiTheme="minorEastAsia" w:hAnsiTheme="minorEastAsia" w:hint="eastAsia"/>
          <w:sz w:val="24"/>
          <w:szCs w:val="24"/>
        </w:rPr>
        <w:t>。</w:t>
      </w:r>
      <w:r w:rsidR="00035C47" w:rsidRPr="00F84B75">
        <w:rPr>
          <w:rFonts w:asciiTheme="minorEastAsia" w:hAnsiTheme="minorEastAsia" w:hint="eastAsia"/>
          <w:sz w:val="24"/>
          <w:szCs w:val="24"/>
        </w:rPr>
        <w:t>针对特殊场景也具备良好的自定义扩展能力</w:t>
      </w:r>
      <w:r w:rsidR="00BA75CA">
        <w:rPr>
          <w:rFonts w:asciiTheme="minorEastAsia" w:hAnsiTheme="minorEastAsia" w:hint="eastAsia"/>
          <w:sz w:val="24"/>
          <w:szCs w:val="24"/>
        </w:rPr>
        <w:t>。</w:t>
      </w:r>
      <w:r w:rsidR="00035C47" w:rsidRPr="00F84B75">
        <w:rPr>
          <w:rFonts w:asciiTheme="minorEastAsia" w:hAnsiTheme="minorEastAsia" w:hint="eastAsia"/>
          <w:sz w:val="24"/>
          <w:szCs w:val="24"/>
        </w:rPr>
        <w:t>因此，flume可以适用于大部分的日常数据采集场景</w:t>
      </w:r>
      <w:r w:rsidR="00BA6C15" w:rsidRPr="00F84B75">
        <w:rPr>
          <w:rFonts w:asciiTheme="minorEastAsia" w:hAnsiTheme="minorEastAsia" w:hint="eastAsia"/>
          <w:sz w:val="24"/>
          <w:szCs w:val="24"/>
        </w:rPr>
        <w:t>。</w:t>
      </w:r>
    </w:p>
    <w:p w14:paraId="18813E78" w14:textId="43C9754E" w:rsidR="00261002" w:rsidRDefault="00FB02CE" w:rsidP="00C90E81">
      <w:pPr>
        <w:spacing w:line="360" w:lineRule="auto"/>
        <w:ind w:firstLineChars="200" w:firstLine="480"/>
        <w:rPr>
          <w:rFonts w:asciiTheme="minorEastAsia" w:eastAsiaTheme="minorEastAsia" w:hAnsiTheme="minorEastAsia" w:cstheme="minorBidi"/>
          <w:sz w:val="24"/>
          <w:szCs w:val="24"/>
        </w:rPr>
      </w:pPr>
      <w:r w:rsidRPr="004F787B">
        <w:rPr>
          <w:rFonts w:asciiTheme="minorEastAsia" w:eastAsiaTheme="minorEastAsia" w:hAnsiTheme="minorEastAsia" w:cstheme="minorBidi" w:hint="eastAsia"/>
          <w:sz w:val="24"/>
          <w:szCs w:val="24"/>
        </w:rPr>
        <w:t>当前Flume有两个版本</w:t>
      </w:r>
      <w:r w:rsidR="00610AF6">
        <w:rPr>
          <w:rFonts w:asciiTheme="minorEastAsia" w:eastAsiaTheme="minorEastAsia" w:hAnsiTheme="minorEastAsia" w:cstheme="minorBidi" w:hint="eastAsia"/>
          <w:sz w:val="24"/>
          <w:szCs w:val="24"/>
        </w:rPr>
        <w:t>。</w:t>
      </w:r>
      <w:r w:rsidRPr="004F787B">
        <w:rPr>
          <w:rFonts w:asciiTheme="minorEastAsia" w:eastAsiaTheme="minorEastAsia" w:hAnsiTheme="minorEastAsia" w:cstheme="minorBidi" w:hint="eastAsia"/>
          <w:sz w:val="24"/>
          <w:szCs w:val="24"/>
        </w:rPr>
        <w:t>Flume 0.9X版本的统称</w:t>
      </w:r>
      <w:r w:rsidR="00837377" w:rsidRPr="003F52E7">
        <w:rPr>
          <w:rFonts w:asciiTheme="minorEastAsia" w:eastAsiaTheme="minorEastAsia" w:hAnsiTheme="minorEastAsia" w:cstheme="minorBidi" w:hint="eastAsia"/>
          <w:sz w:val="24"/>
          <w:szCs w:val="24"/>
          <w:shd w:val="pct15" w:color="auto" w:fill="FFFFFF"/>
        </w:rPr>
        <w:t>Flume OG</w:t>
      </w:r>
      <w:r w:rsidR="00837377" w:rsidRPr="00F84B75">
        <w:rPr>
          <w:rFonts w:asciiTheme="minorEastAsia" w:eastAsiaTheme="minorEastAsia" w:hAnsiTheme="minorEastAsia" w:cstheme="minorBidi" w:hint="eastAsia"/>
          <w:sz w:val="24"/>
          <w:szCs w:val="24"/>
        </w:rPr>
        <w:t>（original generation）</w:t>
      </w:r>
      <w:r w:rsidRPr="004F787B">
        <w:rPr>
          <w:rFonts w:asciiTheme="minorEastAsia" w:eastAsiaTheme="minorEastAsia" w:hAnsiTheme="minorEastAsia" w:cstheme="minorBidi" w:hint="eastAsia"/>
          <w:sz w:val="24"/>
          <w:szCs w:val="24"/>
        </w:rPr>
        <w:t>，Flume1.X版本的统称</w:t>
      </w:r>
      <w:r w:rsidR="00473B39" w:rsidRPr="003F52E7">
        <w:rPr>
          <w:rFonts w:asciiTheme="minorEastAsia" w:eastAsiaTheme="minorEastAsia" w:hAnsiTheme="minorEastAsia" w:cstheme="minorBidi" w:hint="eastAsia"/>
          <w:sz w:val="24"/>
          <w:szCs w:val="24"/>
          <w:shd w:val="pct15" w:color="auto" w:fill="FFFFFF"/>
        </w:rPr>
        <w:t>Flume NG</w:t>
      </w:r>
      <w:r w:rsidR="00473B39" w:rsidRPr="00F84B75">
        <w:rPr>
          <w:rFonts w:asciiTheme="minorEastAsia" w:eastAsiaTheme="minorEastAsia" w:hAnsiTheme="minorEastAsia" w:cstheme="minorBidi" w:hint="eastAsia"/>
          <w:sz w:val="24"/>
          <w:szCs w:val="24"/>
        </w:rPr>
        <w:t>（next generation）</w:t>
      </w:r>
      <w:r w:rsidRPr="004F787B">
        <w:rPr>
          <w:rFonts w:asciiTheme="minorEastAsia" w:eastAsiaTheme="minorEastAsia" w:hAnsiTheme="minorEastAsia" w:cstheme="minorBidi" w:hint="eastAsia"/>
          <w:sz w:val="24"/>
          <w:szCs w:val="24"/>
        </w:rPr>
        <w:t>。由于Flume</w:t>
      </w:r>
      <w:r w:rsidR="00623CFC">
        <w:rPr>
          <w:rFonts w:asciiTheme="minorEastAsia" w:eastAsiaTheme="minorEastAsia" w:hAnsiTheme="minorEastAsia" w:cstheme="minorBidi"/>
          <w:sz w:val="24"/>
          <w:szCs w:val="24"/>
        </w:rPr>
        <w:t xml:space="preserve"> NG</w:t>
      </w:r>
      <w:r w:rsidRPr="004F787B">
        <w:rPr>
          <w:rFonts w:asciiTheme="minorEastAsia" w:eastAsiaTheme="minorEastAsia" w:hAnsiTheme="minorEastAsia" w:cstheme="minorBidi" w:hint="eastAsia"/>
          <w:sz w:val="24"/>
          <w:szCs w:val="24"/>
        </w:rPr>
        <w:t>经过</w:t>
      </w:r>
      <w:r w:rsidR="00FD6D6C" w:rsidRPr="00F84B75">
        <w:rPr>
          <w:rFonts w:asciiTheme="minorEastAsia" w:eastAsiaTheme="minorEastAsia" w:hAnsiTheme="minorEastAsia" w:cstheme="minorBidi" w:hint="eastAsia"/>
          <w:sz w:val="24"/>
          <w:szCs w:val="24"/>
        </w:rPr>
        <w:t>核心组件、核心配置以及代码架构</w:t>
      </w:r>
      <w:r w:rsidRPr="004F787B">
        <w:rPr>
          <w:rFonts w:asciiTheme="minorEastAsia" w:eastAsiaTheme="minorEastAsia" w:hAnsiTheme="minorEastAsia" w:cstheme="minorBidi" w:hint="eastAsia"/>
          <w:sz w:val="24"/>
          <w:szCs w:val="24"/>
        </w:rPr>
        <w:t>重构，与Flume</w:t>
      </w:r>
      <w:r w:rsidR="00113E9F">
        <w:rPr>
          <w:rFonts w:asciiTheme="minorEastAsia" w:eastAsiaTheme="minorEastAsia" w:hAnsiTheme="minorEastAsia" w:cstheme="minorBidi"/>
          <w:sz w:val="24"/>
          <w:szCs w:val="24"/>
        </w:rPr>
        <w:t xml:space="preserve"> OG</w:t>
      </w:r>
      <w:r w:rsidRPr="004F787B">
        <w:rPr>
          <w:rFonts w:asciiTheme="minorEastAsia" w:eastAsiaTheme="minorEastAsia" w:hAnsiTheme="minorEastAsia" w:cstheme="minorBidi" w:hint="eastAsia"/>
          <w:sz w:val="24"/>
          <w:szCs w:val="24"/>
        </w:rPr>
        <w:t>有很大不同，使用时请注意区分。</w:t>
      </w:r>
      <w:r w:rsidR="00FD6D6C" w:rsidRPr="00F84B75">
        <w:rPr>
          <w:rFonts w:asciiTheme="minorEastAsia" w:eastAsiaTheme="minorEastAsia" w:hAnsiTheme="minorEastAsia" w:cstheme="minorBidi" w:hint="eastAsia"/>
          <w:sz w:val="24"/>
          <w:szCs w:val="24"/>
        </w:rPr>
        <w:t>改动的另一原因是将Flume纳入 apache 旗下，</w:t>
      </w:r>
      <w:r w:rsidR="00642BAD">
        <w:rPr>
          <w:rFonts w:asciiTheme="minorEastAsia" w:eastAsiaTheme="minorEastAsia" w:hAnsiTheme="minorEastAsia" w:cstheme="minorBidi" w:hint="eastAsia"/>
          <w:sz w:val="24"/>
          <w:szCs w:val="24"/>
        </w:rPr>
        <w:t>C</w:t>
      </w:r>
      <w:r w:rsidR="005F77C2">
        <w:rPr>
          <w:rFonts w:asciiTheme="minorEastAsia" w:eastAsiaTheme="minorEastAsia" w:hAnsiTheme="minorEastAsia" w:cstheme="minorBidi"/>
          <w:sz w:val="24"/>
          <w:szCs w:val="24"/>
        </w:rPr>
        <w:t>loud</w:t>
      </w:r>
      <w:r w:rsidR="00F27F2C" w:rsidRPr="00F84B75">
        <w:rPr>
          <w:rFonts w:asciiTheme="minorEastAsia" w:eastAsiaTheme="minorEastAsia" w:hAnsiTheme="minorEastAsia" w:cstheme="minorBidi"/>
          <w:sz w:val="24"/>
          <w:szCs w:val="24"/>
        </w:rPr>
        <w:t>er</w:t>
      </w:r>
      <w:r w:rsidR="0096126B">
        <w:rPr>
          <w:rFonts w:asciiTheme="minorEastAsia" w:eastAsiaTheme="minorEastAsia" w:hAnsiTheme="minorEastAsia" w:cstheme="minorBidi"/>
          <w:sz w:val="24"/>
          <w:szCs w:val="24"/>
        </w:rPr>
        <w:t>a</w:t>
      </w:r>
      <w:r w:rsidR="00FD6D6C" w:rsidRPr="00F84B75">
        <w:rPr>
          <w:rFonts w:asciiTheme="minorEastAsia" w:eastAsiaTheme="minorEastAsia" w:hAnsiTheme="minorEastAsia" w:cstheme="minorBidi" w:hint="eastAsia"/>
          <w:sz w:val="24"/>
          <w:szCs w:val="24"/>
        </w:rPr>
        <w:t xml:space="preserve"> Flume 改名为 Apache Flume。</w:t>
      </w:r>
    </w:p>
    <w:p w14:paraId="0AAC6914" w14:textId="3DB5909C" w:rsidR="00C90E81" w:rsidRPr="004F787B" w:rsidRDefault="00261002" w:rsidP="00261002">
      <w:pPr>
        <w:widowControl/>
        <w:spacing w:line="240" w:lineRule="auto"/>
        <w:jc w:val="left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br w:type="page"/>
      </w:r>
    </w:p>
    <w:p w14:paraId="19C02D32" w14:textId="0B6FB1EE" w:rsidR="003E257F" w:rsidRDefault="002B74E3" w:rsidP="003E257F">
      <w:pPr>
        <w:pStyle w:val="2"/>
        <w:spacing w:line="288" w:lineRule="auto"/>
      </w:pPr>
      <w:bookmarkStart w:id="4" w:name="_Toc10401959"/>
      <w:r>
        <w:rPr>
          <w:rFonts w:hint="eastAsia"/>
        </w:rPr>
        <w:lastRenderedPageBreak/>
        <w:t>运行机制</w:t>
      </w:r>
      <w:bookmarkEnd w:id="4"/>
    </w:p>
    <w:p w14:paraId="6BD8B998" w14:textId="68D4B86C" w:rsidR="00902B1B" w:rsidRPr="00821331" w:rsidRDefault="009B0BAD" w:rsidP="007F3920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 w:rsidRPr="00416090">
        <w:rPr>
          <w:rFonts w:asciiTheme="minorEastAsia" w:hAnsiTheme="minorEastAsia"/>
          <w:sz w:val="24"/>
        </w:rPr>
        <w:t>F</w:t>
      </w:r>
      <w:r w:rsidRPr="00416090">
        <w:rPr>
          <w:rFonts w:asciiTheme="minorEastAsia" w:hAnsiTheme="minorEastAsia" w:hint="eastAsia"/>
          <w:sz w:val="24"/>
        </w:rPr>
        <w:t>lume</w:t>
      </w:r>
      <w:r>
        <w:rPr>
          <w:rFonts w:asciiTheme="minorEastAsia" w:hAnsiTheme="minorEastAsia" w:hint="eastAsia"/>
          <w:sz w:val="24"/>
        </w:rPr>
        <w:t>系统中</w:t>
      </w:r>
      <w:r w:rsidRPr="00416090">
        <w:rPr>
          <w:rFonts w:asciiTheme="minorEastAsia" w:hAnsiTheme="minorEastAsia" w:hint="eastAsia"/>
          <w:sz w:val="24"/>
        </w:rPr>
        <w:t>核心的角色是</w:t>
      </w:r>
      <w:r w:rsidRPr="00416090">
        <w:rPr>
          <w:rFonts w:asciiTheme="minorEastAsia" w:hAnsiTheme="minorEastAsia" w:hint="eastAsia"/>
          <w:b/>
          <w:color w:val="FF0000"/>
          <w:sz w:val="24"/>
        </w:rPr>
        <w:t>agent</w:t>
      </w:r>
      <w:r w:rsidRPr="00416090">
        <w:rPr>
          <w:rFonts w:asciiTheme="minorEastAsia" w:hAnsiTheme="minorEastAsia" w:hint="eastAsia"/>
          <w:sz w:val="24"/>
        </w:rPr>
        <w:t>，agent本身是一个Java进程，</w:t>
      </w:r>
      <w:r w:rsidR="00072B03">
        <w:rPr>
          <w:rFonts w:asciiTheme="minorEastAsia" w:hAnsiTheme="minorEastAsia" w:hint="eastAsia"/>
          <w:sz w:val="24"/>
        </w:rPr>
        <w:t>一般</w:t>
      </w:r>
      <w:r w:rsidRPr="00416090">
        <w:rPr>
          <w:rFonts w:asciiTheme="minorEastAsia" w:hAnsiTheme="minorEastAsia" w:hint="eastAsia"/>
          <w:sz w:val="24"/>
        </w:rPr>
        <w:t>运行在日志收集节点。</w:t>
      </w:r>
    </w:p>
    <w:p w14:paraId="7F934132" w14:textId="22E2E049" w:rsidR="007F3920" w:rsidRDefault="00723FD7" w:rsidP="00A87322">
      <w:pPr>
        <w:pStyle w:val="21"/>
        <w:spacing w:line="360" w:lineRule="auto"/>
        <w:ind w:firstLineChars="0" w:firstLine="0"/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90CE7EA" wp14:editId="550E87AD">
            <wp:extent cx="4182110" cy="1454150"/>
            <wp:effectExtent l="19050" t="19050" r="279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145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E5CFD8" w14:textId="77777777" w:rsidR="0097209D" w:rsidRPr="00511D79" w:rsidRDefault="0097209D" w:rsidP="00F71A59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 w:rsidRPr="00511D79">
        <w:rPr>
          <w:rFonts w:asciiTheme="minorEastAsia" w:hAnsiTheme="minorEastAsia" w:hint="eastAsia"/>
          <w:sz w:val="24"/>
        </w:rPr>
        <w:t>每一个agent相当于一个数据传递员，内部有三个组件：</w:t>
      </w:r>
    </w:p>
    <w:p w14:paraId="716359EC" w14:textId="73920C01" w:rsidR="0097209D" w:rsidRPr="008A5ECB" w:rsidRDefault="0097209D" w:rsidP="00F71A59">
      <w:pPr>
        <w:pStyle w:val="21"/>
        <w:spacing w:line="360" w:lineRule="auto"/>
        <w:ind w:firstLine="482"/>
        <w:rPr>
          <w:rFonts w:asciiTheme="minorEastAsia" w:hAnsiTheme="minorEastAsia"/>
          <w:sz w:val="24"/>
        </w:rPr>
      </w:pPr>
      <w:r w:rsidRPr="004D1FAB">
        <w:rPr>
          <w:rFonts w:asciiTheme="minorEastAsia" w:hAnsiTheme="minorEastAsia"/>
          <w:b/>
          <w:color w:val="00B050"/>
          <w:sz w:val="24"/>
        </w:rPr>
        <w:t>S</w:t>
      </w:r>
      <w:r w:rsidRPr="004D1FAB">
        <w:rPr>
          <w:rFonts w:asciiTheme="minorEastAsia" w:hAnsiTheme="minorEastAsia" w:hint="eastAsia"/>
          <w:b/>
          <w:color w:val="00B050"/>
          <w:sz w:val="24"/>
        </w:rPr>
        <w:t>ource</w:t>
      </w:r>
      <w:r w:rsidRPr="008A5ECB">
        <w:rPr>
          <w:rFonts w:asciiTheme="minorEastAsia" w:hAnsiTheme="minorEastAsia" w:hint="eastAsia"/>
          <w:sz w:val="24"/>
        </w:rPr>
        <w:t>：采集源，用于跟数据源对接，以获取数据</w:t>
      </w:r>
      <w:r w:rsidR="00F71A59">
        <w:rPr>
          <w:rFonts w:asciiTheme="minorEastAsia" w:hAnsiTheme="minorEastAsia" w:hint="eastAsia"/>
          <w:sz w:val="24"/>
        </w:rPr>
        <w:t>；</w:t>
      </w:r>
    </w:p>
    <w:p w14:paraId="44E38736" w14:textId="77777777" w:rsidR="00F71A59" w:rsidRDefault="0097209D" w:rsidP="00F71A59">
      <w:pPr>
        <w:pStyle w:val="21"/>
        <w:spacing w:line="360" w:lineRule="auto"/>
        <w:ind w:firstLine="482"/>
        <w:rPr>
          <w:rFonts w:asciiTheme="minorEastAsia" w:hAnsiTheme="minorEastAsia"/>
          <w:sz w:val="24"/>
        </w:rPr>
      </w:pPr>
      <w:r w:rsidRPr="004D1FAB">
        <w:rPr>
          <w:rFonts w:asciiTheme="minorEastAsia" w:hAnsiTheme="minorEastAsia"/>
          <w:b/>
          <w:color w:val="00B050"/>
          <w:sz w:val="24"/>
        </w:rPr>
        <w:t>S</w:t>
      </w:r>
      <w:r w:rsidRPr="004D1FAB">
        <w:rPr>
          <w:rFonts w:asciiTheme="minorEastAsia" w:hAnsiTheme="minorEastAsia" w:hint="eastAsia"/>
          <w:b/>
          <w:color w:val="00B050"/>
          <w:sz w:val="24"/>
        </w:rPr>
        <w:t>ink</w:t>
      </w:r>
      <w:r w:rsidRPr="008A5ECB">
        <w:rPr>
          <w:rFonts w:asciiTheme="minorEastAsia" w:hAnsiTheme="minorEastAsia" w:hint="eastAsia"/>
          <w:sz w:val="24"/>
        </w:rPr>
        <w:t>：下沉地，采集数据的传送目的，用于往下一级agent传递数据或者往</w:t>
      </w:r>
    </w:p>
    <w:p w14:paraId="0B7DA561" w14:textId="38E264E4" w:rsidR="0097209D" w:rsidRPr="008A5ECB" w:rsidRDefault="00F71A59" w:rsidP="00F71A59">
      <w:pPr>
        <w:pStyle w:val="21"/>
        <w:spacing w:line="360" w:lineRule="auto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 xml:space="preserve">   </w:t>
      </w:r>
      <w:r w:rsidR="0097209D" w:rsidRPr="008A5ECB">
        <w:rPr>
          <w:rFonts w:asciiTheme="minorEastAsia" w:hAnsiTheme="minorEastAsia" w:hint="eastAsia"/>
          <w:sz w:val="24"/>
        </w:rPr>
        <w:t>最终存储系统传递数据</w:t>
      </w:r>
      <w:r>
        <w:rPr>
          <w:rFonts w:asciiTheme="minorEastAsia" w:hAnsiTheme="minorEastAsia" w:hint="eastAsia"/>
          <w:sz w:val="24"/>
        </w:rPr>
        <w:t>；</w:t>
      </w:r>
    </w:p>
    <w:p w14:paraId="6E3E2A6A" w14:textId="604543B0" w:rsidR="0097209D" w:rsidRPr="008A5ECB" w:rsidRDefault="0097209D" w:rsidP="00F71A59">
      <w:pPr>
        <w:pStyle w:val="21"/>
        <w:spacing w:line="360" w:lineRule="auto"/>
        <w:ind w:firstLine="482"/>
        <w:rPr>
          <w:rFonts w:asciiTheme="minorEastAsia" w:hAnsiTheme="minorEastAsia"/>
          <w:sz w:val="24"/>
        </w:rPr>
      </w:pPr>
      <w:r w:rsidRPr="004D1FAB">
        <w:rPr>
          <w:rFonts w:asciiTheme="minorEastAsia" w:hAnsiTheme="minorEastAsia"/>
          <w:b/>
          <w:color w:val="00B050"/>
          <w:sz w:val="24"/>
        </w:rPr>
        <w:t>C</w:t>
      </w:r>
      <w:r w:rsidRPr="004D1FAB">
        <w:rPr>
          <w:rFonts w:asciiTheme="minorEastAsia" w:hAnsiTheme="minorEastAsia" w:hint="eastAsia"/>
          <w:b/>
          <w:color w:val="00B050"/>
          <w:sz w:val="24"/>
        </w:rPr>
        <w:t>hannel</w:t>
      </w:r>
      <w:r w:rsidRPr="008A5ECB">
        <w:rPr>
          <w:rFonts w:asciiTheme="minorEastAsia" w:hAnsiTheme="minorEastAsia" w:hint="eastAsia"/>
          <w:sz w:val="24"/>
        </w:rPr>
        <w:t>：</w:t>
      </w:r>
      <w:r w:rsidR="00922C0B">
        <w:rPr>
          <w:rFonts w:asciiTheme="minorEastAsia" w:hAnsiTheme="minorEastAsia" w:hint="eastAsia"/>
          <w:sz w:val="24"/>
        </w:rPr>
        <w:t>a</w:t>
      </w:r>
      <w:r w:rsidRPr="008A5ECB">
        <w:rPr>
          <w:rFonts w:asciiTheme="minorEastAsia" w:hAnsiTheme="minorEastAsia" w:hint="eastAsia"/>
          <w:sz w:val="24"/>
        </w:rPr>
        <w:t>gent内部的数据传输通道，用于从source将数据传递到sink</w:t>
      </w:r>
      <w:r w:rsidR="00F71A59">
        <w:rPr>
          <w:rFonts w:asciiTheme="minorEastAsia" w:hAnsiTheme="minorEastAsia" w:hint="eastAsia"/>
          <w:sz w:val="24"/>
        </w:rPr>
        <w:t>；</w:t>
      </w:r>
    </w:p>
    <w:p w14:paraId="4D8F3A7F" w14:textId="499AEF47" w:rsidR="00F37083" w:rsidRPr="003907FF" w:rsidRDefault="00A46677" w:rsidP="00902B1B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r w:rsidRPr="003907FF">
        <w:rPr>
          <w:rFonts w:asciiTheme="minorEastAsia" w:eastAsiaTheme="minorEastAsia" w:hAnsiTheme="minorEastAsia" w:cstheme="minorBidi"/>
          <w:sz w:val="24"/>
        </w:rPr>
        <w:t>在整个数据的传输的过程中，流动的是</w:t>
      </w:r>
      <w:r w:rsidRPr="002751D4">
        <w:rPr>
          <w:rFonts w:asciiTheme="minorEastAsia" w:eastAsiaTheme="minorEastAsia" w:hAnsiTheme="minorEastAsia" w:cstheme="minorBidi"/>
          <w:b/>
          <w:color w:val="00B050"/>
          <w:sz w:val="24"/>
        </w:rPr>
        <w:t>event</w:t>
      </w:r>
      <w:r w:rsidR="005F5903">
        <w:rPr>
          <w:rFonts w:asciiTheme="minorEastAsia" w:eastAsiaTheme="minorEastAsia" w:hAnsiTheme="minorEastAsia" w:cstheme="minorBidi"/>
          <w:sz w:val="24"/>
        </w:rPr>
        <w:t>，</w:t>
      </w:r>
      <w:r w:rsidR="008B0FF7">
        <w:rPr>
          <w:rFonts w:asciiTheme="minorEastAsia" w:eastAsiaTheme="minorEastAsia" w:hAnsiTheme="minorEastAsia" w:cstheme="minorBidi"/>
          <w:sz w:val="24"/>
        </w:rPr>
        <w:t>它</w:t>
      </w:r>
      <w:r w:rsidR="00A60BEC" w:rsidRPr="00C7487C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是</w:t>
      </w:r>
      <w:r w:rsidR="00400451" w:rsidRPr="00C7487C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Flume内部数据传输的最基本单元</w:t>
      </w:r>
      <w:r w:rsidR="00095E74">
        <w:rPr>
          <w:rFonts w:asciiTheme="minorEastAsia" w:eastAsiaTheme="minorEastAsia" w:hAnsiTheme="minorEastAsia" w:cstheme="minorBidi" w:hint="eastAsia"/>
          <w:sz w:val="24"/>
        </w:rPr>
        <w:t>。</w:t>
      </w:r>
      <w:r w:rsidRPr="003907FF">
        <w:rPr>
          <w:rFonts w:asciiTheme="minorEastAsia" w:eastAsiaTheme="minorEastAsia" w:hAnsiTheme="minorEastAsia" w:cstheme="minorBidi"/>
          <w:sz w:val="24"/>
        </w:rPr>
        <w:t>event</w:t>
      </w:r>
      <w:r w:rsidR="006921F1">
        <w:rPr>
          <w:rFonts w:asciiTheme="minorEastAsia" w:eastAsiaTheme="minorEastAsia" w:hAnsiTheme="minorEastAsia" w:cstheme="minorBidi"/>
          <w:sz w:val="24"/>
        </w:rPr>
        <w:t>将传输的数据进行封装。</w:t>
      </w:r>
      <w:r w:rsidRPr="003907FF">
        <w:rPr>
          <w:rFonts w:asciiTheme="minorEastAsia" w:eastAsiaTheme="minorEastAsia" w:hAnsiTheme="minorEastAsia" w:cstheme="minorBidi"/>
          <w:sz w:val="24"/>
        </w:rPr>
        <w:t>如果是文本文件，通常是一行记录，event也是事务的基本单位。event从source，流向channel，再到sink，本身为一个字节数组，并可携带headers(头信息)信息。event代表着一个数据的最小完整单元，从外部数据源来，向外部的目的地去</w:t>
      </w:r>
      <w:r w:rsidR="00CC3572" w:rsidRPr="003907FF">
        <w:rPr>
          <w:rFonts w:asciiTheme="minorEastAsia" w:eastAsiaTheme="minorEastAsia" w:hAnsiTheme="minorEastAsia" w:cstheme="minorBidi"/>
          <w:sz w:val="24"/>
        </w:rPr>
        <w:t>。</w:t>
      </w:r>
    </w:p>
    <w:p w14:paraId="1DBDD199" w14:textId="536DB681" w:rsidR="00F36D56" w:rsidRDefault="00580136" w:rsidP="00556A8E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r w:rsidRPr="003907FF">
        <w:rPr>
          <w:rFonts w:asciiTheme="minorEastAsia" w:eastAsiaTheme="minorEastAsia" w:hAnsiTheme="minorEastAsia" w:cstheme="minorBidi" w:hint="eastAsia"/>
          <w:sz w:val="24"/>
        </w:rPr>
        <w:t>一个完整的event包括：event headers、event body、event信息，</w:t>
      </w:r>
      <w:r w:rsidR="00186C1E" w:rsidRPr="003907FF">
        <w:rPr>
          <w:rFonts w:asciiTheme="minorEastAsia" w:eastAsiaTheme="minorEastAsia" w:hAnsiTheme="minorEastAsia" w:cstheme="minorBidi" w:hint="eastAsia"/>
          <w:sz w:val="24"/>
        </w:rPr>
        <w:t>其中event信息就是flume收集到的日记记录。</w:t>
      </w:r>
    </w:p>
    <w:p w14:paraId="57F0FED9" w14:textId="074845E7" w:rsidR="00580136" w:rsidRPr="003907FF" w:rsidRDefault="00F36D56" w:rsidP="00F36D56">
      <w:pPr>
        <w:widowControl/>
        <w:spacing w:line="240" w:lineRule="auto"/>
        <w:jc w:val="left"/>
        <w:rPr>
          <w:rFonts w:asciiTheme="minorEastAsia" w:eastAsiaTheme="minorEastAsia" w:hAnsiTheme="minorEastAsia" w:cstheme="minorBidi"/>
          <w:sz w:val="24"/>
        </w:rPr>
      </w:pPr>
      <w:r>
        <w:rPr>
          <w:rFonts w:asciiTheme="minorEastAsia" w:eastAsiaTheme="minorEastAsia" w:hAnsiTheme="minorEastAsia" w:cstheme="minorBidi"/>
          <w:sz w:val="24"/>
        </w:rPr>
        <w:br w:type="page"/>
      </w:r>
    </w:p>
    <w:p w14:paraId="06D55986" w14:textId="4163E1C8" w:rsidR="003E257F" w:rsidRDefault="00F0648B" w:rsidP="003E257F">
      <w:pPr>
        <w:pStyle w:val="2"/>
        <w:spacing w:line="288" w:lineRule="auto"/>
      </w:pPr>
      <w:bookmarkStart w:id="5" w:name="_Toc10401960"/>
      <w:r>
        <w:lastRenderedPageBreak/>
        <w:t>F</w:t>
      </w:r>
      <w:r>
        <w:rPr>
          <w:rFonts w:hint="eastAsia"/>
        </w:rPr>
        <w:t>lume</w:t>
      </w:r>
      <w:r>
        <w:rPr>
          <w:rFonts w:hint="eastAsia"/>
        </w:rPr>
        <w:t>采集系统结构图</w:t>
      </w:r>
      <w:bookmarkEnd w:id="5"/>
    </w:p>
    <w:p w14:paraId="40C7BEEC" w14:textId="65A89E63" w:rsidR="00382470" w:rsidRDefault="000A579F" w:rsidP="00382470">
      <w:pPr>
        <w:pStyle w:val="3"/>
      </w:pPr>
      <w:bookmarkStart w:id="6" w:name="_Toc10401961"/>
      <w:r>
        <w:rPr>
          <w:rFonts w:hint="eastAsia"/>
        </w:rPr>
        <w:t>简单结构</w:t>
      </w:r>
      <w:bookmarkEnd w:id="6"/>
    </w:p>
    <w:p w14:paraId="01A6E29D" w14:textId="10D12DA2" w:rsidR="00B85160" w:rsidRPr="00E75C04" w:rsidRDefault="0055544E" w:rsidP="00B85160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F221A2" wp14:editId="05807C35">
            <wp:simplePos x="0" y="0"/>
            <wp:positionH relativeFrom="column">
              <wp:posOffset>-60960</wp:posOffset>
            </wp:positionH>
            <wp:positionV relativeFrom="paragraph">
              <wp:posOffset>390525</wp:posOffset>
            </wp:positionV>
            <wp:extent cx="5274310" cy="1995805"/>
            <wp:effectExtent l="19050" t="19050" r="21590" b="23495"/>
            <wp:wrapTight wrapText="bothSides">
              <wp:wrapPolygon edited="0">
                <wp:start x="-78" y="-206"/>
                <wp:lineTo x="-78" y="21648"/>
                <wp:lineTo x="21610" y="21648"/>
                <wp:lineTo x="21610" y="-206"/>
                <wp:lineTo x="-78" y="-206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  <w:r w:rsidR="00B85160" w:rsidRPr="00E75C04">
        <w:rPr>
          <w:rFonts w:asciiTheme="minorEastAsia" w:eastAsiaTheme="minorEastAsia" w:hAnsiTheme="minorEastAsia" w:hint="eastAsia"/>
          <w:sz w:val="24"/>
        </w:rPr>
        <w:t>单个agent采集数据</w:t>
      </w:r>
    </w:p>
    <w:p w14:paraId="49F42D04" w14:textId="1AC4CA1E" w:rsidR="00382470" w:rsidRDefault="00AE149A" w:rsidP="00382470">
      <w:pPr>
        <w:pStyle w:val="3"/>
      </w:pPr>
      <w:bookmarkStart w:id="7" w:name="_Toc10401962"/>
      <w:r>
        <w:rPr>
          <w:rFonts w:hint="eastAsia"/>
        </w:rPr>
        <w:t>复杂</w:t>
      </w:r>
      <w:r w:rsidR="0056763D">
        <w:rPr>
          <w:rFonts w:hint="eastAsia"/>
        </w:rPr>
        <w:t>结构</w:t>
      </w:r>
      <w:bookmarkEnd w:id="7"/>
    </w:p>
    <w:p w14:paraId="5E907EE0" w14:textId="77777777" w:rsidR="00BC527E" w:rsidRPr="00210F0C" w:rsidRDefault="00BC527E" w:rsidP="00BC527E">
      <w:pPr>
        <w:rPr>
          <w:rFonts w:asciiTheme="minorEastAsia" w:eastAsiaTheme="minorEastAsia" w:hAnsiTheme="minorEastAsia"/>
          <w:sz w:val="24"/>
        </w:rPr>
      </w:pPr>
      <w:r w:rsidRPr="00210F0C">
        <w:rPr>
          <w:rFonts w:asciiTheme="minorEastAsia" w:eastAsiaTheme="minorEastAsia" w:hAnsiTheme="minorEastAsia" w:hint="eastAsia"/>
          <w:sz w:val="24"/>
        </w:rPr>
        <w:t>多级agent之间串联</w:t>
      </w:r>
    </w:p>
    <w:p w14:paraId="04334834" w14:textId="05A42418" w:rsidR="00382470" w:rsidRPr="00BC527E" w:rsidRDefault="00B827E6" w:rsidP="00382470">
      <w:r>
        <w:rPr>
          <w:noProof/>
        </w:rPr>
        <w:drawing>
          <wp:anchor distT="0" distB="0" distL="114300" distR="114300" simplePos="0" relativeHeight="251660288" behindDoc="1" locked="0" layoutInCell="1" allowOverlap="1" wp14:anchorId="01A80529" wp14:editId="78E3997C">
            <wp:simplePos x="0" y="0"/>
            <wp:positionH relativeFrom="column">
              <wp:posOffset>-60960</wp:posOffset>
            </wp:positionH>
            <wp:positionV relativeFrom="paragraph">
              <wp:posOffset>60614</wp:posOffset>
            </wp:positionV>
            <wp:extent cx="4562475" cy="3064510"/>
            <wp:effectExtent l="19050" t="19050" r="28575" b="21590"/>
            <wp:wrapTight wrapText="bothSides">
              <wp:wrapPolygon edited="0">
                <wp:start x="-90" y="-134"/>
                <wp:lineTo x="-90" y="21618"/>
                <wp:lineTo x="21645" y="21618"/>
                <wp:lineTo x="21645" y="-134"/>
                <wp:lineTo x="-90" y="-134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645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</w:p>
    <w:p w14:paraId="7AADE914" w14:textId="77777777" w:rsidR="00BC527E" w:rsidRDefault="00BC527E" w:rsidP="00382470"/>
    <w:p w14:paraId="7A1781ED" w14:textId="25BD41D3" w:rsidR="00597C7C" w:rsidRPr="00382470" w:rsidRDefault="00981BF9" w:rsidP="00981BF9">
      <w:pPr>
        <w:widowControl/>
        <w:spacing w:line="240" w:lineRule="auto"/>
        <w:jc w:val="left"/>
      </w:pPr>
      <w:r>
        <w:br w:type="page"/>
      </w:r>
    </w:p>
    <w:p w14:paraId="41D80EFF" w14:textId="77777777" w:rsidR="008D0347" w:rsidRDefault="008D0347" w:rsidP="005772F3">
      <w:pPr>
        <w:pStyle w:val="1"/>
      </w:pPr>
      <w:bookmarkStart w:id="8" w:name="_Toc10401963"/>
      <w:r>
        <w:lastRenderedPageBreak/>
        <w:t>Flume</w:t>
      </w:r>
      <w:r>
        <w:t>安装部署</w:t>
      </w:r>
      <w:bookmarkEnd w:id="8"/>
    </w:p>
    <w:p w14:paraId="5EA892E5" w14:textId="3AF0DF5B" w:rsidR="0092381C" w:rsidRPr="00D841F5" w:rsidRDefault="0092381C" w:rsidP="00E54994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41F5">
        <w:rPr>
          <w:rFonts w:asciiTheme="minorEastAsia" w:eastAsiaTheme="minorEastAsia" w:hAnsiTheme="minorEastAsia"/>
          <w:sz w:val="24"/>
        </w:rPr>
        <w:t>F</w:t>
      </w:r>
      <w:r w:rsidRPr="00D841F5">
        <w:rPr>
          <w:rFonts w:asciiTheme="minorEastAsia" w:eastAsiaTheme="minorEastAsia" w:hAnsiTheme="minorEastAsia" w:hint="eastAsia"/>
          <w:sz w:val="24"/>
        </w:rPr>
        <w:t>lume的安装非常简单</w:t>
      </w:r>
    </w:p>
    <w:p w14:paraId="041842AC" w14:textId="77777777" w:rsidR="0092381C" w:rsidRPr="00D841F5" w:rsidRDefault="0092381C" w:rsidP="00D841F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41F5">
        <w:rPr>
          <w:rFonts w:asciiTheme="minorEastAsia" w:eastAsiaTheme="minorEastAsia" w:hAnsiTheme="minorEastAsia" w:hint="eastAsia"/>
          <w:sz w:val="24"/>
        </w:rPr>
        <w:t>上传安装包到数据源所在节点上</w:t>
      </w:r>
    </w:p>
    <w:p w14:paraId="31C26E0B" w14:textId="067F16C4" w:rsidR="0092381C" w:rsidRPr="00D841F5" w:rsidRDefault="0092381C" w:rsidP="00D841F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41F5">
        <w:rPr>
          <w:rFonts w:asciiTheme="minorEastAsia" w:eastAsiaTheme="minorEastAsia" w:hAnsiTheme="minorEastAsia" w:hint="eastAsia"/>
          <w:sz w:val="24"/>
        </w:rPr>
        <w:t>然后解压  tar -</w:t>
      </w:r>
      <w:proofErr w:type="spellStart"/>
      <w:r w:rsidRPr="00D841F5">
        <w:rPr>
          <w:rFonts w:asciiTheme="minorEastAsia" w:eastAsiaTheme="minorEastAsia" w:hAnsiTheme="minorEastAsia" w:hint="eastAsia"/>
          <w:sz w:val="24"/>
        </w:rPr>
        <w:t>zxvf</w:t>
      </w:r>
      <w:proofErr w:type="spellEnd"/>
      <w:r w:rsidRPr="00D841F5">
        <w:rPr>
          <w:rFonts w:asciiTheme="minorEastAsia" w:eastAsiaTheme="minorEastAsia" w:hAnsiTheme="minorEastAsia" w:hint="eastAsia"/>
          <w:sz w:val="24"/>
        </w:rPr>
        <w:t xml:space="preserve"> apache-flume-1.</w:t>
      </w:r>
      <w:r w:rsidR="00B30F7F">
        <w:rPr>
          <w:rFonts w:asciiTheme="minorEastAsia" w:eastAsiaTheme="minorEastAsia" w:hAnsiTheme="minorEastAsia"/>
          <w:sz w:val="24"/>
        </w:rPr>
        <w:t>8</w:t>
      </w:r>
      <w:r w:rsidRPr="00D841F5">
        <w:rPr>
          <w:rFonts w:asciiTheme="minorEastAsia" w:eastAsiaTheme="minorEastAsia" w:hAnsiTheme="minorEastAsia" w:hint="eastAsia"/>
          <w:sz w:val="24"/>
        </w:rPr>
        <w:t>.0-bin.tar.gz</w:t>
      </w:r>
    </w:p>
    <w:p w14:paraId="41ED89A9" w14:textId="72F0E2CF" w:rsidR="0092381C" w:rsidRPr="00D841F5" w:rsidRDefault="0092381C" w:rsidP="00D841F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D841F5">
        <w:rPr>
          <w:rFonts w:asciiTheme="minorEastAsia" w:eastAsiaTheme="minorEastAsia" w:hAnsiTheme="minorEastAsia" w:hint="eastAsia"/>
          <w:sz w:val="24"/>
        </w:rPr>
        <w:t>然后进入flume的目录，修改</w:t>
      </w:r>
      <w:proofErr w:type="spellStart"/>
      <w:r w:rsidRPr="00D841F5">
        <w:rPr>
          <w:rFonts w:asciiTheme="minorEastAsia" w:eastAsiaTheme="minorEastAsia" w:hAnsiTheme="minorEastAsia" w:hint="eastAsia"/>
          <w:sz w:val="24"/>
        </w:rPr>
        <w:t>conf</w:t>
      </w:r>
      <w:proofErr w:type="spellEnd"/>
      <w:r w:rsidRPr="00D841F5">
        <w:rPr>
          <w:rFonts w:asciiTheme="minorEastAsia" w:eastAsiaTheme="minorEastAsia" w:hAnsiTheme="minorEastAsia" w:hint="eastAsia"/>
          <w:sz w:val="24"/>
        </w:rPr>
        <w:t>下的flume-env.sh，在里面配置JAVA_HOME</w:t>
      </w:r>
    </w:p>
    <w:p w14:paraId="50C6EF63" w14:textId="432F4E98" w:rsidR="0092381C" w:rsidRPr="00D841F5" w:rsidRDefault="00BF00E4" w:rsidP="00E54994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根据数据采集</w:t>
      </w:r>
      <w:r w:rsidR="0092381C" w:rsidRPr="00D841F5">
        <w:rPr>
          <w:rFonts w:asciiTheme="minorEastAsia" w:eastAsiaTheme="minorEastAsia" w:hAnsiTheme="minorEastAsia" w:hint="eastAsia"/>
          <w:sz w:val="24"/>
        </w:rPr>
        <w:t>需求</w:t>
      </w:r>
      <w:r w:rsidR="0092381C" w:rsidRPr="00D841F5">
        <w:rPr>
          <w:rFonts w:asciiTheme="minorEastAsia" w:eastAsiaTheme="minorEastAsia" w:hAnsiTheme="minorEastAsia" w:hint="eastAsia"/>
          <w:b/>
          <w:sz w:val="24"/>
        </w:rPr>
        <w:t>配置采集方案</w:t>
      </w:r>
      <w:r w:rsidR="0092381C" w:rsidRPr="00D841F5">
        <w:rPr>
          <w:rFonts w:asciiTheme="minorEastAsia" w:eastAsiaTheme="minorEastAsia" w:hAnsiTheme="minorEastAsia" w:hint="eastAsia"/>
          <w:sz w:val="24"/>
        </w:rPr>
        <w:t>，描述在配置文件中(文件名可任意自定义)</w:t>
      </w:r>
    </w:p>
    <w:p w14:paraId="7ADA7E61" w14:textId="4557FD0A" w:rsidR="0092381C" w:rsidRDefault="0092381C" w:rsidP="00E54994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D841F5">
        <w:rPr>
          <w:rFonts w:asciiTheme="minorEastAsia" w:eastAsiaTheme="minorEastAsia" w:hAnsiTheme="minorEastAsia" w:hint="eastAsia"/>
          <w:b/>
          <w:sz w:val="24"/>
        </w:rPr>
        <w:t>指定采集方案配置文件</w:t>
      </w:r>
      <w:r w:rsidRPr="00D841F5">
        <w:rPr>
          <w:rFonts w:asciiTheme="minorEastAsia" w:eastAsiaTheme="minorEastAsia" w:hAnsiTheme="minorEastAsia" w:hint="eastAsia"/>
          <w:sz w:val="24"/>
        </w:rPr>
        <w:t>，在相应的节点上启动flume agent</w:t>
      </w:r>
    </w:p>
    <w:p w14:paraId="0EDD974E" w14:textId="77777777" w:rsidR="00C84165" w:rsidRDefault="00C84165" w:rsidP="00C8416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2B6A6D9D" w14:textId="77777777" w:rsidR="00C84165" w:rsidRPr="003863E8" w:rsidRDefault="00C84165" w:rsidP="00EE3974">
      <w:pPr>
        <w:spacing w:line="360" w:lineRule="auto"/>
        <w:rPr>
          <w:sz w:val="24"/>
        </w:rPr>
      </w:pPr>
      <w:r w:rsidRPr="003863E8">
        <w:rPr>
          <w:rFonts w:hint="eastAsia"/>
          <w:sz w:val="24"/>
        </w:rPr>
        <w:t>先用一个最简单的例子来测试一下程序环境是否正常</w:t>
      </w:r>
    </w:p>
    <w:p w14:paraId="2CFBD995" w14:textId="77777777" w:rsidR="00C84165" w:rsidRPr="00B973B3" w:rsidRDefault="00C84165" w:rsidP="00E54994">
      <w:pPr>
        <w:numPr>
          <w:ilvl w:val="0"/>
          <w:numId w:val="3"/>
        </w:numPr>
        <w:spacing w:line="360" w:lineRule="auto"/>
        <w:rPr>
          <w:b/>
          <w:sz w:val="24"/>
        </w:rPr>
      </w:pPr>
      <w:r w:rsidRPr="00B973B3">
        <w:rPr>
          <w:rFonts w:hint="eastAsia"/>
          <w:b/>
          <w:sz w:val="24"/>
        </w:rPr>
        <w:t>先在</w:t>
      </w:r>
      <w:r w:rsidRPr="00B973B3">
        <w:rPr>
          <w:rFonts w:hint="eastAsia"/>
          <w:b/>
          <w:sz w:val="24"/>
        </w:rPr>
        <w:t>flume</w:t>
      </w:r>
      <w:r w:rsidRPr="00B973B3">
        <w:rPr>
          <w:rFonts w:hint="eastAsia"/>
          <w:b/>
          <w:sz w:val="24"/>
        </w:rPr>
        <w:t>的</w:t>
      </w:r>
      <w:proofErr w:type="spellStart"/>
      <w:r w:rsidRPr="00B973B3">
        <w:rPr>
          <w:rFonts w:hint="eastAsia"/>
          <w:b/>
          <w:sz w:val="24"/>
        </w:rPr>
        <w:t>conf</w:t>
      </w:r>
      <w:proofErr w:type="spellEnd"/>
      <w:r w:rsidRPr="00B973B3">
        <w:rPr>
          <w:rFonts w:hint="eastAsia"/>
          <w:b/>
          <w:sz w:val="24"/>
        </w:rPr>
        <w:t>目录下新建一个文件</w:t>
      </w:r>
    </w:p>
    <w:p w14:paraId="54D6EFC9" w14:textId="77777777" w:rsidR="00C84165" w:rsidRPr="003863E8" w:rsidRDefault="00C84165" w:rsidP="00EE3974">
      <w:pPr>
        <w:spacing w:line="360" w:lineRule="auto"/>
        <w:rPr>
          <w:sz w:val="24"/>
        </w:rPr>
      </w:pPr>
      <w:proofErr w:type="gramStart"/>
      <w:r w:rsidRPr="003863E8">
        <w:rPr>
          <w:rFonts w:hint="eastAsia"/>
          <w:sz w:val="24"/>
        </w:rPr>
        <w:t>vi</w:t>
      </w:r>
      <w:proofErr w:type="gramEnd"/>
      <w:r w:rsidRPr="003863E8">
        <w:rPr>
          <w:rFonts w:hint="eastAsia"/>
          <w:sz w:val="24"/>
        </w:rPr>
        <w:t xml:space="preserve">   </w:t>
      </w:r>
      <w:proofErr w:type="spellStart"/>
      <w:r w:rsidRPr="003863E8">
        <w:rPr>
          <w:rFonts w:hint="eastAsia"/>
          <w:sz w:val="24"/>
        </w:rPr>
        <w:t>netcat-logger.conf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06BA" w14:paraId="52614DB9" w14:textId="77777777" w:rsidTr="001706BA">
        <w:tc>
          <w:tcPr>
            <w:tcW w:w="8296" w:type="dxa"/>
          </w:tcPr>
          <w:p w14:paraId="4EF852E8" w14:textId="77777777" w:rsidR="001706BA" w:rsidRDefault="001706BA" w:rsidP="001706B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定义这个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中各组件的名字</w:t>
            </w:r>
          </w:p>
          <w:p w14:paraId="2791607B" w14:textId="77777777" w:rsidR="001706BA" w:rsidRDefault="001706BA" w:rsidP="001706BA">
            <w:r>
              <w:rPr>
                <w:rFonts w:hint="eastAsia"/>
              </w:rPr>
              <w:t>a1.sources = r1</w:t>
            </w:r>
          </w:p>
          <w:p w14:paraId="0F2F0C21" w14:textId="77777777" w:rsidR="001706BA" w:rsidRDefault="001706BA" w:rsidP="001706BA">
            <w:r>
              <w:rPr>
                <w:rFonts w:hint="eastAsia"/>
              </w:rPr>
              <w:t>a1.sinks = k1</w:t>
            </w:r>
          </w:p>
          <w:p w14:paraId="1AF0FF5E" w14:textId="77777777" w:rsidR="001706BA" w:rsidRDefault="001706BA" w:rsidP="001706BA">
            <w:r>
              <w:rPr>
                <w:rFonts w:hint="eastAsia"/>
              </w:rPr>
              <w:t>a1.channels = c1</w:t>
            </w:r>
          </w:p>
          <w:p w14:paraId="2A818786" w14:textId="77777777" w:rsidR="001706BA" w:rsidRDefault="001706BA" w:rsidP="001706BA"/>
          <w:p w14:paraId="4638F95E" w14:textId="77777777" w:rsidR="001706BA" w:rsidRDefault="001706BA" w:rsidP="001706B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r1</w:t>
            </w:r>
          </w:p>
          <w:p w14:paraId="12C37540" w14:textId="77777777" w:rsidR="001706BA" w:rsidRDefault="001706BA" w:rsidP="001706BA">
            <w:r>
              <w:rPr>
                <w:rFonts w:hint="eastAsia"/>
              </w:rPr>
              <w:t xml:space="preserve">a1.sources.r1.type = </w:t>
            </w:r>
            <w:proofErr w:type="spellStart"/>
            <w:r>
              <w:rPr>
                <w:rFonts w:hint="eastAsia"/>
              </w:rPr>
              <w:t>netcat</w:t>
            </w:r>
            <w:proofErr w:type="spellEnd"/>
          </w:p>
          <w:p w14:paraId="6F75D384" w14:textId="77777777" w:rsidR="001706BA" w:rsidRDefault="001706BA" w:rsidP="001706BA">
            <w:r>
              <w:rPr>
                <w:rFonts w:hint="eastAsia"/>
              </w:rPr>
              <w:t xml:space="preserve">a1.sources.r1.bind = </w:t>
            </w:r>
            <w:proofErr w:type="spellStart"/>
            <w:r>
              <w:rPr>
                <w:rFonts w:hint="eastAsia"/>
              </w:rPr>
              <w:t>localhost</w:t>
            </w:r>
            <w:proofErr w:type="spellEnd"/>
          </w:p>
          <w:p w14:paraId="164062CC" w14:textId="77777777" w:rsidR="001706BA" w:rsidRDefault="001706BA" w:rsidP="001706BA">
            <w:r>
              <w:rPr>
                <w:rFonts w:hint="eastAsia"/>
              </w:rPr>
              <w:t>a1.sources.r1.port = 44444</w:t>
            </w:r>
          </w:p>
          <w:p w14:paraId="3F1AD8B1" w14:textId="77777777" w:rsidR="001706BA" w:rsidRDefault="001706BA" w:rsidP="001706BA"/>
          <w:p w14:paraId="03F7DB11" w14:textId="77777777" w:rsidR="001706BA" w:rsidRDefault="001706BA" w:rsidP="001706B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k1</w:t>
            </w:r>
          </w:p>
          <w:p w14:paraId="569BC9B5" w14:textId="77777777" w:rsidR="001706BA" w:rsidRDefault="001706BA" w:rsidP="001706BA">
            <w:r>
              <w:rPr>
                <w:rFonts w:hint="eastAsia"/>
              </w:rPr>
              <w:t>a1.sinks.k1.type = logger</w:t>
            </w:r>
          </w:p>
          <w:p w14:paraId="3195F6E0" w14:textId="77777777" w:rsidR="001706BA" w:rsidRDefault="001706BA" w:rsidP="001706BA"/>
          <w:p w14:paraId="612CCC36" w14:textId="77777777" w:rsidR="001706BA" w:rsidRDefault="001706BA" w:rsidP="001706B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组件，此处使用是内存缓存的方式</w:t>
            </w:r>
          </w:p>
          <w:p w14:paraId="0EA30F7C" w14:textId="77777777" w:rsidR="001706BA" w:rsidRDefault="001706BA" w:rsidP="001706BA">
            <w:r>
              <w:rPr>
                <w:rFonts w:hint="eastAsia"/>
              </w:rPr>
              <w:t>a1.channels.c1.type = memory</w:t>
            </w:r>
          </w:p>
          <w:p w14:paraId="2095AFB0" w14:textId="77777777" w:rsidR="001706BA" w:rsidRDefault="001706BA" w:rsidP="001706BA">
            <w:r>
              <w:rPr>
                <w:rFonts w:hint="eastAsia"/>
              </w:rPr>
              <w:t>a1.channels.c1.capacity = 1000</w:t>
            </w:r>
          </w:p>
          <w:p w14:paraId="2981A9C9" w14:textId="77777777" w:rsidR="001706BA" w:rsidRDefault="001706BA" w:rsidP="001706BA">
            <w:r>
              <w:rPr>
                <w:rFonts w:hint="eastAsia"/>
              </w:rPr>
              <w:t>a1.channels.c1.transactionCapacity = 100</w:t>
            </w:r>
          </w:p>
          <w:p w14:paraId="6E5B5C5C" w14:textId="77777777" w:rsidR="001706BA" w:rsidRDefault="001706BA" w:rsidP="001706BA"/>
          <w:p w14:paraId="41F3152E" w14:textId="77777777" w:rsidR="001706BA" w:rsidRDefault="001706BA" w:rsidP="001706B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  channel   sink</w:t>
            </w:r>
            <w:r>
              <w:rPr>
                <w:rFonts w:hint="eastAsia"/>
              </w:rPr>
              <w:t>之间的连接关系</w:t>
            </w:r>
          </w:p>
          <w:p w14:paraId="258064F2" w14:textId="77777777" w:rsidR="001706BA" w:rsidRDefault="001706BA" w:rsidP="001706BA">
            <w:r>
              <w:rPr>
                <w:rFonts w:hint="eastAsia"/>
              </w:rPr>
              <w:t>a1.sources.r1.channels = c1</w:t>
            </w:r>
          </w:p>
          <w:p w14:paraId="1A693D4C" w14:textId="1D2B73B6" w:rsidR="001706BA" w:rsidRDefault="001706BA" w:rsidP="001706BA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</w:rPr>
              <w:t>a1.sinks.k1.channel = c1</w:t>
            </w:r>
          </w:p>
        </w:tc>
      </w:tr>
    </w:tbl>
    <w:p w14:paraId="2AB10C71" w14:textId="1B2618EC" w:rsidR="00673CF9" w:rsidRPr="00FA0100" w:rsidRDefault="00673CF9" w:rsidP="00FA0100">
      <w:pPr>
        <w:spacing w:line="360" w:lineRule="auto"/>
        <w:rPr>
          <w:b/>
          <w:sz w:val="24"/>
        </w:rPr>
      </w:pPr>
    </w:p>
    <w:p w14:paraId="058F06CA" w14:textId="28F06DCD" w:rsidR="00B973B3" w:rsidRPr="00B973B3" w:rsidRDefault="00B973B3" w:rsidP="00E54994">
      <w:pPr>
        <w:numPr>
          <w:ilvl w:val="0"/>
          <w:numId w:val="3"/>
        </w:numPr>
        <w:spacing w:line="360" w:lineRule="auto"/>
        <w:rPr>
          <w:b/>
          <w:sz w:val="24"/>
        </w:rPr>
      </w:pPr>
      <w:r w:rsidRPr="00B973B3">
        <w:rPr>
          <w:rFonts w:hint="eastAsia"/>
          <w:b/>
          <w:sz w:val="24"/>
        </w:rPr>
        <w:lastRenderedPageBreak/>
        <w:t>启动</w:t>
      </w:r>
      <w:r w:rsidRPr="00B973B3">
        <w:rPr>
          <w:rFonts w:hint="eastAsia"/>
          <w:b/>
          <w:sz w:val="24"/>
        </w:rPr>
        <w:t>agent</w:t>
      </w:r>
      <w:r w:rsidRPr="00B973B3">
        <w:rPr>
          <w:rFonts w:hint="eastAsia"/>
          <w:b/>
          <w:sz w:val="24"/>
        </w:rPr>
        <w:t>去采集数据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43D" w14:paraId="6C77B4A7" w14:textId="77777777" w:rsidTr="0012243D">
        <w:tc>
          <w:tcPr>
            <w:tcW w:w="8296" w:type="dxa"/>
          </w:tcPr>
          <w:p w14:paraId="3940227C" w14:textId="475A610E" w:rsidR="0012243D" w:rsidRDefault="0012243D" w:rsidP="00833EC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eastAsiaTheme="minorEastAsia" w:hint="eastAsia"/>
              </w:rPr>
              <w:t>bin/flume-</w:t>
            </w:r>
            <w:proofErr w:type="spellStart"/>
            <w:r>
              <w:rPr>
                <w:rFonts w:eastAsiaTheme="minorEastAsia" w:hint="eastAsia"/>
              </w:rPr>
              <w:t>ng</w:t>
            </w:r>
            <w:proofErr w:type="spellEnd"/>
            <w:r>
              <w:rPr>
                <w:rFonts w:eastAsiaTheme="minorEastAsia" w:hint="eastAsia"/>
              </w:rPr>
              <w:t xml:space="preserve"> agent -c </w:t>
            </w:r>
            <w:proofErr w:type="spellStart"/>
            <w:r>
              <w:rPr>
                <w:rFonts w:eastAsiaTheme="minorEastAsia" w:hint="eastAsia"/>
              </w:rPr>
              <w:t>conf</w:t>
            </w:r>
            <w:proofErr w:type="spellEnd"/>
            <w:r>
              <w:rPr>
                <w:rFonts w:eastAsiaTheme="minorEastAsia" w:hint="eastAsia"/>
              </w:rPr>
              <w:t xml:space="preserve"> -f </w:t>
            </w:r>
            <w:proofErr w:type="spellStart"/>
            <w:r>
              <w:rPr>
                <w:rFonts w:eastAsiaTheme="minorEastAsia" w:hint="eastAsia"/>
              </w:rPr>
              <w:t>conf</w:t>
            </w:r>
            <w:proofErr w:type="spellEnd"/>
            <w:r>
              <w:rPr>
                <w:rFonts w:eastAsiaTheme="minorEastAsia" w:hint="eastAsia"/>
              </w:rPr>
              <w:t>/</w:t>
            </w:r>
            <w:proofErr w:type="spellStart"/>
            <w:r>
              <w:rPr>
                <w:rFonts w:eastAsiaTheme="minorEastAsia" w:hint="eastAsia"/>
              </w:rPr>
              <w:t>netcat-logger.conf</w:t>
            </w:r>
            <w:proofErr w:type="spellEnd"/>
            <w:r>
              <w:rPr>
                <w:rFonts w:eastAsiaTheme="minorEastAsia" w:hint="eastAsia"/>
              </w:rPr>
              <w:t xml:space="preserve"> -n a1  -</w:t>
            </w:r>
            <w:proofErr w:type="spellStart"/>
            <w:r>
              <w:rPr>
                <w:rFonts w:eastAsiaTheme="minorEastAsia" w:hint="eastAsia"/>
              </w:rPr>
              <w:t>Dflume.root.logger</w:t>
            </w:r>
            <w:proofErr w:type="spellEnd"/>
            <w:r>
              <w:rPr>
                <w:rFonts w:eastAsiaTheme="minorEastAsia" w:hint="eastAsia"/>
              </w:rPr>
              <w:t>=</w:t>
            </w:r>
            <w:proofErr w:type="spellStart"/>
            <w:r>
              <w:rPr>
                <w:rFonts w:eastAsiaTheme="minorEastAsia" w:hint="eastAsia"/>
              </w:rPr>
              <w:t>INFO,console</w:t>
            </w:r>
            <w:proofErr w:type="spellEnd"/>
          </w:p>
        </w:tc>
      </w:tr>
    </w:tbl>
    <w:p w14:paraId="0B170CCC" w14:textId="77777777" w:rsidR="002959AA" w:rsidRPr="002A1A02" w:rsidRDefault="002959AA" w:rsidP="002A1A0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2A1A02">
        <w:rPr>
          <w:rFonts w:asciiTheme="minorEastAsia" w:eastAsiaTheme="minorEastAsia" w:hAnsiTheme="minorEastAsia" w:hint="eastAsia"/>
          <w:sz w:val="24"/>
        </w:rPr>
        <w:t xml:space="preserve">-c </w:t>
      </w:r>
      <w:proofErr w:type="spellStart"/>
      <w:r w:rsidRPr="002A1A02">
        <w:rPr>
          <w:rFonts w:asciiTheme="minorEastAsia" w:eastAsiaTheme="minorEastAsia" w:hAnsiTheme="minorEastAsia" w:hint="eastAsia"/>
          <w:sz w:val="24"/>
        </w:rPr>
        <w:t>conf</w:t>
      </w:r>
      <w:proofErr w:type="spellEnd"/>
      <w:r w:rsidRPr="002A1A02">
        <w:rPr>
          <w:rFonts w:asciiTheme="minorEastAsia" w:eastAsiaTheme="minorEastAsia" w:hAnsiTheme="minorEastAsia" w:hint="eastAsia"/>
          <w:sz w:val="24"/>
        </w:rPr>
        <w:t xml:space="preserve">   指定flume自身的配置文件所在目录</w:t>
      </w:r>
    </w:p>
    <w:p w14:paraId="0E52ABEE" w14:textId="77777777" w:rsidR="002959AA" w:rsidRPr="002A1A02" w:rsidRDefault="002959AA" w:rsidP="002A1A0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2A1A02">
        <w:rPr>
          <w:rFonts w:asciiTheme="minorEastAsia" w:eastAsiaTheme="minorEastAsia" w:hAnsiTheme="minorEastAsia" w:hint="eastAsia"/>
          <w:sz w:val="24"/>
        </w:rPr>
        <w:t xml:space="preserve">-f </w:t>
      </w:r>
      <w:proofErr w:type="spellStart"/>
      <w:r w:rsidRPr="002A1A02">
        <w:rPr>
          <w:rFonts w:asciiTheme="minorEastAsia" w:eastAsiaTheme="minorEastAsia" w:hAnsiTheme="minorEastAsia" w:hint="eastAsia"/>
          <w:sz w:val="24"/>
        </w:rPr>
        <w:t>conf</w:t>
      </w:r>
      <w:proofErr w:type="spellEnd"/>
      <w:r w:rsidRPr="002A1A02">
        <w:rPr>
          <w:rFonts w:asciiTheme="minorEastAsia" w:eastAsiaTheme="minorEastAsia" w:hAnsiTheme="minorEastAsia" w:hint="eastAsia"/>
          <w:sz w:val="24"/>
        </w:rPr>
        <w:t>/</w:t>
      </w:r>
      <w:proofErr w:type="spellStart"/>
      <w:r w:rsidRPr="002A1A02">
        <w:rPr>
          <w:rFonts w:asciiTheme="minorEastAsia" w:eastAsiaTheme="minorEastAsia" w:hAnsiTheme="minorEastAsia" w:hint="eastAsia"/>
          <w:sz w:val="24"/>
        </w:rPr>
        <w:t>netcat-logger.con</w:t>
      </w:r>
      <w:proofErr w:type="spellEnd"/>
      <w:r w:rsidRPr="002A1A02">
        <w:rPr>
          <w:rFonts w:asciiTheme="minorEastAsia" w:eastAsiaTheme="minorEastAsia" w:hAnsiTheme="minorEastAsia" w:hint="eastAsia"/>
          <w:sz w:val="24"/>
        </w:rPr>
        <w:t xml:space="preserve">  指定我们所描述的采集方案</w:t>
      </w:r>
    </w:p>
    <w:p w14:paraId="149A7752" w14:textId="77777777" w:rsidR="002959AA" w:rsidRPr="002A1A02" w:rsidRDefault="002959AA" w:rsidP="002A1A0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2A1A02">
        <w:rPr>
          <w:rFonts w:asciiTheme="minorEastAsia" w:eastAsiaTheme="minorEastAsia" w:hAnsiTheme="minorEastAsia" w:hint="eastAsia"/>
          <w:sz w:val="24"/>
        </w:rPr>
        <w:t>-n a1  指定我们这个agent的名字</w:t>
      </w:r>
    </w:p>
    <w:p w14:paraId="226C6514" w14:textId="77777777" w:rsidR="00CE3CD3" w:rsidRPr="00CE3CD3" w:rsidRDefault="00CE3CD3" w:rsidP="00E54994">
      <w:pPr>
        <w:numPr>
          <w:ilvl w:val="0"/>
          <w:numId w:val="3"/>
        </w:numPr>
        <w:spacing w:line="360" w:lineRule="auto"/>
        <w:rPr>
          <w:b/>
          <w:sz w:val="24"/>
        </w:rPr>
      </w:pPr>
      <w:r w:rsidRPr="00CE3CD3">
        <w:rPr>
          <w:rFonts w:hint="eastAsia"/>
          <w:b/>
          <w:sz w:val="24"/>
        </w:rPr>
        <w:t>测试</w:t>
      </w:r>
    </w:p>
    <w:p w14:paraId="255A6C74" w14:textId="79E693F1" w:rsidR="00220D47" w:rsidRPr="00220D47" w:rsidRDefault="00220D47" w:rsidP="00220D4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220D47">
        <w:rPr>
          <w:rFonts w:asciiTheme="minorEastAsia" w:eastAsiaTheme="minorEastAsia" w:hAnsiTheme="minorEastAsia" w:hint="eastAsia"/>
          <w:sz w:val="24"/>
        </w:rPr>
        <w:t>先要往agent采集监听的端口上发送数据，让agent有数据可采</w:t>
      </w:r>
      <w:r w:rsidR="00794C7F">
        <w:rPr>
          <w:rFonts w:asciiTheme="minorEastAsia" w:eastAsiaTheme="minorEastAsia" w:hAnsiTheme="minorEastAsia" w:hint="eastAsia"/>
          <w:sz w:val="24"/>
        </w:rPr>
        <w:t>。</w:t>
      </w:r>
    </w:p>
    <w:p w14:paraId="18FF743A" w14:textId="2A35993C" w:rsidR="00220D47" w:rsidRPr="00220D47" w:rsidRDefault="00220D47" w:rsidP="00220D4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220D47">
        <w:rPr>
          <w:rFonts w:asciiTheme="minorEastAsia" w:eastAsiaTheme="minorEastAsia" w:hAnsiTheme="minorEastAsia" w:hint="eastAsia"/>
          <w:sz w:val="24"/>
        </w:rPr>
        <w:t>随便在一个能跟agent节点联网的机器上</w:t>
      </w:r>
      <w:r w:rsidR="00E34812">
        <w:rPr>
          <w:rFonts w:asciiTheme="minorEastAsia" w:eastAsiaTheme="minorEastAsia" w:hAnsiTheme="minorEastAsia" w:hint="eastAsia"/>
          <w:sz w:val="24"/>
        </w:rPr>
        <w:t>：</w:t>
      </w:r>
    </w:p>
    <w:p w14:paraId="4A654DE7" w14:textId="1B1A945A" w:rsidR="00C84165" w:rsidRDefault="00220D47" w:rsidP="00220D4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220D47">
        <w:rPr>
          <w:rFonts w:asciiTheme="minorEastAsia" w:eastAsiaTheme="minorEastAsia" w:hAnsiTheme="minorEastAsia" w:hint="eastAsia"/>
          <w:sz w:val="24"/>
        </w:rPr>
        <w:t xml:space="preserve">telnet </w:t>
      </w:r>
      <w:proofErr w:type="spellStart"/>
      <w:r w:rsidRPr="00220D47">
        <w:rPr>
          <w:rFonts w:asciiTheme="minorEastAsia" w:eastAsiaTheme="minorEastAsia" w:hAnsiTheme="minorEastAsia" w:hint="eastAsia"/>
          <w:sz w:val="24"/>
        </w:rPr>
        <w:t>anget</w:t>
      </w:r>
      <w:proofErr w:type="spellEnd"/>
      <w:r w:rsidRPr="00220D47">
        <w:rPr>
          <w:rFonts w:asciiTheme="minorEastAsia" w:eastAsiaTheme="minorEastAsia" w:hAnsiTheme="minorEastAsia" w:hint="eastAsia"/>
          <w:sz w:val="24"/>
        </w:rPr>
        <w:t xml:space="preserve">-hostname  port   （telnet </w:t>
      </w:r>
      <w:proofErr w:type="spellStart"/>
      <w:r w:rsidRPr="00220D47">
        <w:rPr>
          <w:rFonts w:asciiTheme="minorEastAsia" w:eastAsiaTheme="minorEastAsia" w:hAnsiTheme="minorEastAsia" w:hint="eastAsia"/>
          <w:sz w:val="24"/>
        </w:rPr>
        <w:t>localhost</w:t>
      </w:r>
      <w:proofErr w:type="spellEnd"/>
      <w:r w:rsidRPr="00220D47">
        <w:rPr>
          <w:rFonts w:asciiTheme="minorEastAsia" w:eastAsiaTheme="minorEastAsia" w:hAnsiTheme="minorEastAsia" w:hint="eastAsia"/>
          <w:sz w:val="24"/>
        </w:rPr>
        <w:t xml:space="preserve"> 44444）</w:t>
      </w:r>
    </w:p>
    <w:p w14:paraId="3EF80948" w14:textId="314AB226" w:rsidR="00CD2A59" w:rsidRPr="00220D47" w:rsidRDefault="00CD2A59" w:rsidP="00CD2A59">
      <w:pPr>
        <w:widowControl/>
        <w:spacing w:line="24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14:paraId="18C411A6" w14:textId="51209C6F" w:rsidR="00981E3A" w:rsidRPr="005772F3" w:rsidRDefault="00981E3A" w:rsidP="005772F3">
      <w:pPr>
        <w:pStyle w:val="1"/>
      </w:pPr>
      <w:bookmarkStart w:id="9" w:name="_Toc10401964"/>
      <w:r>
        <w:lastRenderedPageBreak/>
        <w:t>Flume</w:t>
      </w:r>
      <w:r w:rsidR="00E91645">
        <w:t>简单</w:t>
      </w:r>
      <w:r>
        <w:t>案例</w:t>
      </w:r>
      <w:bookmarkEnd w:id="9"/>
    </w:p>
    <w:p w14:paraId="34E5CBF2" w14:textId="3D65C67C" w:rsidR="003858B0" w:rsidRDefault="003858B0" w:rsidP="003858B0">
      <w:pPr>
        <w:pStyle w:val="2"/>
        <w:spacing w:line="288" w:lineRule="auto"/>
      </w:pPr>
      <w:bookmarkStart w:id="10" w:name="_Toc10401965"/>
      <w:r>
        <w:rPr>
          <w:rFonts w:hint="eastAsia"/>
        </w:rPr>
        <w:t>采集目录到</w:t>
      </w:r>
      <w:r w:rsidR="00CD33D8">
        <w:rPr>
          <w:rFonts w:hint="eastAsia"/>
        </w:rPr>
        <w:t>HDFS</w:t>
      </w:r>
      <w:bookmarkEnd w:id="10"/>
    </w:p>
    <w:p w14:paraId="101DB635" w14:textId="162A5225" w:rsidR="00352C01" w:rsidRPr="000E62DE" w:rsidRDefault="00352C01" w:rsidP="000E62D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E62DE">
        <w:rPr>
          <w:rFonts w:asciiTheme="minorEastAsia" w:eastAsiaTheme="minorEastAsia" w:hAnsiTheme="minorEastAsia" w:hint="eastAsia"/>
          <w:sz w:val="24"/>
        </w:rPr>
        <w:t>采集需求：</w:t>
      </w:r>
      <w:r w:rsidRPr="00077522">
        <w:rPr>
          <w:rFonts w:asciiTheme="minorEastAsia" w:eastAsiaTheme="minorEastAsia" w:hAnsiTheme="minorEastAsia" w:hint="eastAsia"/>
          <w:b/>
          <w:sz w:val="24"/>
        </w:rPr>
        <w:t>服务器的某特定目录下，会不断产生新的文件，每当有新文件出现，就需要把文件采集到HDFS中去</w:t>
      </w:r>
    </w:p>
    <w:p w14:paraId="5EE3BBE9" w14:textId="77777777" w:rsidR="00352C01" w:rsidRPr="000E62DE" w:rsidRDefault="00352C01" w:rsidP="000E62D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E62DE">
        <w:rPr>
          <w:rFonts w:asciiTheme="minorEastAsia" w:eastAsiaTheme="minorEastAsia" w:hAnsiTheme="minorEastAsia" w:hint="eastAsia"/>
          <w:sz w:val="24"/>
        </w:rPr>
        <w:t>根据需求，首先定义以下3大要素</w:t>
      </w:r>
    </w:p>
    <w:p w14:paraId="61ACBD5F" w14:textId="77777777" w:rsidR="00352C01" w:rsidRPr="000E62DE" w:rsidRDefault="00352C01" w:rsidP="00E54994">
      <w:pPr>
        <w:pStyle w:val="2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E62DE">
        <w:rPr>
          <w:rFonts w:asciiTheme="minorEastAsia" w:hAnsiTheme="minorEastAsia" w:hint="eastAsia"/>
          <w:sz w:val="24"/>
        </w:rPr>
        <w:t xml:space="preserve">采集源，即source——监控文件目录 :  </w:t>
      </w:r>
      <w:proofErr w:type="spellStart"/>
      <w:r w:rsidRPr="008130A9">
        <w:rPr>
          <w:rFonts w:asciiTheme="minorEastAsia" w:hAnsiTheme="minorEastAsia" w:hint="eastAsia"/>
          <w:b/>
          <w:sz w:val="24"/>
        </w:rPr>
        <w:t>spooldir</w:t>
      </w:r>
      <w:proofErr w:type="spellEnd"/>
    </w:p>
    <w:p w14:paraId="3AE9DCA6" w14:textId="77777777" w:rsidR="00352C01" w:rsidRPr="000E62DE" w:rsidRDefault="00352C01" w:rsidP="00E54994">
      <w:pPr>
        <w:pStyle w:val="2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E62DE">
        <w:rPr>
          <w:rFonts w:asciiTheme="minorEastAsia" w:hAnsiTheme="minorEastAsia" w:hint="eastAsia"/>
          <w:sz w:val="24"/>
        </w:rPr>
        <w:t xml:space="preserve">下沉目标，即sink——HDFS文件系统  :  </w:t>
      </w:r>
      <w:proofErr w:type="spellStart"/>
      <w:r w:rsidRPr="008130A9">
        <w:rPr>
          <w:rFonts w:asciiTheme="minorEastAsia" w:hAnsiTheme="minorEastAsia" w:hint="eastAsia"/>
          <w:b/>
          <w:sz w:val="24"/>
        </w:rPr>
        <w:t>hdfs</w:t>
      </w:r>
      <w:proofErr w:type="spellEnd"/>
      <w:r w:rsidRPr="008130A9">
        <w:rPr>
          <w:rFonts w:asciiTheme="minorEastAsia" w:hAnsiTheme="minorEastAsia" w:hint="eastAsia"/>
          <w:b/>
          <w:sz w:val="24"/>
        </w:rPr>
        <w:t xml:space="preserve"> sink</w:t>
      </w:r>
    </w:p>
    <w:p w14:paraId="38C29ECD" w14:textId="77777777" w:rsidR="00352C01" w:rsidRPr="000E62DE" w:rsidRDefault="00352C01" w:rsidP="00E54994">
      <w:pPr>
        <w:pStyle w:val="2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E62DE">
        <w:rPr>
          <w:rFonts w:asciiTheme="minorEastAsia" w:hAnsiTheme="minorEastAsia" w:hint="eastAsia"/>
          <w:sz w:val="24"/>
        </w:rPr>
        <w:t>source和sink之间的传递通道——channel，可用file channel 也可以用内存channel</w:t>
      </w:r>
    </w:p>
    <w:p w14:paraId="650F1ECE" w14:textId="140A5433" w:rsidR="00352C01" w:rsidRDefault="00B90649" w:rsidP="00352C01">
      <w:pPr>
        <w:rPr>
          <w:sz w:val="24"/>
        </w:rPr>
      </w:pPr>
      <w:r w:rsidRPr="00B90649">
        <w:rPr>
          <w:rFonts w:hint="eastAsia"/>
          <w:sz w:val="24"/>
        </w:rPr>
        <w:t>配置文件编写：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4404" w14:paraId="4E1F0065" w14:textId="77777777" w:rsidTr="00444404">
        <w:tc>
          <w:tcPr>
            <w:tcW w:w="8296" w:type="dxa"/>
          </w:tcPr>
          <w:p w14:paraId="6F9388A0" w14:textId="77777777" w:rsidR="00EF690D" w:rsidRDefault="00EF690D" w:rsidP="00EF690D">
            <w:r>
              <w:t># Name the components on this agent</w:t>
            </w:r>
          </w:p>
          <w:p w14:paraId="09ED47CE" w14:textId="77777777" w:rsidR="00EF690D" w:rsidRDefault="00EF690D" w:rsidP="00EF690D">
            <w:r>
              <w:t>a1.sources = r1</w:t>
            </w:r>
          </w:p>
          <w:p w14:paraId="6EE8700B" w14:textId="77777777" w:rsidR="00EF690D" w:rsidRDefault="00EF690D" w:rsidP="00EF690D">
            <w:r>
              <w:t>a1.sinks = k1</w:t>
            </w:r>
          </w:p>
          <w:p w14:paraId="661F3767" w14:textId="77777777" w:rsidR="00EF690D" w:rsidRDefault="00EF690D" w:rsidP="00EF690D">
            <w:r>
              <w:t>a1.channels = c1</w:t>
            </w:r>
          </w:p>
          <w:p w14:paraId="569D495A" w14:textId="77777777" w:rsidR="00EF690D" w:rsidRDefault="00EF690D" w:rsidP="00EF690D"/>
          <w:p w14:paraId="6B13E0DA" w14:textId="77777777" w:rsidR="00EF690D" w:rsidRDefault="00EF690D" w:rsidP="00EF690D">
            <w:r>
              <w:t># Describe/configure the source</w:t>
            </w:r>
          </w:p>
          <w:p w14:paraId="74A5FF42" w14:textId="77777777" w:rsidR="00EF690D" w:rsidRDefault="00EF690D" w:rsidP="00EF690D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注意：不能往监控目中重复丢同名文件</w:t>
            </w:r>
          </w:p>
          <w:p w14:paraId="1F3E6EC1" w14:textId="77777777" w:rsidR="00EF690D" w:rsidRDefault="00EF690D" w:rsidP="00EF690D">
            <w:r>
              <w:t xml:space="preserve">a1.sources.r1.type = </w:t>
            </w:r>
            <w:proofErr w:type="spellStart"/>
            <w:r>
              <w:t>spooldir</w:t>
            </w:r>
            <w:proofErr w:type="spellEnd"/>
          </w:p>
          <w:p w14:paraId="392BAB9E" w14:textId="77777777" w:rsidR="00EF690D" w:rsidRDefault="00EF690D" w:rsidP="00EF690D">
            <w:r>
              <w:t>a1.sources.r1.spoolDir = /root/logs</w:t>
            </w:r>
          </w:p>
          <w:p w14:paraId="5B63AD81" w14:textId="77777777" w:rsidR="00EF690D" w:rsidRDefault="00EF690D" w:rsidP="00EF690D">
            <w:r>
              <w:t>a1.sources.r1.fileHeader = true</w:t>
            </w:r>
          </w:p>
          <w:p w14:paraId="1A04174A" w14:textId="77777777" w:rsidR="00EF690D" w:rsidRDefault="00EF690D" w:rsidP="00EF690D"/>
          <w:p w14:paraId="29FE3B2A" w14:textId="77777777" w:rsidR="00EF690D" w:rsidRDefault="00EF690D" w:rsidP="00EF690D">
            <w:r>
              <w:t># Describe the sink</w:t>
            </w:r>
          </w:p>
          <w:p w14:paraId="19308676" w14:textId="77777777" w:rsidR="00EF690D" w:rsidRDefault="00EF690D" w:rsidP="00EF690D">
            <w:r>
              <w:t xml:space="preserve">a1.sinks.k1.type = </w:t>
            </w:r>
            <w:proofErr w:type="spellStart"/>
            <w:r>
              <w:t>hdfs</w:t>
            </w:r>
            <w:proofErr w:type="spellEnd"/>
          </w:p>
          <w:p w14:paraId="0FE70168" w14:textId="77777777" w:rsidR="00EF690D" w:rsidRDefault="00EF690D" w:rsidP="00EF690D">
            <w:r>
              <w:t>a1.sinks.k1.hdfs.path = /flume/events/%y-%m-%d/%H%M/</w:t>
            </w:r>
          </w:p>
          <w:p w14:paraId="2C2DA343" w14:textId="77777777" w:rsidR="00EF690D" w:rsidRDefault="00EF690D" w:rsidP="00EF690D">
            <w:r>
              <w:t>a1.sinks.k1.hdfs.filePrefix = events-</w:t>
            </w:r>
          </w:p>
          <w:p w14:paraId="6DDD08D2" w14:textId="77777777" w:rsidR="00EF690D" w:rsidRDefault="00EF690D" w:rsidP="00EF690D">
            <w:r>
              <w:t>a1.sinks.k1.hdfs.round = true</w:t>
            </w:r>
          </w:p>
          <w:p w14:paraId="53A84511" w14:textId="77777777" w:rsidR="00EF690D" w:rsidRDefault="00EF690D" w:rsidP="00EF690D">
            <w:r>
              <w:t>a1.sinks.k1.hdfs.roundValue = 10</w:t>
            </w:r>
          </w:p>
          <w:p w14:paraId="796E82DA" w14:textId="77777777" w:rsidR="00EF690D" w:rsidRDefault="00EF690D" w:rsidP="00EF690D">
            <w:r>
              <w:t>a1.sinks.k1.hdfs.roundUnit = minute</w:t>
            </w:r>
          </w:p>
          <w:p w14:paraId="1F9ED1B2" w14:textId="77777777" w:rsidR="00EF690D" w:rsidRDefault="00EF690D" w:rsidP="00EF690D">
            <w:r>
              <w:t>a1.sinks.k1.hdfs.rollInterval = 3</w:t>
            </w:r>
          </w:p>
          <w:p w14:paraId="2ADF4DBE" w14:textId="77777777" w:rsidR="00EF690D" w:rsidRDefault="00EF690D" w:rsidP="00EF690D">
            <w:r>
              <w:t>a1.sinks.k1.hdfs.rollSize = 20</w:t>
            </w:r>
          </w:p>
          <w:p w14:paraId="53B62EB7" w14:textId="77777777" w:rsidR="00EF690D" w:rsidRDefault="00EF690D" w:rsidP="00EF690D">
            <w:r>
              <w:t>a1.sinks.k1.hdfs.rollCount = 5</w:t>
            </w:r>
          </w:p>
          <w:p w14:paraId="0F2B0145" w14:textId="77777777" w:rsidR="00EF690D" w:rsidRDefault="00EF690D" w:rsidP="00EF690D">
            <w:r>
              <w:t>a1.sinks.k1.hdfs.batchSize = 1</w:t>
            </w:r>
          </w:p>
          <w:p w14:paraId="7FDC5EEC" w14:textId="77777777" w:rsidR="00EF690D" w:rsidRDefault="00EF690D" w:rsidP="00EF690D">
            <w:r>
              <w:t>a1.sinks.k1.hdfs.useLocalTimeStamp = true</w:t>
            </w:r>
          </w:p>
          <w:p w14:paraId="4432800A" w14:textId="77777777" w:rsidR="00EF690D" w:rsidRDefault="00EF690D" w:rsidP="00EF690D"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</w:rPr>
              <w:t>生成的文件类型，默认是</w:t>
            </w:r>
            <w:proofErr w:type="spellStart"/>
            <w:r>
              <w:rPr>
                <w:rFonts w:hint="eastAsia"/>
              </w:rPr>
              <w:t>Sequencefile</w:t>
            </w:r>
            <w:proofErr w:type="spellEnd"/>
            <w:r>
              <w:rPr>
                <w:rFonts w:hint="eastAsia"/>
              </w:rPr>
              <w:t>，可用</w:t>
            </w:r>
            <w:r>
              <w:rPr>
                <w:rFonts w:hint="eastAsia"/>
              </w:rPr>
              <w:t>DataStream</w:t>
            </w:r>
            <w:r>
              <w:rPr>
                <w:rFonts w:hint="eastAsia"/>
              </w:rPr>
              <w:t>，则为普通文本</w:t>
            </w:r>
          </w:p>
          <w:p w14:paraId="6066E6A8" w14:textId="77777777" w:rsidR="00EF690D" w:rsidRDefault="00EF690D" w:rsidP="00EF690D">
            <w:r>
              <w:t>a1.sinks.k1.hdfs.fileType = DataStream</w:t>
            </w:r>
          </w:p>
          <w:p w14:paraId="66ABB1DE" w14:textId="77777777" w:rsidR="00EF690D" w:rsidRDefault="00EF690D" w:rsidP="00EF690D"/>
          <w:p w14:paraId="63D36EA2" w14:textId="77777777" w:rsidR="00EF690D" w:rsidRDefault="00EF690D" w:rsidP="00EF690D">
            <w:r>
              <w:t># Use a channel which buffers events in memory</w:t>
            </w:r>
          </w:p>
          <w:p w14:paraId="414826A7" w14:textId="77777777" w:rsidR="00EF690D" w:rsidRDefault="00EF690D" w:rsidP="00EF690D">
            <w:r>
              <w:t>a1.channels.c1.type = memory</w:t>
            </w:r>
          </w:p>
          <w:p w14:paraId="07FF9A6E" w14:textId="77777777" w:rsidR="00EF690D" w:rsidRDefault="00EF690D" w:rsidP="00EF690D">
            <w:r>
              <w:t>a1.channels.c1.capacity = 1000</w:t>
            </w:r>
          </w:p>
          <w:p w14:paraId="73D4258E" w14:textId="77777777" w:rsidR="00EF690D" w:rsidRDefault="00EF690D" w:rsidP="00EF690D">
            <w:r>
              <w:t>a1.channels.c1.transactionCapacity = 100</w:t>
            </w:r>
          </w:p>
          <w:p w14:paraId="2CB1B03F" w14:textId="77777777" w:rsidR="00EF690D" w:rsidRDefault="00EF690D" w:rsidP="00EF690D"/>
          <w:p w14:paraId="37C33DE0" w14:textId="77777777" w:rsidR="00EF690D" w:rsidRDefault="00EF690D" w:rsidP="00EF690D">
            <w:r>
              <w:t># Bind the source and sink to the channel</w:t>
            </w:r>
          </w:p>
          <w:p w14:paraId="58297DCF" w14:textId="77777777" w:rsidR="00EF690D" w:rsidRDefault="00EF690D" w:rsidP="00EF690D">
            <w:r>
              <w:t>a1.sources.r1.channels = c1</w:t>
            </w:r>
          </w:p>
          <w:p w14:paraId="53931F27" w14:textId="4ACC5A52" w:rsidR="00444404" w:rsidRDefault="00EF690D" w:rsidP="00EF690D">
            <w:pPr>
              <w:rPr>
                <w:sz w:val="24"/>
              </w:rPr>
            </w:pPr>
            <w:r>
              <w:t>a1.sinks.k1.channel = c1</w:t>
            </w:r>
          </w:p>
        </w:tc>
      </w:tr>
    </w:tbl>
    <w:p w14:paraId="2C32115D" w14:textId="77777777" w:rsidR="006D7441" w:rsidRDefault="006D7441" w:rsidP="00352C01">
      <w:pPr>
        <w:rPr>
          <w:sz w:val="24"/>
        </w:rPr>
      </w:pPr>
    </w:p>
    <w:p w14:paraId="3BBE2CCA" w14:textId="77777777" w:rsidR="006271E3" w:rsidRPr="005A5511" w:rsidRDefault="006271E3" w:rsidP="005A5511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A5511">
        <w:rPr>
          <w:rFonts w:asciiTheme="minorEastAsia" w:eastAsiaTheme="minorEastAsia" w:hAnsiTheme="minorEastAsia" w:hint="eastAsia"/>
          <w:sz w:val="24"/>
        </w:rPr>
        <w:t>Channel参数解释：</w:t>
      </w:r>
    </w:p>
    <w:p w14:paraId="09C90486" w14:textId="77777777" w:rsidR="006271E3" w:rsidRPr="005A5511" w:rsidRDefault="006271E3" w:rsidP="005A5511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A5511">
        <w:rPr>
          <w:rFonts w:asciiTheme="minorEastAsia" w:eastAsiaTheme="minorEastAsia" w:hAnsiTheme="minorEastAsia" w:hint="eastAsia"/>
          <w:sz w:val="24"/>
        </w:rPr>
        <w:t>capacity：默认该通道中最大的可以存储的event数量</w:t>
      </w:r>
    </w:p>
    <w:p w14:paraId="7FBF3290" w14:textId="77777777" w:rsidR="006271E3" w:rsidRPr="005A5511" w:rsidRDefault="006271E3" w:rsidP="005A5511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spellStart"/>
      <w:r w:rsidRPr="005A5511">
        <w:rPr>
          <w:rFonts w:asciiTheme="minorEastAsia" w:eastAsiaTheme="minorEastAsia" w:hAnsiTheme="minorEastAsia" w:hint="eastAsia"/>
          <w:sz w:val="24"/>
        </w:rPr>
        <w:t>trasactionCapacity</w:t>
      </w:r>
      <w:proofErr w:type="spellEnd"/>
      <w:r w:rsidRPr="005A5511">
        <w:rPr>
          <w:rFonts w:asciiTheme="minorEastAsia" w:eastAsiaTheme="minorEastAsia" w:hAnsiTheme="minorEastAsia" w:hint="eastAsia"/>
          <w:sz w:val="24"/>
        </w:rPr>
        <w:t>：每次最大可以从source中拿到或者送到sink中的event数量</w:t>
      </w:r>
    </w:p>
    <w:p w14:paraId="69C0339D" w14:textId="719DD46C" w:rsidR="003858B0" w:rsidRDefault="000931B4" w:rsidP="003858B0">
      <w:pPr>
        <w:pStyle w:val="2"/>
        <w:spacing w:line="288" w:lineRule="auto"/>
      </w:pPr>
      <w:bookmarkStart w:id="11" w:name="_Toc10401966"/>
      <w:r>
        <w:rPr>
          <w:rFonts w:hint="eastAsia"/>
        </w:rPr>
        <w:t>采集文件到</w:t>
      </w:r>
      <w:r w:rsidR="00CD33D8">
        <w:rPr>
          <w:rFonts w:hint="eastAsia"/>
        </w:rPr>
        <w:t>HDFS</w:t>
      </w:r>
      <w:bookmarkEnd w:id="11"/>
    </w:p>
    <w:p w14:paraId="0E28AC3B" w14:textId="77777777" w:rsidR="00215E14" w:rsidRPr="00C77F78" w:rsidRDefault="00215E14" w:rsidP="004C45AD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4C45AD">
        <w:rPr>
          <w:rFonts w:asciiTheme="minorEastAsia" w:eastAsiaTheme="minorEastAsia" w:hAnsiTheme="minorEastAsia" w:hint="eastAsia"/>
          <w:sz w:val="24"/>
        </w:rPr>
        <w:t>采集需求：</w:t>
      </w:r>
      <w:r w:rsidRPr="00C77F78">
        <w:rPr>
          <w:rFonts w:asciiTheme="minorEastAsia" w:eastAsiaTheme="minorEastAsia" w:hAnsiTheme="minorEastAsia" w:hint="eastAsia"/>
          <w:b/>
          <w:sz w:val="24"/>
        </w:rPr>
        <w:t>比如业务系统使用log4j生成的日志，日志内容不断增加，需要把追加到日志文件中的数据实时采集到</w:t>
      </w:r>
      <w:proofErr w:type="spellStart"/>
      <w:r w:rsidRPr="00C77F78">
        <w:rPr>
          <w:rFonts w:asciiTheme="minorEastAsia" w:eastAsiaTheme="minorEastAsia" w:hAnsiTheme="minorEastAsia" w:hint="eastAsia"/>
          <w:b/>
          <w:sz w:val="24"/>
        </w:rPr>
        <w:t>hdfs</w:t>
      </w:r>
      <w:proofErr w:type="spellEnd"/>
    </w:p>
    <w:p w14:paraId="4963FC1F" w14:textId="77777777" w:rsidR="00215E14" w:rsidRPr="004C45AD" w:rsidRDefault="00215E14" w:rsidP="004C45AD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1BCBFCF1" w14:textId="77777777" w:rsidR="00215E14" w:rsidRPr="004C45AD" w:rsidRDefault="00215E14" w:rsidP="004C45A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4C45AD">
        <w:rPr>
          <w:rFonts w:asciiTheme="minorEastAsia" w:eastAsiaTheme="minorEastAsia" w:hAnsiTheme="minorEastAsia" w:hint="eastAsia"/>
          <w:sz w:val="24"/>
        </w:rPr>
        <w:t>根据需求，首先定义以下3大要素</w:t>
      </w:r>
    </w:p>
    <w:p w14:paraId="7BB36E8E" w14:textId="77777777" w:rsidR="00215E14" w:rsidRPr="004C45AD" w:rsidRDefault="00215E14" w:rsidP="00E54994">
      <w:pPr>
        <w:pStyle w:val="2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4C45AD">
        <w:rPr>
          <w:rFonts w:asciiTheme="minorEastAsia" w:hAnsiTheme="minorEastAsia" w:hint="eastAsia"/>
          <w:sz w:val="24"/>
        </w:rPr>
        <w:t xml:space="preserve">采集源，即source——监控文件内容更新 :  exec  </w:t>
      </w:r>
      <w:r w:rsidRPr="004C45AD">
        <w:rPr>
          <w:rFonts w:asciiTheme="minorEastAsia" w:hAnsiTheme="minorEastAsia"/>
          <w:sz w:val="24"/>
        </w:rPr>
        <w:t>‘</w:t>
      </w:r>
      <w:r w:rsidRPr="004C45AD">
        <w:rPr>
          <w:rFonts w:asciiTheme="minorEastAsia" w:hAnsiTheme="minorEastAsia" w:hint="eastAsia"/>
          <w:sz w:val="24"/>
        </w:rPr>
        <w:t>tail -F file</w:t>
      </w:r>
      <w:r w:rsidRPr="004C45AD">
        <w:rPr>
          <w:rFonts w:asciiTheme="minorEastAsia" w:hAnsiTheme="minorEastAsia"/>
          <w:sz w:val="24"/>
        </w:rPr>
        <w:t>’</w:t>
      </w:r>
    </w:p>
    <w:p w14:paraId="2DA548F4" w14:textId="77777777" w:rsidR="00215E14" w:rsidRPr="004C45AD" w:rsidRDefault="00215E14" w:rsidP="00E54994">
      <w:pPr>
        <w:pStyle w:val="2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4C45AD">
        <w:rPr>
          <w:rFonts w:asciiTheme="minorEastAsia" w:hAnsiTheme="minorEastAsia" w:hint="eastAsia"/>
          <w:sz w:val="24"/>
        </w:rPr>
        <w:t xml:space="preserve">下沉目标，即sink——HDFS文件系统  :  </w:t>
      </w:r>
      <w:proofErr w:type="spellStart"/>
      <w:r w:rsidRPr="004C45AD">
        <w:rPr>
          <w:rFonts w:asciiTheme="minorEastAsia" w:hAnsiTheme="minorEastAsia" w:hint="eastAsia"/>
          <w:sz w:val="24"/>
        </w:rPr>
        <w:t>hdfs</w:t>
      </w:r>
      <w:proofErr w:type="spellEnd"/>
      <w:r w:rsidRPr="004C45AD">
        <w:rPr>
          <w:rFonts w:asciiTheme="minorEastAsia" w:hAnsiTheme="minorEastAsia" w:hint="eastAsia"/>
          <w:sz w:val="24"/>
        </w:rPr>
        <w:t xml:space="preserve"> sink</w:t>
      </w:r>
    </w:p>
    <w:p w14:paraId="38EC8CC9" w14:textId="77777777" w:rsidR="00215E14" w:rsidRPr="004C45AD" w:rsidRDefault="00215E14" w:rsidP="00E54994">
      <w:pPr>
        <w:pStyle w:val="2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4C45AD">
        <w:rPr>
          <w:rFonts w:asciiTheme="minorEastAsia" w:hAnsiTheme="minorEastAsia"/>
          <w:sz w:val="24"/>
        </w:rPr>
        <w:t>S</w:t>
      </w:r>
      <w:r w:rsidRPr="004C45AD">
        <w:rPr>
          <w:rFonts w:asciiTheme="minorEastAsia" w:hAnsiTheme="minorEastAsia" w:hint="eastAsia"/>
          <w:sz w:val="24"/>
        </w:rPr>
        <w:t>ource和sink之间的传递通道——channel，可用file channel 也可以用 内存channel</w:t>
      </w:r>
    </w:p>
    <w:p w14:paraId="0DAC05B3" w14:textId="1B6355B5" w:rsidR="00215E14" w:rsidRPr="004C45AD" w:rsidRDefault="00B30F7F" w:rsidP="00B30F7F">
      <w:pPr>
        <w:widowControl/>
        <w:spacing w:line="24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14:paraId="2395EEC2" w14:textId="77777777" w:rsidR="00215E14" w:rsidRPr="004C45AD" w:rsidRDefault="00215E14" w:rsidP="004C45A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4C45AD">
        <w:rPr>
          <w:rFonts w:asciiTheme="minorEastAsia" w:eastAsiaTheme="minorEastAsia" w:hAnsiTheme="minorEastAsia" w:hint="eastAsia"/>
          <w:sz w:val="24"/>
        </w:rPr>
        <w:lastRenderedPageBreak/>
        <w:t>配置文件编写：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BEB" w14:paraId="75985880" w14:textId="77777777" w:rsidTr="00280BEB">
        <w:tc>
          <w:tcPr>
            <w:tcW w:w="8296" w:type="dxa"/>
          </w:tcPr>
          <w:p w14:paraId="33C0DE64" w14:textId="77777777" w:rsidR="00481C41" w:rsidRDefault="00481C41" w:rsidP="00481C41">
            <w:r>
              <w:t># Name the components on this agent</w:t>
            </w:r>
          </w:p>
          <w:p w14:paraId="09207547" w14:textId="77777777" w:rsidR="00481C41" w:rsidRDefault="00481C41" w:rsidP="00481C41">
            <w:r>
              <w:t>a1.sources = r1</w:t>
            </w:r>
          </w:p>
          <w:p w14:paraId="3D3FDB31" w14:textId="77777777" w:rsidR="00481C41" w:rsidRDefault="00481C41" w:rsidP="00481C41">
            <w:r>
              <w:t>a1.sinks = k1</w:t>
            </w:r>
          </w:p>
          <w:p w14:paraId="55C8BBB2" w14:textId="77777777" w:rsidR="00481C41" w:rsidRDefault="00481C41" w:rsidP="00481C41">
            <w:r>
              <w:t>a1.channels = c1</w:t>
            </w:r>
          </w:p>
          <w:p w14:paraId="10D56DCA" w14:textId="77777777" w:rsidR="00481C41" w:rsidRDefault="00481C41" w:rsidP="00481C41"/>
          <w:p w14:paraId="66E194DB" w14:textId="77777777" w:rsidR="00481C41" w:rsidRDefault="00481C41" w:rsidP="00481C41">
            <w:r>
              <w:t># Describe/configure the source</w:t>
            </w:r>
          </w:p>
          <w:p w14:paraId="7718716B" w14:textId="77777777" w:rsidR="00481C41" w:rsidRDefault="00481C41" w:rsidP="00481C41">
            <w:r>
              <w:t>a1.sources.r1.type = exec</w:t>
            </w:r>
          </w:p>
          <w:p w14:paraId="7FC40A3B" w14:textId="77777777" w:rsidR="00481C41" w:rsidRDefault="00481C41" w:rsidP="00481C41">
            <w:r>
              <w:t>a1.sources.r1.command = tail -F /root/logs/test.log</w:t>
            </w:r>
          </w:p>
          <w:p w14:paraId="1EC97D16" w14:textId="77777777" w:rsidR="00481C41" w:rsidRDefault="00481C41" w:rsidP="00481C41">
            <w:r>
              <w:t>a1.sources.r1.channels = c1</w:t>
            </w:r>
          </w:p>
          <w:p w14:paraId="32D06E04" w14:textId="77777777" w:rsidR="00481C41" w:rsidRDefault="00481C41" w:rsidP="00481C41"/>
          <w:p w14:paraId="01194BB3" w14:textId="77777777" w:rsidR="00481C41" w:rsidRDefault="00481C41" w:rsidP="00481C41">
            <w:r>
              <w:t># Describe the sink</w:t>
            </w:r>
          </w:p>
          <w:p w14:paraId="4279C700" w14:textId="77777777" w:rsidR="00481C41" w:rsidRDefault="00481C41" w:rsidP="00481C41">
            <w:r>
              <w:t xml:space="preserve">a1.sinks.k1.type = </w:t>
            </w:r>
            <w:proofErr w:type="spellStart"/>
            <w:r>
              <w:t>hdfs</w:t>
            </w:r>
            <w:proofErr w:type="spellEnd"/>
          </w:p>
          <w:p w14:paraId="6C002D6F" w14:textId="77777777" w:rsidR="00481C41" w:rsidRDefault="00481C41" w:rsidP="00481C41">
            <w:r>
              <w:t>a1.sinks.k1.hdfs.path = /flume/</w:t>
            </w:r>
            <w:proofErr w:type="spellStart"/>
            <w:r>
              <w:t>tailout</w:t>
            </w:r>
            <w:proofErr w:type="spellEnd"/>
            <w:r>
              <w:t>/%y-%m-%d/%H%M/</w:t>
            </w:r>
          </w:p>
          <w:p w14:paraId="5DDBEF63" w14:textId="77777777" w:rsidR="00481C41" w:rsidRDefault="00481C41" w:rsidP="00481C41">
            <w:r>
              <w:t>a1.sinks.k1.hdfs.filePrefix = events-</w:t>
            </w:r>
          </w:p>
          <w:p w14:paraId="597B90BD" w14:textId="77777777" w:rsidR="00481C41" w:rsidRDefault="00481C41" w:rsidP="00481C41">
            <w:r>
              <w:t>a1.sinks.k1.hdfs.round = true</w:t>
            </w:r>
          </w:p>
          <w:p w14:paraId="746C9273" w14:textId="77777777" w:rsidR="00481C41" w:rsidRDefault="00481C41" w:rsidP="00481C41">
            <w:r>
              <w:t>a1.sinks.k1.hdfs.roundValue = 10</w:t>
            </w:r>
          </w:p>
          <w:p w14:paraId="043B4649" w14:textId="77777777" w:rsidR="00481C41" w:rsidRDefault="00481C41" w:rsidP="00481C41">
            <w:r>
              <w:t>a1.sinks.k1.hdfs.roundUnit = minute</w:t>
            </w:r>
          </w:p>
          <w:p w14:paraId="7103FF69" w14:textId="77777777" w:rsidR="00481C41" w:rsidRDefault="00481C41" w:rsidP="00481C41">
            <w:r>
              <w:t>a1.sinks.k1.hdfs.rollInterval = 3</w:t>
            </w:r>
          </w:p>
          <w:p w14:paraId="416A5562" w14:textId="77777777" w:rsidR="00481C41" w:rsidRDefault="00481C41" w:rsidP="00481C41">
            <w:r>
              <w:t>a1.sinks.k1.hdfs.rollSize = 20</w:t>
            </w:r>
          </w:p>
          <w:p w14:paraId="275A5C5B" w14:textId="77777777" w:rsidR="00481C41" w:rsidRDefault="00481C41" w:rsidP="00481C41">
            <w:r>
              <w:t>a1.sinks.k1.hdfs.rollCount = 5</w:t>
            </w:r>
          </w:p>
          <w:p w14:paraId="5095DB09" w14:textId="77777777" w:rsidR="00481C41" w:rsidRDefault="00481C41" w:rsidP="00481C41">
            <w:r>
              <w:t>a1.sinks.k1.hdfs.batchSize = 1</w:t>
            </w:r>
          </w:p>
          <w:p w14:paraId="2000C927" w14:textId="77777777" w:rsidR="00481C41" w:rsidRDefault="00481C41" w:rsidP="00481C41">
            <w:r>
              <w:t>a1.sinks.k1.hdfs.useLocalTimeStamp = true</w:t>
            </w:r>
          </w:p>
          <w:p w14:paraId="5931B1B0" w14:textId="77777777" w:rsidR="00481C41" w:rsidRDefault="00481C41" w:rsidP="00481C4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生成的文件类型，默认是</w:t>
            </w:r>
            <w:proofErr w:type="spellStart"/>
            <w:r>
              <w:rPr>
                <w:rFonts w:hint="eastAsia"/>
              </w:rPr>
              <w:t>Sequencefile</w:t>
            </w:r>
            <w:proofErr w:type="spellEnd"/>
            <w:r>
              <w:rPr>
                <w:rFonts w:hint="eastAsia"/>
              </w:rPr>
              <w:t>，可用</w:t>
            </w:r>
            <w:r>
              <w:rPr>
                <w:rFonts w:hint="eastAsia"/>
              </w:rPr>
              <w:t>DataStream</w:t>
            </w:r>
            <w:r>
              <w:rPr>
                <w:rFonts w:hint="eastAsia"/>
              </w:rPr>
              <w:t>，则为普通文本</w:t>
            </w:r>
          </w:p>
          <w:p w14:paraId="627A8294" w14:textId="77777777" w:rsidR="00481C41" w:rsidRDefault="00481C41" w:rsidP="00481C41">
            <w:r>
              <w:t>a1.sinks.k1.hdfs.fileType = DataStream</w:t>
            </w:r>
          </w:p>
          <w:p w14:paraId="2D30CA22" w14:textId="77777777" w:rsidR="00481C41" w:rsidRDefault="00481C41" w:rsidP="00481C41"/>
          <w:p w14:paraId="43C74B80" w14:textId="77777777" w:rsidR="00481C41" w:rsidRDefault="00481C41" w:rsidP="00481C41">
            <w:r>
              <w:t># Use a channel which buffers events in memory</w:t>
            </w:r>
          </w:p>
          <w:p w14:paraId="4FA83C79" w14:textId="77777777" w:rsidR="00481C41" w:rsidRDefault="00481C41" w:rsidP="00481C41">
            <w:r>
              <w:t>a1.channels.c1.type = memory</w:t>
            </w:r>
          </w:p>
          <w:p w14:paraId="0424D909" w14:textId="77777777" w:rsidR="00481C41" w:rsidRDefault="00481C41" w:rsidP="00481C41">
            <w:r>
              <w:t>a1.channels.c1.capacity = 1000</w:t>
            </w:r>
          </w:p>
          <w:p w14:paraId="14A6D10A" w14:textId="77777777" w:rsidR="00481C41" w:rsidRDefault="00481C41" w:rsidP="00481C41">
            <w:r>
              <w:t>a1.channels.c1.transactionCapacity = 100</w:t>
            </w:r>
          </w:p>
          <w:p w14:paraId="5EAE2AE6" w14:textId="77777777" w:rsidR="00481C41" w:rsidRDefault="00481C41" w:rsidP="00481C41"/>
          <w:p w14:paraId="5AB09138" w14:textId="77777777" w:rsidR="00481C41" w:rsidRDefault="00481C41" w:rsidP="00481C41">
            <w:r>
              <w:t># Bind the source and sink to the channel</w:t>
            </w:r>
          </w:p>
          <w:p w14:paraId="42BFFF1D" w14:textId="77777777" w:rsidR="00481C41" w:rsidRDefault="00481C41" w:rsidP="00481C41">
            <w:r>
              <w:t>a1.sources.r1.channels = c1</w:t>
            </w:r>
          </w:p>
          <w:p w14:paraId="475727A2" w14:textId="5AAAD958" w:rsidR="00280BEB" w:rsidRDefault="00481C41" w:rsidP="00481C41">
            <w:r>
              <w:t>a1.sinks.k1.channel = c1</w:t>
            </w:r>
          </w:p>
        </w:tc>
      </w:tr>
    </w:tbl>
    <w:p w14:paraId="74EB1578" w14:textId="77777777" w:rsidR="0064083A" w:rsidRDefault="0064083A" w:rsidP="00215E14">
      <w:pPr>
        <w:rPr>
          <w:b/>
          <w:color w:val="FF0000"/>
          <w:sz w:val="28"/>
        </w:rPr>
      </w:pPr>
    </w:p>
    <w:p w14:paraId="11B2533D" w14:textId="77777777" w:rsidR="0064083A" w:rsidRDefault="0064083A">
      <w:pPr>
        <w:widowControl/>
        <w:spacing w:line="240" w:lineRule="auto"/>
        <w:jc w:val="left"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14:paraId="6186DF12" w14:textId="79A38856" w:rsidR="00215E14" w:rsidRPr="00F83330" w:rsidRDefault="00473FF7" w:rsidP="00215E14">
      <w:pPr>
        <w:rPr>
          <w:b/>
          <w:color w:val="FF0000"/>
          <w:sz w:val="28"/>
        </w:rPr>
      </w:pPr>
      <w:r w:rsidRPr="00F83330">
        <w:rPr>
          <w:b/>
          <w:color w:val="FF0000"/>
          <w:sz w:val="28"/>
        </w:rPr>
        <w:lastRenderedPageBreak/>
        <w:t>参数解析：</w:t>
      </w:r>
    </w:p>
    <w:p w14:paraId="6D0B6BF2" w14:textId="77777777" w:rsidR="00473FF7" w:rsidRPr="00473FF7" w:rsidRDefault="00473FF7" w:rsidP="00E5499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450" w:firstLine="0"/>
        <w:jc w:val="left"/>
        <w:rPr>
          <w:rFonts w:asciiTheme="minorEastAsia" w:eastAsiaTheme="minorEastAsia" w:hAnsiTheme="minorEastAsia"/>
          <w:b/>
          <w:sz w:val="24"/>
        </w:rPr>
      </w:pPr>
      <w:proofErr w:type="spellStart"/>
      <w:r w:rsidRPr="00473FF7">
        <w:rPr>
          <w:rFonts w:asciiTheme="minorEastAsia" w:eastAsiaTheme="minorEastAsia" w:hAnsiTheme="minorEastAsia"/>
          <w:b/>
          <w:sz w:val="24"/>
        </w:rPr>
        <w:t>rollInterval</w:t>
      </w:r>
      <w:proofErr w:type="spellEnd"/>
    </w:p>
    <w:p w14:paraId="6A391149" w14:textId="77777777" w:rsidR="00473FF7" w:rsidRPr="00473FF7" w:rsidRDefault="00473FF7" w:rsidP="00473FF7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473FF7">
        <w:rPr>
          <w:rFonts w:asciiTheme="minorEastAsia" w:eastAsiaTheme="minorEastAsia" w:hAnsiTheme="minorEastAsia"/>
          <w:sz w:val="24"/>
        </w:rPr>
        <w:t>默认值：30</w:t>
      </w:r>
    </w:p>
    <w:p w14:paraId="2A58FD5B" w14:textId="77777777" w:rsidR="00473FF7" w:rsidRPr="00473FF7" w:rsidRDefault="00473FF7" w:rsidP="00473FF7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proofErr w:type="spellStart"/>
      <w:r w:rsidRPr="00473FF7">
        <w:rPr>
          <w:rFonts w:asciiTheme="minorEastAsia" w:eastAsiaTheme="minorEastAsia" w:hAnsiTheme="minorEastAsia"/>
          <w:sz w:val="24"/>
        </w:rPr>
        <w:t>hdfs</w:t>
      </w:r>
      <w:proofErr w:type="spellEnd"/>
      <w:r w:rsidRPr="00473FF7">
        <w:rPr>
          <w:rFonts w:asciiTheme="minorEastAsia" w:eastAsiaTheme="minorEastAsia" w:hAnsiTheme="minorEastAsia"/>
          <w:sz w:val="24"/>
        </w:rPr>
        <w:t xml:space="preserve"> sink间隔多长将临时文件滚动成最终目标文件，单位：秒；</w:t>
      </w:r>
    </w:p>
    <w:p w14:paraId="32FC4BC0" w14:textId="77777777" w:rsidR="00473FF7" w:rsidRPr="00473FF7" w:rsidRDefault="00473FF7" w:rsidP="00473FF7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473FF7">
        <w:rPr>
          <w:rFonts w:asciiTheme="minorEastAsia" w:eastAsiaTheme="minorEastAsia" w:hAnsiTheme="minorEastAsia"/>
          <w:sz w:val="24"/>
        </w:rPr>
        <w:t>如果设置成0，则表示不根据时间来滚动文件；</w:t>
      </w:r>
    </w:p>
    <w:p w14:paraId="13F2C75D" w14:textId="77777777" w:rsidR="00473FF7" w:rsidRPr="00473FF7" w:rsidRDefault="00473FF7" w:rsidP="00473FF7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D33AE9">
        <w:rPr>
          <w:rFonts w:asciiTheme="minorEastAsia" w:eastAsiaTheme="minorEastAsia" w:hAnsiTheme="minorEastAsia"/>
          <w:sz w:val="24"/>
        </w:rPr>
        <w:t>注：滚动（roll）指的是，</w:t>
      </w:r>
      <w:proofErr w:type="spellStart"/>
      <w:r w:rsidRPr="00D33AE9">
        <w:rPr>
          <w:rFonts w:asciiTheme="minorEastAsia" w:eastAsiaTheme="minorEastAsia" w:hAnsiTheme="minorEastAsia"/>
          <w:sz w:val="24"/>
        </w:rPr>
        <w:t>hdfs</w:t>
      </w:r>
      <w:proofErr w:type="spellEnd"/>
      <w:r w:rsidRPr="00D33AE9">
        <w:rPr>
          <w:rFonts w:asciiTheme="minorEastAsia" w:eastAsiaTheme="minorEastAsia" w:hAnsiTheme="minorEastAsia"/>
          <w:sz w:val="24"/>
        </w:rPr>
        <w:t xml:space="preserve"> sink将临时文件重命名成最终目标文件，并新打开一个临时文件来写入数据；</w:t>
      </w:r>
    </w:p>
    <w:p w14:paraId="63D7009E" w14:textId="77777777" w:rsidR="00473FF7" w:rsidRPr="00473FF7" w:rsidRDefault="00473FF7" w:rsidP="00E5499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450" w:firstLine="0"/>
        <w:jc w:val="left"/>
        <w:rPr>
          <w:rFonts w:asciiTheme="minorEastAsia" w:eastAsiaTheme="minorEastAsia" w:hAnsiTheme="minorEastAsia"/>
          <w:b/>
          <w:sz w:val="24"/>
        </w:rPr>
      </w:pPr>
      <w:proofErr w:type="spellStart"/>
      <w:r w:rsidRPr="00473FF7">
        <w:rPr>
          <w:rFonts w:asciiTheme="minorEastAsia" w:eastAsiaTheme="minorEastAsia" w:hAnsiTheme="minorEastAsia"/>
          <w:b/>
          <w:sz w:val="24"/>
        </w:rPr>
        <w:t>rollSize</w:t>
      </w:r>
      <w:proofErr w:type="spellEnd"/>
    </w:p>
    <w:p w14:paraId="4A3F9254" w14:textId="77777777" w:rsidR="00473FF7" w:rsidRPr="00473FF7" w:rsidRDefault="00473FF7" w:rsidP="00473FF7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473FF7">
        <w:rPr>
          <w:rFonts w:asciiTheme="minorEastAsia" w:eastAsiaTheme="minorEastAsia" w:hAnsiTheme="minorEastAsia"/>
          <w:sz w:val="24"/>
        </w:rPr>
        <w:t>默认值：1024</w:t>
      </w:r>
    </w:p>
    <w:p w14:paraId="03DD6DB2" w14:textId="77777777" w:rsidR="00473FF7" w:rsidRPr="00473FF7" w:rsidRDefault="00473FF7" w:rsidP="00473FF7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473FF7">
        <w:rPr>
          <w:rFonts w:asciiTheme="minorEastAsia" w:eastAsiaTheme="minorEastAsia" w:hAnsiTheme="minorEastAsia"/>
          <w:sz w:val="24"/>
        </w:rPr>
        <w:t>当临时文件达到该大小（单位：bytes）时，滚动成目标文件；</w:t>
      </w:r>
    </w:p>
    <w:p w14:paraId="60C5FC96" w14:textId="77777777" w:rsidR="00473FF7" w:rsidRPr="00473FF7" w:rsidRDefault="00473FF7" w:rsidP="00473FF7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473FF7">
        <w:rPr>
          <w:rFonts w:asciiTheme="minorEastAsia" w:eastAsiaTheme="minorEastAsia" w:hAnsiTheme="minorEastAsia"/>
          <w:sz w:val="24"/>
        </w:rPr>
        <w:t>如果设置成0，则表示不根据临时文件大小来滚动文件；</w:t>
      </w:r>
    </w:p>
    <w:p w14:paraId="2677E5CE" w14:textId="77777777" w:rsidR="00473FF7" w:rsidRPr="00473FF7" w:rsidRDefault="00473FF7" w:rsidP="00E5499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450" w:firstLine="0"/>
        <w:jc w:val="left"/>
        <w:rPr>
          <w:rFonts w:asciiTheme="minorEastAsia" w:eastAsiaTheme="minorEastAsia" w:hAnsiTheme="minorEastAsia"/>
          <w:b/>
          <w:sz w:val="24"/>
        </w:rPr>
      </w:pPr>
      <w:proofErr w:type="spellStart"/>
      <w:r w:rsidRPr="00473FF7">
        <w:rPr>
          <w:rFonts w:asciiTheme="minorEastAsia" w:eastAsiaTheme="minorEastAsia" w:hAnsiTheme="minorEastAsia"/>
          <w:b/>
          <w:sz w:val="24"/>
        </w:rPr>
        <w:t>rollCount</w:t>
      </w:r>
      <w:proofErr w:type="spellEnd"/>
    </w:p>
    <w:p w14:paraId="60B7C51C" w14:textId="77777777" w:rsidR="00473FF7" w:rsidRPr="00473FF7" w:rsidRDefault="00473FF7" w:rsidP="00473FF7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473FF7">
        <w:rPr>
          <w:rFonts w:asciiTheme="minorEastAsia" w:eastAsiaTheme="minorEastAsia" w:hAnsiTheme="minorEastAsia"/>
          <w:sz w:val="24"/>
        </w:rPr>
        <w:t>默认值：10</w:t>
      </w:r>
    </w:p>
    <w:p w14:paraId="0511A2A2" w14:textId="77777777" w:rsidR="00473FF7" w:rsidRPr="00473FF7" w:rsidRDefault="00473FF7" w:rsidP="00473FF7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473FF7">
        <w:rPr>
          <w:rFonts w:asciiTheme="minorEastAsia" w:eastAsiaTheme="minorEastAsia" w:hAnsiTheme="minorEastAsia"/>
          <w:sz w:val="24"/>
        </w:rPr>
        <w:t>当events数据达到该数量时候，将临时文件滚动成目标文件；</w:t>
      </w:r>
    </w:p>
    <w:p w14:paraId="1098E411" w14:textId="77777777" w:rsidR="00473FF7" w:rsidRPr="00473FF7" w:rsidRDefault="00473FF7" w:rsidP="00473FF7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473FF7">
        <w:rPr>
          <w:rFonts w:asciiTheme="minorEastAsia" w:eastAsiaTheme="minorEastAsia" w:hAnsiTheme="minorEastAsia"/>
          <w:sz w:val="24"/>
        </w:rPr>
        <w:t>如果设置成0，则表示不根据events数据来滚动文件；</w:t>
      </w:r>
    </w:p>
    <w:p w14:paraId="4500E62D" w14:textId="77777777" w:rsidR="00F67144" w:rsidRPr="00F67144" w:rsidRDefault="00F67144" w:rsidP="00E5499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450" w:firstLine="0"/>
        <w:jc w:val="left"/>
        <w:rPr>
          <w:rFonts w:asciiTheme="minorEastAsia" w:eastAsiaTheme="minorEastAsia" w:hAnsiTheme="minorEastAsia"/>
          <w:b/>
          <w:sz w:val="24"/>
        </w:rPr>
      </w:pPr>
      <w:r w:rsidRPr="00F67144">
        <w:rPr>
          <w:rFonts w:asciiTheme="minorEastAsia" w:eastAsiaTheme="minorEastAsia" w:hAnsiTheme="minorEastAsia"/>
          <w:b/>
          <w:sz w:val="24"/>
        </w:rPr>
        <w:t>round</w:t>
      </w:r>
    </w:p>
    <w:p w14:paraId="4E8B16FA" w14:textId="77777777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默认值：</w:t>
      </w:r>
      <w:proofErr w:type="gramStart"/>
      <w:r w:rsidRPr="00F67144">
        <w:rPr>
          <w:rFonts w:asciiTheme="minorEastAsia" w:eastAsiaTheme="minorEastAsia" w:hAnsiTheme="minorEastAsia"/>
          <w:sz w:val="24"/>
        </w:rPr>
        <w:t>false</w:t>
      </w:r>
      <w:proofErr w:type="gramEnd"/>
    </w:p>
    <w:p w14:paraId="48FD4B5D" w14:textId="02E704E9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是否启用时间上的</w:t>
      </w:r>
      <w:r w:rsidR="00083C52">
        <w:rPr>
          <w:rFonts w:asciiTheme="minorEastAsia" w:eastAsiaTheme="minorEastAsia" w:hAnsiTheme="minorEastAsia"/>
          <w:sz w:val="24"/>
        </w:rPr>
        <w:t>“</w:t>
      </w:r>
      <w:r w:rsidRPr="00F67144">
        <w:rPr>
          <w:rFonts w:asciiTheme="minorEastAsia" w:eastAsiaTheme="minorEastAsia" w:hAnsiTheme="minorEastAsia"/>
          <w:sz w:val="24"/>
        </w:rPr>
        <w:t>舍弃”，这里的</w:t>
      </w:r>
      <w:r w:rsidR="00083C52">
        <w:rPr>
          <w:rFonts w:asciiTheme="minorEastAsia" w:eastAsiaTheme="minorEastAsia" w:hAnsiTheme="minorEastAsia"/>
          <w:sz w:val="24"/>
        </w:rPr>
        <w:t>“</w:t>
      </w:r>
      <w:r w:rsidRPr="00F67144">
        <w:rPr>
          <w:rFonts w:asciiTheme="minorEastAsia" w:eastAsiaTheme="minorEastAsia" w:hAnsiTheme="minorEastAsia"/>
          <w:sz w:val="24"/>
        </w:rPr>
        <w:t>舍弃”，类似于</w:t>
      </w:r>
      <w:r w:rsidR="00D7127D">
        <w:rPr>
          <w:rFonts w:asciiTheme="minorEastAsia" w:eastAsiaTheme="minorEastAsia" w:hAnsiTheme="minorEastAsia"/>
          <w:sz w:val="24"/>
        </w:rPr>
        <w:t>“</w:t>
      </w:r>
      <w:r w:rsidRPr="00F67144">
        <w:rPr>
          <w:rFonts w:asciiTheme="minorEastAsia" w:eastAsiaTheme="minorEastAsia" w:hAnsiTheme="minorEastAsia"/>
          <w:sz w:val="24"/>
        </w:rPr>
        <w:t>四舍五入”</w:t>
      </w:r>
      <w:r w:rsidR="00924BA2">
        <w:rPr>
          <w:rFonts w:asciiTheme="minorEastAsia" w:eastAsiaTheme="minorEastAsia" w:hAnsiTheme="minorEastAsia"/>
          <w:sz w:val="24"/>
        </w:rPr>
        <w:t>。</w:t>
      </w:r>
    </w:p>
    <w:p w14:paraId="384100C2" w14:textId="77777777" w:rsidR="00F67144" w:rsidRPr="00F67144" w:rsidRDefault="00F67144" w:rsidP="00E5499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450" w:firstLine="0"/>
        <w:jc w:val="left"/>
        <w:rPr>
          <w:rFonts w:asciiTheme="minorEastAsia" w:eastAsiaTheme="minorEastAsia" w:hAnsiTheme="minorEastAsia"/>
          <w:b/>
          <w:sz w:val="24"/>
        </w:rPr>
      </w:pPr>
      <w:proofErr w:type="spellStart"/>
      <w:r w:rsidRPr="00F67144">
        <w:rPr>
          <w:rFonts w:asciiTheme="minorEastAsia" w:eastAsiaTheme="minorEastAsia" w:hAnsiTheme="minorEastAsia"/>
          <w:b/>
          <w:sz w:val="24"/>
        </w:rPr>
        <w:t>roundValue</w:t>
      </w:r>
      <w:proofErr w:type="spellEnd"/>
    </w:p>
    <w:p w14:paraId="30C6E161" w14:textId="77777777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默认值：1</w:t>
      </w:r>
    </w:p>
    <w:p w14:paraId="58C103FA" w14:textId="77777777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时间上进行“舍弃”的值；</w:t>
      </w:r>
    </w:p>
    <w:p w14:paraId="7FC2816E" w14:textId="77777777" w:rsidR="00F67144" w:rsidRPr="00F67144" w:rsidRDefault="00F67144" w:rsidP="00E5499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450" w:firstLine="0"/>
        <w:jc w:val="left"/>
        <w:rPr>
          <w:rFonts w:asciiTheme="minorEastAsia" w:eastAsiaTheme="minorEastAsia" w:hAnsiTheme="minorEastAsia"/>
          <w:b/>
          <w:sz w:val="24"/>
        </w:rPr>
      </w:pPr>
      <w:proofErr w:type="spellStart"/>
      <w:r w:rsidRPr="00F67144">
        <w:rPr>
          <w:rFonts w:asciiTheme="minorEastAsia" w:eastAsiaTheme="minorEastAsia" w:hAnsiTheme="minorEastAsia"/>
          <w:b/>
          <w:sz w:val="24"/>
        </w:rPr>
        <w:lastRenderedPageBreak/>
        <w:t>roundUnit</w:t>
      </w:r>
      <w:proofErr w:type="spellEnd"/>
    </w:p>
    <w:p w14:paraId="63EC6394" w14:textId="77777777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默认值：</w:t>
      </w:r>
      <w:proofErr w:type="gramStart"/>
      <w:r w:rsidRPr="00F67144">
        <w:rPr>
          <w:rFonts w:asciiTheme="minorEastAsia" w:eastAsiaTheme="minorEastAsia" w:hAnsiTheme="minorEastAsia"/>
          <w:sz w:val="24"/>
        </w:rPr>
        <w:t>seconds</w:t>
      </w:r>
      <w:proofErr w:type="gramEnd"/>
    </w:p>
    <w:p w14:paraId="00D1CF66" w14:textId="4A95292C" w:rsidR="00F67144" w:rsidRPr="00F67144" w:rsidRDefault="00F67144" w:rsidP="00CF4D6D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时间上进行</w:t>
      </w:r>
      <w:r w:rsidR="00F71A5C">
        <w:rPr>
          <w:rFonts w:asciiTheme="minorEastAsia" w:eastAsiaTheme="minorEastAsia" w:hAnsiTheme="minorEastAsia"/>
          <w:sz w:val="24"/>
        </w:rPr>
        <w:t>“</w:t>
      </w:r>
      <w:r w:rsidRPr="00F67144">
        <w:rPr>
          <w:rFonts w:asciiTheme="minorEastAsia" w:eastAsiaTheme="minorEastAsia" w:hAnsiTheme="minorEastAsia"/>
          <w:sz w:val="24"/>
        </w:rPr>
        <w:t>舍弃”的单位，包含：</w:t>
      </w:r>
      <w:proofErr w:type="spellStart"/>
      <w:proofErr w:type="gramStart"/>
      <w:r w:rsidRPr="00F67144">
        <w:rPr>
          <w:rFonts w:asciiTheme="minorEastAsia" w:eastAsiaTheme="minorEastAsia" w:hAnsiTheme="minorEastAsia"/>
          <w:sz w:val="24"/>
        </w:rPr>
        <w:t>second,</w:t>
      </w:r>
      <w:proofErr w:type="gramEnd"/>
      <w:r w:rsidRPr="00F67144">
        <w:rPr>
          <w:rFonts w:asciiTheme="minorEastAsia" w:eastAsiaTheme="minorEastAsia" w:hAnsiTheme="minorEastAsia"/>
          <w:sz w:val="24"/>
        </w:rPr>
        <w:t>minute,hour</w:t>
      </w:r>
      <w:proofErr w:type="spellEnd"/>
    </w:p>
    <w:p w14:paraId="0C0E298A" w14:textId="77777777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示例：</w:t>
      </w:r>
    </w:p>
    <w:p w14:paraId="165C506E" w14:textId="77777777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a1.sinks.k1.hdfs.path = /flume/events/%y-%m-%d/%H%M/%S</w:t>
      </w:r>
    </w:p>
    <w:p w14:paraId="6E863AE7" w14:textId="77777777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a1.sinks.k1.hdfs.round = true</w:t>
      </w:r>
    </w:p>
    <w:p w14:paraId="2E8E952F" w14:textId="77777777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a1.sinks.k1.hdfs.roundValue = 10</w:t>
      </w:r>
    </w:p>
    <w:p w14:paraId="2EFE0577" w14:textId="77777777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a1.sinks.k1.hdfs.roundUnit = minute</w:t>
      </w:r>
    </w:p>
    <w:p w14:paraId="62247474" w14:textId="77777777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当时间为2015-10-16 17:38:59时候，</w:t>
      </w:r>
      <w:proofErr w:type="spellStart"/>
      <w:r w:rsidRPr="00F67144">
        <w:rPr>
          <w:rFonts w:asciiTheme="minorEastAsia" w:eastAsiaTheme="minorEastAsia" w:hAnsiTheme="minorEastAsia"/>
          <w:sz w:val="24"/>
        </w:rPr>
        <w:t>hdfs.path</w:t>
      </w:r>
      <w:proofErr w:type="spellEnd"/>
      <w:r w:rsidRPr="00F67144">
        <w:rPr>
          <w:rFonts w:asciiTheme="minorEastAsia" w:eastAsiaTheme="minorEastAsia" w:hAnsiTheme="minorEastAsia"/>
          <w:sz w:val="24"/>
        </w:rPr>
        <w:t>依然会被解析为：</w:t>
      </w:r>
    </w:p>
    <w:p w14:paraId="2B947842" w14:textId="77777777" w:rsidR="00F67144" w:rsidRPr="00F67144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/flume/events/20151016/17:30/00</w:t>
      </w:r>
    </w:p>
    <w:p w14:paraId="79D647F3" w14:textId="5060C6DB" w:rsidR="00C17675" w:rsidRDefault="00F67144" w:rsidP="00F67144"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Theme="minorEastAsia" w:eastAsiaTheme="minorEastAsia" w:hAnsiTheme="minorEastAsia"/>
          <w:sz w:val="24"/>
        </w:rPr>
      </w:pPr>
      <w:r w:rsidRPr="00F67144">
        <w:rPr>
          <w:rFonts w:asciiTheme="minorEastAsia" w:eastAsiaTheme="minorEastAsia" w:hAnsiTheme="minorEastAsia"/>
          <w:sz w:val="24"/>
        </w:rPr>
        <w:t>因为设置的是舍弃10分钟内的时间，因此，该目录每10分钟新生成一</w:t>
      </w:r>
      <w:proofErr w:type="gramStart"/>
      <w:r w:rsidRPr="00F67144">
        <w:rPr>
          <w:rFonts w:asciiTheme="minorEastAsia" w:eastAsiaTheme="minorEastAsia" w:hAnsiTheme="minorEastAsia"/>
          <w:sz w:val="24"/>
        </w:rPr>
        <w:t>个</w:t>
      </w:r>
      <w:proofErr w:type="gramEnd"/>
      <w:r w:rsidRPr="00F67144">
        <w:rPr>
          <w:rFonts w:asciiTheme="minorEastAsia" w:eastAsiaTheme="minorEastAsia" w:hAnsiTheme="minorEastAsia"/>
          <w:sz w:val="24"/>
        </w:rPr>
        <w:t>。</w:t>
      </w:r>
    </w:p>
    <w:p w14:paraId="2A59C17E" w14:textId="08BD810F" w:rsidR="00F67144" w:rsidRPr="00F67144" w:rsidRDefault="00C17675" w:rsidP="00C17675">
      <w:pPr>
        <w:widowControl/>
        <w:spacing w:line="24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14:paraId="0D88EDDF" w14:textId="0AE27933" w:rsidR="007B538B" w:rsidRDefault="007B538B" w:rsidP="00D51CDA">
      <w:pPr>
        <w:pStyle w:val="1"/>
      </w:pPr>
      <w:bookmarkStart w:id="12" w:name="_Toc10401967"/>
      <w:r>
        <w:lastRenderedPageBreak/>
        <w:t>Flume</w:t>
      </w:r>
      <w:r>
        <w:t>的</w:t>
      </w:r>
      <w:r w:rsidR="0020290C" w:rsidRPr="0020290C">
        <w:t>load-balance</w:t>
      </w:r>
      <w:r w:rsidR="00CD0D99">
        <w:t>、</w:t>
      </w:r>
      <w:r w:rsidR="00D51CDA" w:rsidRPr="00D51CDA">
        <w:t>failover</w:t>
      </w:r>
      <w:bookmarkEnd w:id="12"/>
    </w:p>
    <w:p w14:paraId="6A2B7C09" w14:textId="52DF2104" w:rsidR="004640B7" w:rsidRDefault="0034091C" w:rsidP="001D030F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444444"/>
          <w:sz w:val="24"/>
          <w:szCs w:val="24"/>
        </w:rPr>
      </w:pPr>
      <w:r w:rsidRPr="007E5D2A">
        <w:rPr>
          <w:rFonts w:asciiTheme="minorEastAsia" w:eastAsiaTheme="minorEastAsia" w:hAnsiTheme="minorEastAsia" w:hint="eastAsia"/>
          <w:sz w:val="24"/>
          <w:szCs w:val="24"/>
          <w:shd w:val="pct15" w:color="auto" w:fill="FFFFFF"/>
        </w:rPr>
        <w:t>负载均衡是用于解决一台机器(一个进程)无法解决所有请求而产生的一种算法。</w:t>
      </w:r>
      <w:r w:rsidR="004640B7" w:rsidRPr="007E5D2A">
        <w:rPr>
          <w:rFonts w:asciiTheme="minorEastAsia" w:eastAsiaTheme="minorEastAsia" w:hAnsiTheme="minorEastAsia"/>
          <w:b/>
          <w:color w:val="00B050"/>
          <w:sz w:val="24"/>
          <w:szCs w:val="24"/>
        </w:rPr>
        <w:t>Load balancing Sink Processor</w:t>
      </w:r>
      <w:r w:rsidR="004640B7" w:rsidRPr="001D030F">
        <w:rPr>
          <w:rFonts w:asciiTheme="minorEastAsia" w:eastAsiaTheme="minorEastAsia" w:hAnsiTheme="minorEastAsia"/>
          <w:color w:val="444444"/>
          <w:sz w:val="24"/>
          <w:szCs w:val="24"/>
        </w:rPr>
        <w:t>能够实现load balance功能，</w:t>
      </w:r>
      <w:r w:rsidR="00A43E89">
        <w:rPr>
          <w:rFonts w:asciiTheme="minorEastAsia" w:eastAsiaTheme="minorEastAsia" w:hAnsiTheme="minorEastAsia"/>
          <w:color w:val="444444"/>
          <w:sz w:val="24"/>
          <w:szCs w:val="24"/>
        </w:rPr>
        <w:t>如下</w:t>
      </w:r>
      <w:r w:rsidR="004640B7" w:rsidRPr="001D030F">
        <w:rPr>
          <w:rFonts w:asciiTheme="minorEastAsia" w:eastAsiaTheme="minorEastAsia" w:hAnsiTheme="minorEastAsia"/>
          <w:color w:val="444444"/>
          <w:sz w:val="24"/>
          <w:szCs w:val="24"/>
        </w:rPr>
        <w:t>图Agent1是一个路由节点，负责将Channel暂存的Event均衡到对应的多个Sink组件上，而每个Sink组件分别连接到一个独立的Agent上，示例配置，如下所示：</w:t>
      </w:r>
    </w:p>
    <w:p w14:paraId="3BF827FF" w14:textId="75E6DAE5" w:rsidR="00A43E89" w:rsidRPr="001D030F" w:rsidRDefault="00A43E89" w:rsidP="00A43E8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346867BF" wp14:editId="06676868">
            <wp:extent cx="5274310" cy="2715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ume-load-balance-ag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4E4E" w14:paraId="4FF05494" w14:textId="77777777" w:rsidTr="00B44E4E">
        <w:tc>
          <w:tcPr>
            <w:tcW w:w="8296" w:type="dxa"/>
          </w:tcPr>
          <w:p w14:paraId="37F12CE7" w14:textId="77777777" w:rsidR="00195959" w:rsidRDefault="00195959" w:rsidP="00195959">
            <w:r>
              <w:t>a1.sinkgroups = g1</w:t>
            </w:r>
          </w:p>
          <w:p w14:paraId="3A546260" w14:textId="77777777" w:rsidR="00195959" w:rsidRDefault="00195959" w:rsidP="00195959">
            <w:r>
              <w:t>a1.sinkgroups.g1.sinks = k1 k2 k3</w:t>
            </w:r>
          </w:p>
          <w:p w14:paraId="524EC927" w14:textId="77777777" w:rsidR="00195959" w:rsidRDefault="00195959" w:rsidP="00195959">
            <w:r>
              <w:t xml:space="preserve">a1.sinkgroups.g1.processor.type = </w:t>
            </w:r>
            <w:proofErr w:type="spellStart"/>
            <w:r>
              <w:t>load_balance</w:t>
            </w:r>
            <w:proofErr w:type="spellEnd"/>
          </w:p>
          <w:p w14:paraId="3387B390" w14:textId="7E1F8888" w:rsidR="00195959" w:rsidRDefault="00195959" w:rsidP="00195959">
            <w:r>
              <w:t>a1.sinkgroups.g1.processor.backoff = true</w:t>
            </w:r>
            <w:r w:rsidR="00CC0A9C">
              <w:t xml:space="preserve">  #</w:t>
            </w:r>
            <w:r w:rsidR="00CC0A9C">
              <w:t>如果开启，则将失败</w:t>
            </w:r>
            <w:r w:rsidR="003A7BA5">
              <w:t>的</w:t>
            </w:r>
            <w:r w:rsidR="00A52BEA">
              <w:t>sink</w:t>
            </w:r>
            <w:r w:rsidR="00CC0A9C">
              <w:t>放入黑名单</w:t>
            </w:r>
          </w:p>
          <w:p w14:paraId="78005F58" w14:textId="58557A09" w:rsidR="00195959" w:rsidRDefault="00195959" w:rsidP="00195959">
            <w:r>
              <w:t xml:space="preserve">a1.sinkgroups.g1.processor.selector = </w:t>
            </w:r>
            <w:proofErr w:type="spellStart"/>
            <w:r>
              <w:t>round_robin</w:t>
            </w:r>
            <w:proofErr w:type="spellEnd"/>
            <w:r w:rsidR="001903A8">
              <w:t xml:space="preserve">  # </w:t>
            </w:r>
            <w:r w:rsidR="007C434E">
              <w:t>另外还支持</w:t>
            </w:r>
            <w:r w:rsidR="001903A8" w:rsidRPr="001903A8">
              <w:t>random</w:t>
            </w:r>
          </w:p>
          <w:p w14:paraId="2F89AE4C" w14:textId="31C33A7C" w:rsidR="00B44E4E" w:rsidRPr="00B44E4E" w:rsidRDefault="00195959" w:rsidP="00B659BB">
            <w:r>
              <w:t>a1.sinkgroups.g1.processor.selector.maxTimeOut=10000</w:t>
            </w:r>
            <w:r w:rsidR="000E2705">
              <w:t xml:space="preserve"> #</w:t>
            </w:r>
            <w:r w:rsidR="00CE7D2E">
              <w:t>在</w:t>
            </w:r>
            <w:r w:rsidR="000E2705">
              <w:t>黑名单</w:t>
            </w:r>
            <w:r w:rsidR="00E865B6">
              <w:t>放置</w:t>
            </w:r>
            <w:r w:rsidR="00B659BB">
              <w:t>的</w:t>
            </w:r>
            <w:r w:rsidR="000E2705">
              <w:t>超时时间，</w:t>
            </w:r>
            <w:r w:rsidR="00B659BB">
              <w:t>超时结束时，若仍然无法接收，则超时时间呈</w:t>
            </w:r>
            <w:r w:rsidR="000E2705">
              <w:t>指数增长</w:t>
            </w:r>
          </w:p>
        </w:tc>
      </w:tr>
    </w:tbl>
    <w:p w14:paraId="1F430CC0" w14:textId="77777777" w:rsidR="00AC7D15" w:rsidRDefault="00AC7D15" w:rsidP="00AB7C12">
      <w:pPr>
        <w:spacing w:line="360" w:lineRule="auto"/>
        <w:ind w:firstLineChars="200" w:firstLine="482"/>
        <w:rPr>
          <w:rFonts w:asciiTheme="minorEastAsia" w:eastAsiaTheme="minorEastAsia" w:hAnsiTheme="minorEastAsia"/>
          <w:b/>
          <w:color w:val="00B050"/>
          <w:sz w:val="24"/>
          <w:szCs w:val="24"/>
        </w:rPr>
      </w:pPr>
    </w:p>
    <w:p w14:paraId="21C4F66C" w14:textId="77777777" w:rsidR="00AC7D15" w:rsidRDefault="00AC7D15">
      <w:pPr>
        <w:widowControl/>
        <w:spacing w:line="240" w:lineRule="auto"/>
        <w:jc w:val="left"/>
        <w:rPr>
          <w:rFonts w:asciiTheme="minorEastAsia" w:eastAsiaTheme="minorEastAsia" w:hAnsiTheme="minorEastAsia"/>
          <w:b/>
          <w:color w:val="00B050"/>
          <w:sz w:val="24"/>
          <w:szCs w:val="24"/>
        </w:rPr>
      </w:pPr>
      <w:r>
        <w:rPr>
          <w:rFonts w:asciiTheme="minorEastAsia" w:eastAsiaTheme="minorEastAsia" w:hAnsiTheme="minorEastAsia"/>
          <w:b/>
          <w:color w:val="00B050"/>
          <w:sz w:val="24"/>
          <w:szCs w:val="24"/>
        </w:rPr>
        <w:br w:type="page"/>
      </w:r>
    </w:p>
    <w:p w14:paraId="366954F7" w14:textId="6A4CDCF1" w:rsidR="0020662F" w:rsidRDefault="005677EB" w:rsidP="00AB7C12">
      <w:pPr>
        <w:spacing w:line="360" w:lineRule="auto"/>
        <w:ind w:firstLineChars="200" w:firstLine="482"/>
        <w:rPr>
          <w:rFonts w:asciiTheme="minorEastAsia" w:eastAsiaTheme="minorEastAsia" w:hAnsiTheme="minorEastAsia"/>
          <w:color w:val="444444"/>
          <w:sz w:val="24"/>
          <w:szCs w:val="24"/>
        </w:rPr>
      </w:pPr>
      <w:r w:rsidRPr="00320330">
        <w:rPr>
          <w:rFonts w:asciiTheme="minorEastAsia" w:eastAsiaTheme="minorEastAsia" w:hAnsiTheme="minorEastAsia"/>
          <w:b/>
          <w:color w:val="00B050"/>
          <w:sz w:val="24"/>
          <w:szCs w:val="24"/>
        </w:rPr>
        <w:lastRenderedPageBreak/>
        <w:t>Failover Sink Processor</w:t>
      </w:r>
      <w:r w:rsidRPr="003D3140">
        <w:rPr>
          <w:rFonts w:asciiTheme="minorEastAsia" w:eastAsiaTheme="minorEastAsia" w:hAnsiTheme="minorEastAsia"/>
          <w:color w:val="444444"/>
          <w:sz w:val="24"/>
          <w:szCs w:val="24"/>
        </w:rPr>
        <w:t>能够实现failover功能，具体流程类似load balance，但是内部处理机制与load balance完全不同</w:t>
      </w:r>
      <w:r w:rsidR="0020662F">
        <w:rPr>
          <w:rFonts w:asciiTheme="minorEastAsia" w:eastAsiaTheme="minorEastAsia" w:hAnsiTheme="minorEastAsia" w:hint="eastAsia"/>
          <w:color w:val="444444"/>
          <w:sz w:val="24"/>
          <w:szCs w:val="24"/>
        </w:rPr>
        <w:t>。</w:t>
      </w:r>
    </w:p>
    <w:p w14:paraId="45E8C59D" w14:textId="01ED6984" w:rsidR="005E1CEC" w:rsidRDefault="005677EB" w:rsidP="00AB7C12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444444"/>
          <w:sz w:val="24"/>
          <w:szCs w:val="24"/>
        </w:rPr>
      </w:pPr>
      <w:r w:rsidRPr="003D3140">
        <w:rPr>
          <w:rFonts w:asciiTheme="minorEastAsia" w:eastAsiaTheme="minorEastAsia" w:hAnsiTheme="minorEastAsia"/>
          <w:color w:val="444444"/>
          <w:sz w:val="24"/>
          <w:szCs w:val="24"/>
        </w:rPr>
        <w:t>Failover Sink Processor维护一个优先级Sink组件列表，只要有一个Sink组件可用，Event就被传递到下一个组件。</w:t>
      </w:r>
      <w:r w:rsidR="003B62EC" w:rsidRPr="003B62EC">
        <w:rPr>
          <w:rFonts w:asciiTheme="minorEastAsia" w:eastAsiaTheme="minorEastAsia" w:hAnsiTheme="minorEastAsia" w:hint="eastAsia"/>
          <w:color w:val="444444"/>
          <w:sz w:val="24"/>
          <w:szCs w:val="24"/>
        </w:rPr>
        <w:t>故障转移机制的作用是将失败</w:t>
      </w:r>
      <w:r w:rsidR="00A1370B">
        <w:rPr>
          <w:rFonts w:asciiTheme="minorEastAsia" w:eastAsiaTheme="minorEastAsia" w:hAnsiTheme="minorEastAsia" w:hint="eastAsia"/>
          <w:color w:val="444444"/>
          <w:sz w:val="24"/>
          <w:szCs w:val="24"/>
        </w:rPr>
        <w:t>的</w:t>
      </w:r>
      <w:r w:rsidR="00D0532F">
        <w:rPr>
          <w:rFonts w:asciiTheme="minorEastAsia" w:eastAsiaTheme="minorEastAsia" w:hAnsiTheme="minorEastAsia"/>
          <w:color w:val="444444"/>
          <w:sz w:val="24"/>
          <w:szCs w:val="24"/>
        </w:rPr>
        <w:t>Sink</w:t>
      </w:r>
      <w:r w:rsidR="00A1370B">
        <w:rPr>
          <w:rFonts w:asciiTheme="minorEastAsia" w:eastAsiaTheme="minorEastAsia" w:hAnsiTheme="minorEastAsia" w:hint="eastAsia"/>
          <w:color w:val="444444"/>
          <w:sz w:val="24"/>
          <w:szCs w:val="24"/>
        </w:rPr>
        <w:t>降级到一个池，在这些池中它们被分配一个冷却时间，随着</w:t>
      </w:r>
      <w:r w:rsidR="003B62EC" w:rsidRPr="003B62EC">
        <w:rPr>
          <w:rFonts w:asciiTheme="minorEastAsia" w:eastAsiaTheme="minorEastAsia" w:hAnsiTheme="minorEastAsia" w:hint="eastAsia"/>
          <w:color w:val="444444"/>
          <w:sz w:val="24"/>
          <w:szCs w:val="24"/>
        </w:rPr>
        <w:t>故障</w:t>
      </w:r>
      <w:r w:rsidR="00A1370B">
        <w:rPr>
          <w:rFonts w:asciiTheme="minorEastAsia" w:eastAsiaTheme="minorEastAsia" w:hAnsiTheme="minorEastAsia" w:hint="eastAsia"/>
          <w:color w:val="444444"/>
          <w:sz w:val="24"/>
          <w:szCs w:val="24"/>
        </w:rPr>
        <w:t>的连续，</w:t>
      </w:r>
      <w:r w:rsidR="003B62EC" w:rsidRPr="003B62EC">
        <w:rPr>
          <w:rFonts w:asciiTheme="minorEastAsia" w:eastAsiaTheme="minorEastAsia" w:hAnsiTheme="minorEastAsia" w:hint="eastAsia"/>
          <w:color w:val="444444"/>
          <w:sz w:val="24"/>
          <w:szCs w:val="24"/>
        </w:rPr>
        <w:t>在重试之前</w:t>
      </w:r>
      <w:r w:rsidR="00A1370B">
        <w:rPr>
          <w:rFonts w:asciiTheme="minorEastAsia" w:eastAsiaTheme="minorEastAsia" w:hAnsiTheme="minorEastAsia" w:hint="eastAsia"/>
          <w:color w:val="444444"/>
          <w:sz w:val="24"/>
          <w:szCs w:val="24"/>
        </w:rPr>
        <w:t>冷却时间</w:t>
      </w:r>
      <w:r w:rsidR="003B62EC" w:rsidRPr="003B62EC">
        <w:rPr>
          <w:rFonts w:asciiTheme="minorEastAsia" w:eastAsiaTheme="minorEastAsia" w:hAnsiTheme="minorEastAsia" w:hint="eastAsia"/>
          <w:color w:val="444444"/>
          <w:sz w:val="24"/>
          <w:szCs w:val="24"/>
        </w:rPr>
        <w:t>增加。</w:t>
      </w:r>
      <w:r w:rsidR="00D4149E" w:rsidRPr="00D4149E">
        <w:rPr>
          <w:rFonts w:asciiTheme="minorEastAsia" w:eastAsiaTheme="minorEastAsia" w:hAnsiTheme="minorEastAsia" w:hint="eastAsia"/>
          <w:color w:val="444444"/>
          <w:sz w:val="24"/>
          <w:szCs w:val="24"/>
        </w:rPr>
        <w:t>一旦</w:t>
      </w:r>
      <w:r w:rsidR="00F80F46">
        <w:rPr>
          <w:rFonts w:asciiTheme="minorEastAsia" w:eastAsiaTheme="minorEastAsia" w:hAnsiTheme="minorEastAsia" w:hint="eastAsia"/>
          <w:color w:val="444444"/>
          <w:sz w:val="24"/>
          <w:szCs w:val="24"/>
        </w:rPr>
        <w:t>Sink</w:t>
      </w:r>
      <w:r w:rsidR="00D4149E" w:rsidRPr="00D4149E">
        <w:rPr>
          <w:rFonts w:asciiTheme="minorEastAsia" w:eastAsiaTheme="minorEastAsia" w:hAnsiTheme="minorEastAsia" w:hint="eastAsia"/>
          <w:color w:val="444444"/>
          <w:sz w:val="24"/>
          <w:szCs w:val="24"/>
        </w:rPr>
        <w:t>成功发送一个事件，它将恢复到活动池。</w:t>
      </w:r>
      <w:r w:rsidR="00B20AC7">
        <w:rPr>
          <w:rFonts w:asciiTheme="minorEastAsia" w:eastAsiaTheme="minorEastAsia" w:hAnsiTheme="minorEastAsia" w:hint="eastAsia"/>
          <w:color w:val="444444"/>
          <w:sz w:val="24"/>
          <w:szCs w:val="24"/>
        </w:rPr>
        <w:t xml:space="preserve"> Sink</w:t>
      </w:r>
      <w:r w:rsidR="00D4149E" w:rsidRPr="00D4149E">
        <w:rPr>
          <w:rFonts w:asciiTheme="minorEastAsia" w:eastAsiaTheme="minorEastAsia" w:hAnsiTheme="minorEastAsia" w:hint="eastAsia"/>
          <w:color w:val="444444"/>
          <w:sz w:val="24"/>
          <w:szCs w:val="24"/>
        </w:rPr>
        <w:t>具有与之相关的优先级，数量越大，优先级越高。</w:t>
      </w:r>
    </w:p>
    <w:p w14:paraId="15B6719A" w14:textId="708C85DD" w:rsidR="005E1CEC" w:rsidRDefault="005E1CEC" w:rsidP="00AB7C12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444444"/>
          <w:sz w:val="24"/>
          <w:szCs w:val="24"/>
        </w:rPr>
      </w:pPr>
      <w:r w:rsidRPr="005E1CEC">
        <w:rPr>
          <w:rFonts w:asciiTheme="minorEastAsia" w:eastAsiaTheme="minorEastAsia" w:hAnsiTheme="minorEastAsia" w:hint="eastAsia"/>
          <w:color w:val="444444"/>
          <w:sz w:val="24"/>
          <w:szCs w:val="24"/>
        </w:rPr>
        <w:t>例如，具有优先级为</w:t>
      </w:r>
      <w:r w:rsidR="004135EB">
        <w:rPr>
          <w:rFonts w:asciiTheme="minorEastAsia" w:eastAsiaTheme="minorEastAsia" w:hAnsiTheme="minorEastAsia"/>
          <w:color w:val="444444"/>
          <w:sz w:val="24"/>
          <w:szCs w:val="24"/>
        </w:rPr>
        <w:t>10</w:t>
      </w:r>
      <w:r w:rsidRPr="005E1CEC">
        <w:rPr>
          <w:rFonts w:asciiTheme="minorEastAsia" w:eastAsiaTheme="minorEastAsia" w:hAnsiTheme="minorEastAsia" w:hint="eastAsia"/>
          <w:color w:val="444444"/>
          <w:sz w:val="24"/>
          <w:szCs w:val="24"/>
        </w:rPr>
        <w:t>0的</w:t>
      </w:r>
      <w:r w:rsidR="004135EB">
        <w:rPr>
          <w:rFonts w:asciiTheme="minorEastAsia" w:eastAsiaTheme="minorEastAsia" w:hAnsiTheme="minorEastAsia" w:hint="eastAsia"/>
          <w:color w:val="444444"/>
          <w:sz w:val="24"/>
          <w:szCs w:val="24"/>
        </w:rPr>
        <w:t>sink</w:t>
      </w:r>
      <w:r w:rsidRPr="005E1CEC">
        <w:rPr>
          <w:rFonts w:asciiTheme="minorEastAsia" w:eastAsiaTheme="minorEastAsia" w:hAnsiTheme="minorEastAsia" w:hint="eastAsia"/>
          <w:color w:val="444444"/>
          <w:sz w:val="24"/>
          <w:szCs w:val="24"/>
        </w:rPr>
        <w:t>在优先级为80的Sink之前被激活。</w:t>
      </w:r>
      <w:r w:rsidR="00FF5F88" w:rsidRPr="00FF5F88">
        <w:rPr>
          <w:rFonts w:asciiTheme="minorEastAsia" w:eastAsiaTheme="minorEastAsia" w:hAnsiTheme="minorEastAsia" w:hint="eastAsia"/>
          <w:color w:val="444444"/>
          <w:sz w:val="24"/>
          <w:szCs w:val="24"/>
        </w:rPr>
        <w:t>如果在发送事件时汇聚失败，则接下来将尝试下一个具有最高优先级的</w:t>
      </w:r>
      <w:r w:rsidR="00906E00">
        <w:rPr>
          <w:rFonts w:asciiTheme="minorEastAsia" w:eastAsiaTheme="minorEastAsia" w:hAnsiTheme="minorEastAsia" w:hint="eastAsia"/>
          <w:color w:val="444444"/>
          <w:sz w:val="24"/>
          <w:szCs w:val="24"/>
        </w:rPr>
        <w:t>S</w:t>
      </w:r>
      <w:r w:rsidR="00906E00">
        <w:rPr>
          <w:rFonts w:asciiTheme="minorEastAsia" w:eastAsiaTheme="minorEastAsia" w:hAnsiTheme="minorEastAsia"/>
          <w:color w:val="444444"/>
          <w:sz w:val="24"/>
          <w:szCs w:val="24"/>
        </w:rPr>
        <w:t>ink</w:t>
      </w:r>
      <w:r w:rsidR="00FF5F88" w:rsidRPr="00FF5F88">
        <w:rPr>
          <w:rFonts w:asciiTheme="minorEastAsia" w:eastAsiaTheme="minorEastAsia" w:hAnsiTheme="minorEastAsia" w:hint="eastAsia"/>
          <w:color w:val="444444"/>
          <w:sz w:val="24"/>
          <w:szCs w:val="24"/>
        </w:rPr>
        <w:t>发送事件。</w:t>
      </w:r>
      <w:r w:rsidRPr="00A0041B">
        <w:rPr>
          <w:rFonts w:asciiTheme="minorEastAsia" w:eastAsiaTheme="minorEastAsia" w:hAnsiTheme="minorEastAsia" w:hint="eastAsia"/>
          <w:color w:val="444444"/>
          <w:sz w:val="24"/>
          <w:szCs w:val="24"/>
          <w:shd w:val="pct15" w:color="auto" w:fill="FFFFFF"/>
        </w:rPr>
        <w:t>如果没有指定优先级，则根据在配置中指定Sink的顺序来确定优先级。</w:t>
      </w:r>
    </w:p>
    <w:p w14:paraId="5216C0F2" w14:textId="636D5959" w:rsidR="00AB7C12" w:rsidRDefault="005677EB" w:rsidP="00D62BF0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444444"/>
          <w:sz w:val="24"/>
          <w:szCs w:val="24"/>
        </w:rPr>
      </w:pPr>
      <w:r w:rsidRPr="003D3140">
        <w:rPr>
          <w:rFonts w:asciiTheme="minorEastAsia" w:eastAsiaTheme="minorEastAsia" w:hAnsiTheme="minorEastAsia"/>
          <w:color w:val="444444"/>
          <w:sz w:val="24"/>
          <w:szCs w:val="24"/>
        </w:rPr>
        <w:t>示例配置如下所示：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330" w14:paraId="1DD95AEA" w14:textId="77777777" w:rsidTr="00320330">
        <w:tc>
          <w:tcPr>
            <w:tcW w:w="8296" w:type="dxa"/>
          </w:tcPr>
          <w:p w14:paraId="6B3A3D7A" w14:textId="77777777" w:rsidR="00E030D2" w:rsidRPr="00CE00BC" w:rsidRDefault="00E030D2" w:rsidP="00CE00BC">
            <w:r w:rsidRPr="00CE00BC">
              <w:t>a1.sinkgroups = g1</w:t>
            </w:r>
          </w:p>
          <w:p w14:paraId="34554F95" w14:textId="77777777" w:rsidR="00E030D2" w:rsidRPr="00CE00BC" w:rsidRDefault="00E030D2" w:rsidP="00CE00BC">
            <w:r w:rsidRPr="00CE00BC">
              <w:t>a1.sinkgroups.g1.sinks = k1 k2 k3</w:t>
            </w:r>
          </w:p>
          <w:p w14:paraId="47DACE16" w14:textId="77777777" w:rsidR="00E030D2" w:rsidRPr="00CE00BC" w:rsidRDefault="00E030D2" w:rsidP="00CE00BC">
            <w:r w:rsidRPr="00CE00BC">
              <w:t>a1.sinkgroups.g1.processor.type = failover</w:t>
            </w:r>
          </w:p>
          <w:p w14:paraId="3020FC5B" w14:textId="01890BD5" w:rsidR="00E030D2" w:rsidRPr="00CE00BC" w:rsidRDefault="00E030D2" w:rsidP="00CE00BC">
            <w:r w:rsidRPr="00CE00BC">
              <w:t>a1.sinkgroups.g1.processor.priority.k1 = 5</w:t>
            </w:r>
            <w:r w:rsidR="00980D05">
              <w:t xml:space="preserve">  #</w:t>
            </w:r>
            <w:r w:rsidR="00061B31" w:rsidRPr="00061B31">
              <w:rPr>
                <w:rFonts w:hint="eastAsia"/>
              </w:rPr>
              <w:t>优先级值</w:t>
            </w:r>
            <w:r w:rsidR="00495F35">
              <w:rPr>
                <w:rFonts w:hint="eastAsia"/>
              </w:rPr>
              <w:t xml:space="preserve">, </w:t>
            </w:r>
            <w:r w:rsidR="00495F35" w:rsidRPr="00495F35">
              <w:rPr>
                <w:rFonts w:hint="eastAsia"/>
              </w:rPr>
              <w:t>绝对值越大表示优先级越高</w:t>
            </w:r>
          </w:p>
          <w:p w14:paraId="7C7E0B24" w14:textId="77777777" w:rsidR="00E030D2" w:rsidRPr="00CE00BC" w:rsidRDefault="00E030D2" w:rsidP="00CE00BC">
            <w:r w:rsidRPr="00CE00BC">
              <w:t>a1.sinkgroups.g1.processor.priority.k2 = 7</w:t>
            </w:r>
          </w:p>
          <w:p w14:paraId="0A7E6D5A" w14:textId="77777777" w:rsidR="00E030D2" w:rsidRPr="00CE00BC" w:rsidRDefault="00E030D2" w:rsidP="00CE00BC">
            <w:r w:rsidRPr="00CE00BC">
              <w:t>a1.sinkgroups.g1.processor.priority.k3 = 6</w:t>
            </w:r>
          </w:p>
          <w:p w14:paraId="37D26780" w14:textId="51770E9A" w:rsidR="00320330" w:rsidRDefault="00E030D2" w:rsidP="008D413F">
            <w:pPr>
              <w:rPr>
                <w:rFonts w:asciiTheme="minorEastAsia" w:eastAsiaTheme="minorEastAsia" w:hAnsiTheme="minorEastAsia"/>
                <w:color w:val="444444"/>
                <w:sz w:val="24"/>
                <w:szCs w:val="24"/>
              </w:rPr>
            </w:pPr>
            <w:r w:rsidRPr="00CE00BC">
              <w:t>a1.sinkgroups.g1.processor.maxpenalty = 20000</w:t>
            </w:r>
            <w:r w:rsidR="00987C2A">
              <w:t xml:space="preserve"> </w:t>
            </w:r>
            <w:r w:rsidR="008D413F">
              <w:t xml:space="preserve"> #</w:t>
            </w:r>
            <w:r w:rsidR="008D413F" w:rsidRPr="008D413F">
              <w:rPr>
                <w:rFonts w:hint="eastAsia"/>
              </w:rPr>
              <w:t>失败的</w:t>
            </w:r>
            <w:r w:rsidR="008D413F">
              <w:rPr>
                <w:rFonts w:hint="eastAsia"/>
              </w:rPr>
              <w:t>S</w:t>
            </w:r>
            <w:r w:rsidR="008D413F">
              <w:t>ink</w:t>
            </w:r>
            <w:r w:rsidR="0075384E">
              <w:rPr>
                <w:rFonts w:hint="eastAsia"/>
              </w:rPr>
              <w:t>的最大回退期（</w:t>
            </w:r>
            <w:proofErr w:type="spellStart"/>
            <w:r w:rsidR="00A75E34" w:rsidRPr="00A75E34">
              <w:t>millis</w:t>
            </w:r>
            <w:proofErr w:type="spellEnd"/>
            <w:r w:rsidR="008D413F" w:rsidRPr="008D413F">
              <w:rPr>
                <w:rFonts w:hint="eastAsia"/>
              </w:rPr>
              <w:t>）</w:t>
            </w:r>
          </w:p>
        </w:tc>
      </w:tr>
    </w:tbl>
    <w:p w14:paraId="7CACA463" w14:textId="77777777" w:rsidR="003D2560" w:rsidRDefault="003D2560">
      <w:pPr>
        <w:widowControl/>
        <w:spacing w:line="240" w:lineRule="auto"/>
        <w:jc w:val="left"/>
        <w:rPr>
          <w:rFonts w:eastAsia="黑体"/>
          <w:b/>
          <w:bCs/>
          <w:kern w:val="44"/>
          <w:sz w:val="44"/>
          <w:szCs w:val="44"/>
        </w:rPr>
      </w:pPr>
      <w:r>
        <w:br w:type="page"/>
      </w:r>
    </w:p>
    <w:p w14:paraId="5A80BE17" w14:textId="020B014B" w:rsidR="00EC1162" w:rsidRPr="005772F3" w:rsidRDefault="00751BB6" w:rsidP="00EC1162">
      <w:pPr>
        <w:pStyle w:val="1"/>
      </w:pPr>
      <w:bookmarkStart w:id="13" w:name="_Toc10401968"/>
      <w:r>
        <w:lastRenderedPageBreak/>
        <w:t>Flume</w:t>
      </w:r>
      <w:r w:rsidR="00B526C5">
        <w:t>拦截器</w:t>
      </w:r>
      <w:r>
        <w:t>实战</w:t>
      </w:r>
      <w:r w:rsidR="00EC1162">
        <w:t>案例</w:t>
      </w:r>
      <w:bookmarkEnd w:id="13"/>
    </w:p>
    <w:p w14:paraId="0F522B3A" w14:textId="5D9770D0" w:rsidR="00145A5E" w:rsidRDefault="00221488" w:rsidP="00145A5E">
      <w:pPr>
        <w:pStyle w:val="2"/>
        <w:spacing w:line="288" w:lineRule="auto"/>
      </w:pPr>
      <w:bookmarkStart w:id="14" w:name="_Toc10401969"/>
      <w:r>
        <w:rPr>
          <w:rFonts w:hint="eastAsia"/>
        </w:rPr>
        <w:t>日志的采集和汇总</w:t>
      </w:r>
      <w:bookmarkEnd w:id="14"/>
    </w:p>
    <w:p w14:paraId="27C253B1" w14:textId="3E3CFC2D" w:rsidR="00865299" w:rsidRDefault="00870D8F" w:rsidP="00865299">
      <w:pPr>
        <w:pStyle w:val="3"/>
      </w:pPr>
      <w:bookmarkStart w:id="15" w:name="_Toc10401970"/>
      <w:r>
        <w:rPr>
          <w:rFonts w:hint="eastAsia"/>
        </w:rPr>
        <w:t>案例场景</w:t>
      </w:r>
      <w:bookmarkEnd w:id="15"/>
    </w:p>
    <w:p w14:paraId="0437EAAF" w14:textId="77777777" w:rsidR="00BA136F" w:rsidRPr="008823A2" w:rsidRDefault="00BA136F" w:rsidP="00DD427D">
      <w:pPr>
        <w:spacing w:line="360" w:lineRule="auto"/>
        <w:ind w:firstLine="420"/>
        <w:rPr>
          <w:rFonts w:asciiTheme="minorEastAsia" w:eastAsiaTheme="minorEastAsia" w:hAnsiTheme="minorEastAsia" w:cs="宋体"/>
          <w:sz w:val="24"/>
          <w:szCs w:val="28"/>
        </w:rPr>
      </w:pPr>
      <w:r w:rsidRPr="008823A2">
        <w:rPr>
          <w:rFonts w:asciiTheme="minorEastAsia" w:eastAsiaTheme="minorEastAsia" w:hAnsiTheme="minorEastAsia" w:cs="宋体"/>
          <w:sz w:val="24"/>
          <w:szCs w:val="28"/>
        </w:rPr>
        <w:t>A</w:t>
      </w: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、</w:t>
      </w:r>
      <w:r w:rsidRPr="008823A2">
        <w:rPr>
          <w:rFonts w:asciiTheme="minorEastAsia" w:eastAsiaTheme="minorEastAsia" w:hAnsiTheme="minorEastAsia" w:cs="宋体"/>
          <w:sz w:val="24"/>
          <w:szCs w:val="28"/>
        </w:rPr>
        <w:t>B</w:t>
      </w: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两台日志服务机器实时生产日志主要类型为</w:t>
      </w:r>
      <w:r w:rsidRPr="008823A2">
        <w:rPr>
          <w:rFonts w:asciiTheme="minorEastAsia" w:eastAsiaTheme="minorEastAsia" w:hAnsiTheme="minorEastAsia" w:cs="宋体"/>
          <w:sz w:val="24"/>
          <w:szCs w:val="28"/>
        </w:rPr>
        <w:t>access.log</w:t>
      </w: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、</w:t>
      </w:r>
      <w:r w:rsidRPr="008823A2">
        <w:rPr>
          <w:rFonts w:asciiTheme="minorEastAsia" w:eastAsiaTheme="minorEastAsia" w:hAnsiTheme="minorEastAsia" w:cs="宋体"/>
          <w:sz w:val="24"/>
          <w:szCs w:val="28"/>
        </w:rPr>
        <w:t>nginx.log</w:t>
      </w: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、</w:t>
      </w:r>
      <w:r w:rsidRPr="008823A2">
        <w:rPr>
          <w:rFonts w:asciiTheme="minorEastAsia" w:eastAsiaTheme="minorEastAsia" w:hAnsiTheme="minorEastAsia" w:cs="宋体"/>
          <w:sz w:val="24"/>
          <w:szCs w:val="28"/>
        </w:rPr>
        <w:t>web.</w:t>
      </w:r>
      <w:proofErr w:type="gramStart"/>
      <w:r w:rsidRPr="008823A2">
        <w:rPr>
          <w:rFonts w:asciiTheme="minorEastAsia" w:eastAsiaTheme="minorEastAsia" w:hAnsiTheme="minorEastAsia" w:cs="宋体"/>
          <w:sz w:val="24"/>
          <w:szCs w:val="28"/>
        </w:rPr>
        <w:t>log</w:t>
      </w:r>
      <w:proofErr w:type="gramEnd"/>
      <w:r w:rsidRPr="008823A2">
        <w:rPr>
          <w:rFonts w:asciiTheme="minorEastAsia" w:eastAsiaTheme="minorEastAsia" w:hAnsiTheme="minorEastAsia" w:cs="宋体"/>
          <w:sz w:val="24"/>
          <w:szCs w:val="28"/>
        </w:rPr>
        <w:t xml:space="preserve"> </w:t>
      </w:r>
    </w:p>
    <w:p w14:paraId="7032E8D4" w14:textId="77777777" w:rsidR="00BA136F" w:rsidRPr="00BF228F" w:rsidRDefault="00BA136F" w:rsidP="008823A2">
      <w:pPr>
        <w:spacing w:line="360" w:lineRule="auto"/>
        <w:rPr>
          <w:rFonts w:asciiTheme="minorEastAsia" w:eastAsiaTheme="minorEastAsia" w:hAnsiTheme="minorEastAsia" w:cs="宋体"/>
          <w:b/>
          <w:sz w:val="24"/>
          <w:szCs w:val="28"/>
        </w:rPr>
      </w:pPr>
      <w:r w:rsidRPr="00BF228F">
        <w:rPr>
          <w:rFonts w:asciiTheme="minorEastAsia" w:eastAsiaTheme="minorEastAsia" w:hAnsiTheme="minorEastAsia" w:cs="宋体" w:hint="eastAsia"/>
          <w:b/>
          <w:sz w:val="24"/>
          <w:szCs w:val="28"/>
        </w:rPr>
        <w:t>现在要求：</w:t>
      </w:r>
    </w:p>
    <w:p w14:paraId="632D823B" w14:textId="77777777" w:rsidR="00BA136F" w:rsidRPr="008823A2" w:rsidRDefault="00BA136F" w:rsidP="00BF228F">
      <w:pPr>
        <w:spacing w:line="360" w:lineRule="auto"/>
        <w:ind w:firstLine="420"/>
        <w:rPr>
          <w:rFonts w:asciiTheme="minorEastAsia" w:eastAsiaTheme="minorEastAsia" w:hAnsiTheme="minorEastAsia" w:cs="宋体"/>
          <w:sz w:val="24"/>
          <w:szCs w:val="28"/>
        </w:rPr>
      </w:pP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把</w:t>
      </w:r>
      <w:r w:rsidRPr="008823A2">
        <w:rPr>
          <w:rFonts w:asciiTheme="minorEastAsia" w:eastAsiaTheme="minorEastAsia" w:hAnsiTheme="minorEastAsia" w:cs="宋体"/>
          <w:sz w:val="24"/>
          <w:szCs w:val="28"/>
        </w:rPr>
        <w:t>A</w:t>
      </w: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、</w:t>
      </w:r>
      <w:r w:rsidRPr="008823A2">
        <w:rPr>
          <w:rFonts w:asciiTheme="minorEastAsia" w:eastAsiaTheme="minorEastAsia" w:hAnsiTheme="minorEastAsia" w:cs="宋体"/>
          <w:sz w:val="24"/>
          <w:szCs w:val="28"/>
        </w:rPr>
        <w:t xml:space="preserve">B </w:t>
      </w: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机器中的</w:t>
      </w:r>
      <w:r w:rsidRPr="008823A2">
        <w:rPr>
          <w:rFonts w:asciiTheme="minorEastAsia" w:eastAsiaTheme="minorEastAsia" w:hAnsiTheme="minorEastAsia" w:cs="宋体"/>
          <w:sz w:val="24"/>
          <w:szCs w:val="28"/>
        </w:rPr>
        <w:t>access.log</w:t>
      </w: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、</w:t>
      </w:r>
      <w:r w:rsidRPr="008823A2">
        <w:rPr>
          <w:rFonts w:asciiTheme="minorEastAsia" w:eastAsiaTheme="minorEastAsia" w:hAnsiTheme="minorEastAsia" w:cs="宋体"/>
          <w:sz w:val="24"/>
          <w:szCs w:val="28"/>
        </w:rPr>
        <w:t>nginx.log</w:t>
      </w: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、</w:t>
      </w:r>
      <w:r w:rsidRPr="008823A2">
        <w:rPr>
          <w:rFonts w:asciiTheme="minorEastAsia" w:eastAsiaTheme="minorEastAsia" w:hAnsiTheme="minorEastAsia" w:cs="宋体"/>
          <w:sz w:val="24"/>
          <w:szCs w:val="28"/>
        </w:rPr>
        <w:t xml:space="preserve">web.log </w:t>
      </w: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采集汇总到</w:t>
      </w:r>
      <w:r w:rsidRPr="008823A2">
        <w:rPr>
          <w:rFonts w:asciiTheme="minorEastAsia" w:eastAsiaTheme="minorEastAsia" w:hAnsiTheme="minorEastAsia" w:cs="宋体"/>
          <w:sz w:val="24"/>
          <w:szCs w:val="28"/>
        </w:rPr>
        <w:t>C</w:t>
      </w: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机器上然后统一收集到</w:t>
      </w:r>
      <w:proofErr w:type="spellStart"/>
      <w:r w:rsidRPr="008823A2">
        <w:rPr>
          <w:rFonts w:asciiTheme="minorEastAsia" w:eastAsiaTheme="minorEastAsia" w:hAnsiTheme="minorEastAsia" w:cs="宋体"/>
          <w:sz w:val="24"/>
          <w:szCs w:val="28"/>
        </w:rPr>
        <w:t>hdfs</w:t>
      </w:r>
      <w:proofErr w:type="spellEnd"/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中。</w:t>
      </w:r>
    </w:p>
    <w:p w14:paraId="63E9EDF8" w14:textId="3E072B1C" w:rsidR="00BA136F" w:rsidRPr="008823A2" w:rsidRDefault="00BA136F" w:rsidP="00BF228F">
      <w:pPr>
        <w:spacing w:line="360" w:lineRule="auto"/>
        <w:ind w:firstLine="420"/>
        <w:rPr>
          <w:rFonts w:asciiTheme="minorEastAsia" w:eastAsiaTheme="minorEastAsia" w:hAnsiTheme="minorEastAsia" w:cs="宋体"/>
          <w:sz w:val="24"/>
          <w:szCs w:val="28"/>
        </w:rPr>
      </w:pPr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但是在</w:t>
      </w:r>
      <w:proofErr w:type="spellStart"/>
      <w:r w:rsidRPr="008823A2">
        <w:rPr>
          <w:rFonts w:asciiTheme="minorEastAsia" w:eastAsiaTheme="minorEastAsia" w:hAnsiTheme="minorEastAsia" w:cs="宋体"/>
          <w:sz w:val="24"/>
          <w:szCs w:val="28"/>
        </w:rPr>
        <w:t>hdfs</w:t>
      </w:r>
      <w:proofErr w:type="spellEnd"/>
      <w:r w:rsidRPr="008823A2">
        <w:rPr>
          <w:rFonts w:asciiTheme="minorEastAsia" w:eastAsiaTheme="minorEastAsia" w:hAnsiTheme="minorEastAsia" w:cs="宋体" w:hint="eastAsia"/>
          <w:sz w:val="24"/>
          <w:szCs w:val="28"/>
        </w:rPr>
        <w:t>中要求的目录为：</w:t>
      </w:r>
    </w:p>
    <w:p w14:paraId="6451D8E6" w14:textId="54AC01E5" w:rsidR="00BA136F" w:rsidRPr="008823A2" w:rsidRDefault="00BA136F" w:rsidP="008823A2">
      <w:pPr>
        <w:spacing w:line="360" w:lineRule="auto"/>
        <w:rPr>
          <w:rFonts w:asciiTheme="minorEastAsia" w:eastAsiaTheme="minorEastAsia" w:hAnsiTheme="minorEastAsia" w:cs="宋体"/>
          <w:sz w:val="24"/>
          <w:szCs w:val="28"/>
        </w:rPr>
      </w:pPr>
      <w:r w:rsidRPr="008823A2">
        <w:rPr>
          <w:rFonts w:asciiTheme="minorEastAsia" w:eastAsiaTheme="minorEastAsia" w:hAnsiTheme="minorEastAsia" w:cs="宋体"/>
          <w:sz w:val="24"/>
          <w:szCs w:val="28"/>
        </w:rPr>
        <w:t>/source/logs/access/20160101/**</w:t>
      </w:r>
    </w:p>
    <w:p w14:paraId="32FACB45" w14:textId="00ADFA23" w:rsidR="00BA136F" w:rsidRPr="008823A2" w:rsidRDefault="00BA136F" w:rsidP="008823A2">
      <w:pPr>
        <w:spacing w:line="360" w:lineRule="auto"/>
        <w:rPr>
          <w:rFonts w:asciiTheme="minorEastAsia" w:eastAsiaTheme="minorEastAsia" w:hAnsiTheme="minorEastAsia" w:cs="宋体"/>
          <w:sz w:val="24"/>
          <w:szCs w:val="28"/>
        </w:rPr>
      </w:pPr>
      <w:r w:rsidRPr="008823A2">
        <w:rPr>
          <w:rFonts w:asciiTheme="minorEastAsia" w:eastAsiaTheme="minorEastAsia" w:hAnsiTheme="minorEastAsia" w:cs="宋体"/>
          <w:sz w:val="24"/>
          <w:szCs w:val="28"/>
        </w:rPr>
        <w:t>/source/logs/</w:t>
      </w:r>
      <w:proofErr w:type="spellStart"/>
      <w:r w:rsidRPr="008823A2">
        <w:rPr>
          <w:rFonts w:asciiTheme="minorEastAsia" w:eastAsiaTheme="minorEastAsia" w:hAnsiTheme="minorEastAsia" w:cs="宋体"/>
          <w:sz w:val="24"/>
          <w:szCs w:val="28"/>
        </w:rPr>
        <w:t>nginx</w:t>
      </w:r>
      <w:proofErr w:type="spellEnd"/>
      <w:r w:rsidRPr="008823A2">
        <w:rPr>
          <w:rFonts w:asciiTheme="minorEastAsia" w:eastAsiaTheme="minorEastAsia" w:hAnsiTheme="minorEastAsia" w:cs="宋体"/>
          <w:sz w:val="24"/>
          <w:szCs w:val="28"/>
        </w:rPr>
        <w:t>/20160101/**</w:t>
      </w:r>
    </w:p>
    <w:p w14:paraId="5A54D621" w14:textId="02FA4834" w:rsidR="00BA136F" w:rsidRPr="008823A2" w:rsidRDefault="00BA136F" w:rsidP="008823A2">
      <w:pPr>
        <w:spacing w:line="360" w:lineRule="auto"/>
        <w:rPr>
          <w:rFonts w:asciiTheme="minorEastAsia" w:eastAsiaTheme="minorEastAsia" w:hAnsiTheme="minorEastAsia" w:cs="宋体"/>
          <w:sz w:val="24"/>
          <w:szCs w:val="28"/>
        </w:rPr>
      </w:pPr>
      <w:r w:rsidRPr="008823A2">
        <w:rPr>
          <w:rFonts w:asciiTheme="minorEastAsia" w:eastAsiaTheme="minorEastAsia" w:hAnsiTheme="minorEastAsia" w:cs="宋体"/>
          <w:sz w:val="24"/>
          <w:szCs w:val="28"/>
        </w:rPr>
        <w:t>/source/logs/web/20160101/**</w:t>
      </w:r>
    </w:p>
    <w:p w14:paraId="651183C4" w14:textId="56B0B0EE" w:rsidR="00865299" w:rsidRDefault="00C109EC" w:rsidP="00865299">
      <w:pPr>
        <w:pStyle w:val="3"/>
      </w:pPr>
      <w:bookmarkStart w:id="16" w:name="_Toc10401971"/>
      <w:r>
        <w:rPr>
          <w:noProof/>
        </w:rPr>
        <w:drawing>
          <wp:anchor distT="0" distB="0" distL="114300" distR="114300" simplePos="0" relativeHeight="251662336" behindDoc="1" locked="0" layoutInCell="1" allowOverlap="1" wp14:anchorId="39D30C83" wp14:editId="0444FC45">
            <wp:simplePos x="0" y="0"/>
            <wp:positionH relativeFrom="column">
              <wp:posOffset>-83820</wp:posOffset>
            </wp:positionH>
            <wp:positionV relativeFrom="paragraph">
              <wp:posOffset>499110</wp:posOffset>
            </wp:positionV>
            <wp:extent cx="5274310" cy="1986915"/>
            <wp:effectExtent l="0" t="0" r="2540" b="0"/>
            <wp:wrapTight wrapText="bothSides">
              <wp:wrapPolygon edited="0">
                <wp:start x="0" y="0"/>
                <wp:lineTo x="0" y="21331"/>
                <wp:lineTo x="21532" y="21331"/>
                <wp:lineTo x="21532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F3E">
        <w:rPr>
          <w:rFonts w:hint="eastAsia"/>
        </w:rPr>
        <w:t>场景分析</w:t>
      </w:r>
      <w:bookmarkEnd w:id="16"/>
    </w:p>
    <w:p w14:paraId="30BCF5DF" w14:textId="195E13D7" w:rsidR="000A14C6" w:rsidRDefault="000A14C6" w:rsidP="000A14C6">
      <w:pPr>
        <w:rPr>
          <w:noProof/>
        </w:rPr>
      </w:pPr>
    </w:p>
    <w:p w14:paraId="6BF8E791" w14:textId="26BD8BF1" w:rsidR="00865299" w:rsidRDefault="00BB4310" w:rsidP="00865299">
      <w:pPr>
        <w:pStyle w:val="3"/>
      </w:pPr>
      <w:bookmarkStart w:id="17" w:name="_Toc10401972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A473E93" wp14:editId="577654EF">
            <wp:simplePos x="0" y="0"/>
            <wp:positionH relativeFrom="column">
              <wp:posOffset>-45720</wp:posOffset>
            </wp:positionH>
            <wp:positionV relativeFrom="paragraph">
              <wp:posOffset>373380</wp:posOffset>
            </wp:positionV>
            <wp:extent cx="5274310" cy="2449050"/>
            <wp:effectExtent l="0" t="0" r="2540" b="8890"/>
            <wp:wrapTight wrapText="bothSides">
              <wp:wrapPolygon edited="0">
                <wp:start x="0" y="0"/>
                <wp:lineTo x="0" y="21510"/>
                <wp:lineTo x="21532" y="21510"/>
                <wp:lineTo x="2153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3DA7">
        <w:rPr>
          <w:rFonts w:hint="eastAsia"/>
        </w:rPr>
        <w:t>数据流程处理分析</w:t>
      </w:r>
      <w:bookmarkEnd w:id="17"/>
    </w:p>
    <w:p w14:paraId="11BE016E" w14:textId="1BF4F0B5" w:rsidR="00CC7CA5" w:rsidRPr="007E143C" w:rsidRDefault="005B5968" w:rsidP="00CC7CA5">
      <w:pPr>
        <w:pStyle w:val="3"/>
      </w:pPr>
      <w:bookmarkStart w:id="18" w:name="_Toc10401973"/>
      <w:r>
        <w:rPr>
          <w:rFonts w:hint="eastAsia"/>
        </w:rPr>
        <w:t>功能</w:t>
      </w:r>
      <w:r w:rsidR="005B3710">
        <w:rPr>
          <w:rFonts w:hint="eastAsia"/>
        </w:rPr>
        <w:t>实现</w:t>
      </w:r>
      <w:bookmarkEnd w:id="18"/>
    </w:p>
    <w:p w14:paraId="276BCEA4" w14:textId="77777777" w:rsidR="00694794" w:rsidRPr="00694794" w:rsidRDefault="00CC7CA5" w:rsidP="00E54994">
      <w:pPr>
        <w:widowControl/>
        <w:numPr>
          <w:ilvl w:val="0"/>
          <w:numId w:val="5"/>
        </w:numPr>
        <w:spacing w:line="240" w:lineRule="auto"/>
        <w:rPr>
          <w:rFonts w:cs="宋体"/>
        </w:rPr>
      </w:pPr>
      <w:r>
        <w:rPr>
          <w:rFonts w:cs="宋体" w:hint="eastAsia"/>
          <w:sz w:val="24"/>
          <w:szCs w:val="24"/>
        </w:rPr>
        <w:t>在服务器</w:t>
      </w:r>
      <w:r>
        <w:rPr>
          <w:rFonts w:cs="宋体"/>
          <w:sz w:val="24"/>
          <w:szCs w:val="24"/>
        </w:rPr>
        <w:t>A</w:t>
      </w:r>
      <w:r>
        <w:rPr>
          <w:rFonts w:cs="宋体" w:hint="eastAsia"/>
          <w:sz w:val="24"/>
          <w:szCs w:val="24"/>
        </w:rPr>
        <w:t>和服务器</w:t>
      </w:r>
      <w:r>
        <w:rPr>
          <w:rFonts w:cs="宋体"/>
          <w:sz w:val="24"/>
          <w:szCs w:val="24"/>
        </w:rPr>
        <w:t>B</w:t>
      </w:r>
      <w:r>
        <w:rPr>
          <w:rFonts w:cs="宋体" w:hint="eastAsia"/>
          <w:sz w:val="24"/>
          <w:szCs w:val="24"/>
        </w:rPr>
        <w:t>上</w:t>
      </w:r>
    </w:p>
    <w:p w14:paraId="41499248" w14:textId="4050EC0E" w:rsidR="00CC7CA5" w:rsidRDefault="00CC7CA5" w:rsidP="00694794">
      <w:pPr>
        <w:widowControl/>
        <w:spacing w:line="240" w:lineRule="auto"/>
        <w:ind w:left="820" w:firstLine="20"/>
        <w:rPr>
          <w:rFonts w:cs="宋体"/>
        </w:rPr>
      </w:pPr>
      <w:r>
        <w:rPr>
          <w:rFonts w:cs="宋体" w:hint="eastAsia"/>
          <w:sz w:val="24"/>
          <w:szCs w:val="24"/>
        </w:rPr>
        <w:t>创建配置文件</w:t>
      </w:r>
      <w:r>
        <w:rPr>
          <w:rFonts w:cs="宋体"/>
          <w:sz w:val="24"/>
          <w:szCs w:val="24"/>
        </w:rPr>
        <w:tab/>
      </w:r>
      <w:proofErr w:type="spellStart"/>
      <w:r>
        <w:rPr>
          <w:rFonts w:cs="宋体"/>
          <w:sz w:val="24"/>
          <w:szCs w:val="24"/>
        </w:rPr>
        <w:t>exec_source_avro_sink.</w:t>
      </w:r>
      <w:proofErr w:type="gramStart"/>
      <w:r>
        <w:rPr>
          <w:rFonts w:cs="宋体"/>
          <w:sz w:val="24"/>
          <w:szCs w:val="24"/>
        </w:rPr>
        <w:t>conf</w:t>
      </w:r>
      <w:proofErr w:type="spellEnd"/>
      <w:proofErr w:type="gramEnd"/>
    </w:p>
    <w:p w14:paraId="3E7DAC46" w14:textId="77777777" w:rsidR="00CC7CA5" w:rsidRDefault="00CC7CA5" w:rsidP="00CC7CA5">
      <w:pPr>
        <w:ind w:left="400"/>
        <w:rPr>
          <w:rFonts w:cs="宋体"/>
          <w:sz w:val="24"/>
          <w:szCs w:val="24"/>
        </w:rPr>
      </w:pPr>
    </w:p>
    <w:p w14:paraId="7646C448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 Name the components on this agent</w:t>
      </w:r>
    </w:p>
    <w:p w14:paraId="13E4E99B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 = r1 r2 r3</w:t>
      </w:r>
    </w:p>
    <w:p w14:paraId="4FE2A511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 = k1</w:t>
      </w:r>
    </w:p>
    <w:p w14:paraId="44E35B23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a1.channels = c1</w:t>
      </w:r>
    </w:p>
    <w:p w14:paraId="612C1F03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</w:p>
    <w:p w14:paraId="74AE92FF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 Describe/configure the source</w:t>
      </w:r>
    </w:p>
    <w:p w14:paraId="684A49D4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a1.sources.r1.type = exec</w:t>
      </w:r>
    </w:p>
    <w:p w14:paraId="04FF3A56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a1.sources.r1.command = tail -F /root/data/access.log</w:t>
      </w:r>
    </w:p>
    <w:p w14:paraId="4E6DB36F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a1.sources.r1.interceptors = i1</w:t>
      </w:r>
    </w:p>
    <w:p w14:paraId="61897A05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a1.sources.r1.interceptors.i1.type = static</w:t>
      </w:r>
    </w:p>
    <w:p w14:paraId="721B03B4" w14:textId="2636992F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##  static</w:t>
      </w:r>
      <w:r>
        <w:rPr>
          <w:rFonts w:cs="宋体" w:hint="eastAsia"/>
          <w:sz w:val="28"/>
          <w:szCs w:val="28"/>
        </w:rPr>
        <w:t>拦截器的功能就是往采集到的数据的</w:t>
      </w:r>
      <w:r>
        <w:rPr>
          <w:rFonts w:cs="宋体"/>
          <w:sz w:val="28"/>
          <w:szCs w:val="28"/>
        </w:rPr>
        <w:t>header</w:t>
      </w:r>
      <w:r>
        <w:rPr>
          <w:rFonts w:cs="宋体" w:hint="eastAsia"/>
          <w:sz w:val="28"/>
          <w:szCs w:val="28"/>
        </w:rPr>
        <w:t>中插入自</w:t>
      </w:r>
      <w:r w:rsidR="00D360CA" w:rsidRPr="00D360CA">
        <w:rPr>
          <w:rFonts w:cs="宋体"/>
          <w:sz w:val="28"/>
          <w:szCs w:val="28"/>
        </w:rPr>
        <w:t>##</w:t>
      </w:r>
      <w:r w:rsidR="00D360CA">
        <w:rPr>
          <w:rFonts w:cs="宋体"/>
          <w:sz w:val="28"/>
          <w:szCs w:val="28"/>
        </w:rPr>
        <w:tab/>
        <w:t xml:space="preserve"> </w:t>
      </w:r>
      <w:r>
        <w:rPr>
          <w:rFonts w:cs="宋体" w:hint="eastAsia"/>
          <w:sz w:val="28"/>
          <w:szCs w:val="28"/>
        </w:rPr>
        <w:t>己定义的</w:t>
      </w:r>
      <w:r>
        <w:rPr>
          <w:rFonts w:cs="宋体"/>
          <w:sz w:val="28"/>
          <w:szCs w:val="28"/>
        </w:rPr>
        <w:t>key-value</w:t>
      </w:r>
      <w:r>
        <w:rPr>
          <w:rFonts w:cs="宋体" w:hint="eastAsia"/>
          <w:sz w:val="28"/>
          <w:szCs w:val="28"/>
        </w:rPr>
        <w:t>对</w:t>
      </w:r>
    </w:p>
    <w:p w14:paraId="116A1431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a1.sources.r1.interceptors.i1.key = type</w:t>
      </w:r>
    </w:p>
    <w:p w14:paraId="2D9562C2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a1.sources.r1.interceptors.i1.value = access</w:t>
      </w:r>
    </w:p>
    <w:p w14:paraId="56FA86D7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</w:p>
    <w:p w14:paraId="6413C231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a1.sources.r2.type = exec</w:t>
      </w:r>
    </w:p>
    <w:p w14:paraId="650DB4B4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a1.sources.r2.command = tail -F /root/data/nginx.log</w:t>
      </w:r>
    </w:p>
    <w:p w14:paraId="59DA549A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a1.sources.r2.interceptors = i2</w:t>
      </w:r>
    </w:p>
    <w:p w14:paraId="27EC7169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a1.sources.r2.interceptors.i2.type = static</w:t>
      </w:r>
    </w:p>
    <w:p w14:paraId="34C79E57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a1.sources.r2.interceptors.i2.key = type</w:t>
      </w:r>
    </w:p>
    <w:p w14:paraId="6912373C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lastRenderedPageBreak/>
        <w:t xml:space="preserve">a1.sources.r2.interceptors.i2.value = </w:t>
      </w:r>
      <w:proofErr w:type="spellStart"/>
      <w:r>
        <w:rPr>
          <w:rFonts w:cs="宋体"/>
          <w:sz w:val="28"/>
          <w:szCs w:val="28"/>
        </w:rPr>
        <w:t>nginx</w:t>
      </w:r>
      <w:proofErr w:type="spellEnd"/>
    </w:p>
    <w:p w14:paraId="7ADDEB82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</w:p>
    <w:p w14:paraId="2EA0DDF4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a1.sources.r3.type = exec</w:t>
      </w:r>
    </w:p>
    <w:p w14:paraId="6C6F99B4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a1.sources.r3.command = tail -F /root/data/web.log</w:t>
      </w:r>
    </w:p>
    <w:p w14:paraId="106873D9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a1.sources.r3.interceptors = i3</w:t>
      </w:r>
    </w:p>
    <w:p w14:paraId="1230FD37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a1.sources.r3.interceptors.i3.type = static</w:t>
      </w:r>
    </w:p>
    <w:p w14:paraId="7C6ECEFD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a1.sources.r3.interceptors.i3.key = type</w:t>
      </w:r>
    </w:p>
    <w:p w14:paraId="4207BFF6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a1.sources.r3.interceptors.i3.value = web</w:t>
      </w:r>
    </w:p>
    <w:p w14:paraId="3E5C2A8A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</w:p>
    <w:p w14:paraId="70D8D8BB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 Describe the sink</w:t>
      </w:r>
    </w:p>
    <w:p w14:paraId="49FF6DA7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a1.sinks.k1.type = </w:t>
      </w:r>
      <w:proofErr w:type="spellStart"/>
      <w:r>
        <w:rPr>
          <w:rFonts w:cs="宋体"/>
          <w:sz w:val="28"/>
          <w:szCs w:val="28"/>
        </w:rPr>
        <w:t>avro</w:t>
      </w:r>
      <w:proofErr w:type="spellEnd"/>
    </w:p>
    <w:p w14:paraId="671E72E9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a1.sinks.k1.hostname = 192.168.200.101</w:t>
      </w:r>
    </w:p>
    <w:p w14:paraId="162B4D48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a1.sinks.k1.port = 41414</w:t>
      </w:r>
    </w:p>
    <w:p w14:paraId="16408792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</w:p>
    <w:p w14:paraId="449D994C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 Use a channel which buffers events in memory</w:t>
      </w:r>
    </w:p>
    <w:p w14:paraId="6D0EC75B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a1.channels.c1.type = memory</w:t>
      </w:r>
    </w:p>
    <w:p w14:paraId="6B02EA96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a1.channels.c1.capacity = 20000</w:t>
      </w:r>
    </w:p>
    <w:p w14:paraId="69EE787F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a1.channels.c1.transactionCapacity = 10000</w:t>
      </w:r>
    </w:p>
    <w:p w14:paraId="7C9191A6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</w:p>
    <w:p w14:paraId="778D949F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 Bind the source and sink to the channel</w:t>
      </w:r>
    </w:p>
    <w:p w14:paraId="0D8B99C4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a1.sources.r1.channels = c1</w:t>
      </w:r>
    </w:p>
    <w:p w14:paraId="3F96AD60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a1.sources.r2.channels = c1</w:t>
      </w:r>
    </w:p>
    <w:p w14:paraId="1286060F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a1.sources.r3.channels = c1</w:t>
      </w:r>
    </w:p>
    <w:p w14:paraId="3AA31A2F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a1.sinks.k1.channel = c1</w:t>
      </w:r>
    </w:p>
    <w:p w14:paraId="3C4A25CC" w14:textId="77777777" w:rsidR="00CC7CA5" w:rsidRDefault="00CC7CA5" w:rsidP="00CC7CA5">
      <w:pPr>
        <w:rPr>
          <w:rFonts w:cs="宋体"/>
          <w:sz w:val="28"/>
          <w:szCs w:val="28"/>
        </w:rPr>
      </w:pPr>
    </w:p>
    <w:p w14:paraId="0398D5FC" w14:textId="199C0EF0" w:rsidR="00CC7CA5" w:rsidRDefault="00CC7CA5" w:rsidP="00E54994">
      <w:pPr>
        <w:widowControl/>
        <w:numPr>
          <w:ilvl w:val="0"/>
          <w:numId w:val="5"/>
        </w:numPr>
        <w:spacing w:line="240" w:lineRule="auto"/>
        <w:rPr>
          <w:rFonts w:cs="宋体"/>
        </w:rPr>
      </w:pPr>
      <w:r>
        <w:rPr>
          <w:rFonts w:cs="宋体" w:hint="eastAsia"/>
          <w:sz w:val="24"/>
          <w:szCs w:val="24"/>
        </w:rPr>
        <w:t>在服务器</w:t>
      </w:r>
      <w:r>
        <w:rPr>
          <w:rFonts w:cs="宋体"/>
          <w:sz w:val="24"/>
          <w:szCs w:val="24"/>
        </w:rPr>
        <w:t>C</w:t>
      </w:r>
      <w:r>
        <w:rPr>
          <w:rFonts w:cs="宋体" w:hint="eastAsia"/>
          <w:sz w:val="24"/>
          <w:szCs w:val="24"/>
        </w:rPr>
        <w:t>上创建配置文件</w:t>
      </w:r>
      <w:r>
        <w:rPr>
          <w:rFonts w:cs="宋体"/>
          <w:sz w:val="24"/>
          <w:szCs w:val="24"/>
        </w:rPr>
        <w:tab/>
      </w:r>
      <w:proofErr w:type="spellStart"/>
      <w:r>
        <w:rPr>
          <w:rFonts w:cs="宋体"/>
          <w:sz w:val="24"/>
          <w:szCs w:val="24"/>
        </w:rPr>
        <w:t>avro_source_hdfs_sink.conf</w:t>
      </w:r>
      <w:proofErr w:type="spellEnd"/>
      <w:r>
        <w:rPr>
          <w:rFonts w:cs="宋体"/>
          <w:sz w:val="24"/>
          <w:szCs w:val="24"/>
        </w:rPr>
        <w:t xml:space="preserve">  </w:t>
      </w:r>
      <w:r>
        <w:rPr>
          <w:rFonts w:cs="宋体" w:hint="eastAsia"/>
          <w:sz w:val="24"/>
          <w:szCs w:val="24"/>
        </w:rPr>
        <w:t>文件内容为</w:t>
      </w:r>
    </w:p>
    <w:p w14:paraId="087838C6" w14:textId="77777777" w:rsidR="00CC7CA5" w:rsidRDefault="00CC7CA5" w:rsidP="00913C3E">
      <w:pPr>
        <w:rPr>
          <w:rFonts w:cs="宋体"/>
          <w:sz w:val="28"/>
          <w:szCs w:val="28"/>
        </w:rPr>
      </w:pPr>
    </w:p>
    <w:p w14:paraId="0726A7AD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定义</w:t>
      </w:r>
      <w:r>
        <w:rPr>
          <w:rFonts w:cs="宋体"/>
          <w:sz w:val="28"/>
          <w:szCs w:val="28"/>
        </w:rPr>
        <w:t>agent</w:t>
      </w:r>
      <w:r>
        <w:rPr>
          <w:rFonts w:cs="宋体" w:hint="eastAsia"/>
          <w:sz w:val="28"/>
          <w:szCs w:val="28"/>
        </w:rPr>
        <w:t>名，</w:t>
      </w:r>
      <w:r>
        <w:rPr>
          <w:rFonts w:cs="宋体"/>
          <w:sz w:val="28"/>
          <w:szCs w:val="28"/>
        </w:rPr>
        <w:t xml:space="preserve"> source</w:t>
      </w:r>
      <w:r>
        <w:rPr>
          <w:rFonts w:cs="宋体" w:hint="eastAsia"/>
          <w:sz w:val="28"/>
          <w:szCs w:val="28"/>
        </w:rPr>
        <w:t>、</w:t>
      </w:r>
      <w:r>
        <w:rPr>
          <w:rFonts w:cs="宋体"/>
          <w:sz w:val="28"/>
          <w:szCs w:val="28"/>
        </w:rPr>
        <w:t>channel</w:t>
      </w:r>
      <w:r>
        <w:rPr>
          <w:rFonts w:cs="宋体" w:hint="eastAsia"/>
          <w:sz w:val="28"/>
          <w:szCs w:val="28"/>
        </w:rPr>
        <w:t>、</w:t>
      </w:r>
      <w:r>
        <w:rPr>
          <w:rFonts w:cs="宋体"/>
          <w:sz w:val="28"/>
          <w:szCs w:val="28"/>
        </w:rPr>
        <w:t>sink</w:t>
      </w:r>
      <w:r>
        <w:rPr>
          <w:rFonts w:cs="宋体" w:hint="eastAsia"/>
          <w:sz w:val="28"/>
          <w:szCs w:val="28"/>
        </w:rPr>
        <w:t>的名称</w:t>
      </w:r>
    </w:p>
    <w:p w14:paraId="70FB3D9C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 = r1</w:t>
      </w:r>
    </w:p>
    <w:p w14:paraId="7177787D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 = k1</w:t>
      </w:r>
    </w:p>
    <w:p w14:paraId="0F564621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a1.channels = c1</w:t>
      </w:r>
    </w:p>
    <w:p w14:paraId="05FA87B3" w14:textId="77777777" w:rsidR="00CC7CA5" w:rsidRDefault="00CC7CA5" w:rsidP="00913C3E">
      <w:pPr>
        <w:rPr>
          <w:rFonts w:cs="宋体"/>
          <w:sz w:val="28"/>
          <w:szCs w:val="28"/>
        </w:rPr>
      </w:pPr>
    </w:p>
    <w:p w14:paraId="77348B35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定义</w:t>
      </w:r>
      <w:r>
        <w:rPr>
          <w:rFonts w:cs="宋体"/>
          <w:sz w:val="28"/>
          <w:szCs w:val="28"/>
        </w:rPr>
        <w:t>source</w:t>
      </w:r>
    </w:p>
    <w:p w14:paraId="35CD5E66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a1.sources.r1.type = </w:t>
      </w:r>
      <w:proofErr w:type="spellStart"/>
      <w:r>
        <w:rPr>
          <w:rFonts w:cs="宋体"/>
          <w:sz w:val="28"/>
          <w:szCs w:val="28"/>
        </w:rPr>
        <w:t>avro</w:t>
      </w:r>
      <w:proofErr w:type="spellEnd"/>
    </w:p>
    <w:p w14:paraId="22AB497F" w14:textId="78E345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a1.sources.r1.bind = </w:t>
      </w:r>
      <w:r w:rsidR="008C6F0A">
        <w:rPr>
          <w:rFonts w:cs="宋体"/>
          <w:sz w:val="28"/>
          <w:szCs w:val="28"/>
        </w:rPr>
        <w:t>mini2</w:t>
      </w:r>
    </w:p>
    <w:p w14:paraId="202F49D5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a1.sources.r1.port =41414</w:t>
      </w:r>
    </w:p>
    <w:p w14:paraId="513028CD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</w:p>
    <w:p w14:paraId="3F9A11B2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添加时间拦截器</w:t>
      </w:r>
    </w:p>
    <w:p w14:paraId="14A5AF9C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lastRenderedPageBreak/>
        <w:t>a1.sources.r1.interceptors = i1</w:t>
      </w:r>
    </w:p>
    <w:p w14:paraId="12F5D652" w14:textId="77777777" w:rsidR="00615D2F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a1.sources.r1.interceptors.i1.type = </w:t>
      </w:r>
    </w:p>
    <w:p w14:paraId="334EB443" w14:textId="7C2BC60D" w:rsidR="00CC7CA5" w:rsidRDefault="00CC7CA5" w:rsidP="00CC7CA5">
      <w:pPr>
        <w:ind w:left="400"/>
        <w:rPr>
          <w:rFonts w:cs="宋体"/>
          <w:sz w:val="28"/>
          <w:szCs w:val="28"/>
        </w:rPr>
      </w:pPr>
      <w:proofErr w:type="spellStart"/>
      <w:r>
        <w:rPr>
          <w:rFonts w:cs="宋体"/>
          <w:sz w:val="28"/>
          <w:szCs w:val="28"/>
        </w:rPr>
        <w:t>org.apache.flume.interceptor.TimestampInterceptor$Builder</w:t>
      </w:r>
      <w:proofErr w:type="spellEnd"/>
    </w:p>
    <w:p w14:paraId="05793A94" w14:textId="77777777" w:rsidR="00CC7CA5" w:rsidRDefault="00CC7CA5" w:rsidP="00913C3E">
      <w:pPr>
        <w:rPr>
          <w:rFonts w:cs="宋体"/>
          <w:sz w:val="28"/>
          <w:szCs w:val="28"/>
        </w:rPr>
      </w:pPr>
    </w:p>
    <w:p w14:paraId="16C902D4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定义</w:t>
      </w:r>
      <w:r>
        <w:rPr>
          <w:rFonts w:cs="宋体"/>
          <w:sz w:val="28"/>
          <w:szCs w:val="28"/>
        </w:rPr>
        <w:t>channels</w:t>
      </w:r>
    </w:p>
    <w:p w14:paraId="387E484C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a1.channels.c1.type = memory</w:t>
      </w:r>
    </w:p>
    <w:p w14:paraId="5FA857CF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a1.channels.c1.capacity = 20000</w:t>
      </w:r>
    </w:p>
    <w:p w14:paraId="583D95FC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a1.channels.c1.transactionCapacity = 10000</w:t>
      </w:r>
    </w:p>
    <w:p w14:paraId="4DAFD311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</w:p>
    <w:p w14:paraId="6D4109F1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定义</w:t>
      </w:r>
      <w:r>
        <w:rPr>
          <w:rFonts w:cs="宋体"/>
          <w:sz w:val="28"/>
          <w:szCs w:val="28"/>
        </w:rPr>
        <w:t>sink</w:t>
      </w:r>
    </w:p>
    <w:p w14:paraId="7327496D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a1.sinks.k1.type = </w:t>
      </w:r>
      <w:proofErr w:type="spellStart"/>
      <w:r>
        <w:rPr>
          <w:rFonts w:cs="宋体"/>
          <w:sz w:val="28"/>
          <w:szCs w:val="28"/>
        </w:rPr>
        <w:t>hdfs</w:t>
      </w:r>
      <w:proofErr w:type="spellEnd"/>
    </w:p>
    <w:p w14:paraId="4538C392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a1.sinks.k1.hdfs.path=hdfs://192.168.200.101:9000/source/logs/%{type}/%Y%m%d</w:t>
      </w:r>
    </w:p>
    <w:p w14:paraId="2DB3A450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a1.sinks.k1.hdfs.filePrefix =events</w:t>
      </w:r>
    </w:p>
    <w:p w14:paraId="5FB35698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a1.sinks.k1.hdfs.fileType = DataStream</w:t>
      </w:r>
    </w:p>
    <w:p w14:paraId="7E0DF4A2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a1.sinks.k1.hdfs.writeFormat = Text</w:t>
      </w:r>
    </w:p>
    <w:p w14:paraId="786EEEDF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时间类型</w:t>
      </w:r>
    </w:p>
    <w:p w14:paraId="52CEE350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a1.sinks.k1.hdfs.useLocalTimeStamp = true</w:t>
      </w:r>
    </w:p>
    <w:p w14:paraId="65F3491B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生成的文件不按条数生成</w:t>
      </w:r>
    </w:p>
    <w:p w14:paraId="414870DE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a1.sinks.k1.hdfs.rollCount = 0</w:t>
      </w:r>
    </w:p>
    <w:p w14:paraId="131EC93F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生成的文件按时间生成</w:t>
      </w:r>
    </w:p>
    <w:p w14:paraId="1F1B2C23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a1.sinks.k1.hdfs.rollInterval = 30</w:t>
      </w:r>
    </w:p>
    <w:p w14:paraId="707901AB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生成的文件按大小生成</w:t>
      </w:r>
    </w:p>
    <w:p w14:paraId="6D41FDD8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proofErr w:type="gramStart"/>
      <w:r>
        <w:rPr>
          <w:rFonts w:cs="宋体"/>
          <w:sz w:val="28"/>
          <w:szCs w:val="28"/>
        </w:rPr>
        <w:t>a1.sinks.k1.hdfs.rollSize  =</w:t>
      </w:r>
      <w:proofErr w:type="gramEnd"/>
      <w:r>
        <w:rPr>
          <w:rFonts w:cs="宋体"/>
          <w:sz w:val="28"/>
          <w:szCs w:val="28"/>
        </w:rPr>
        <w:t xml:space="preserve"> 10485760</w:t>
      </w:r>
    </w:p>
    <w:p w14:paraId="17B44A12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批量写入</w:t>
      </w:r>
      <w:proofErr w:type="spellStart"/>
      <w:r>
        <w:rPr>
          <w:rFonts w:cs="宋体"/>
          <w:sz w:val="28"/>
          <w:szCs w:val="28"/>
        </w:rPr>
        <w:t>hdfs</w:t>
      </w:r>
      <w:proofErr w:type="spellEnd"/>
      <w:r>
        <w:rPr>
          <w:rFonts w:cs="宋体" w:hint="eastAsia"/>
          <w:sz w:val="28"/>
          <w:szCs w:val="28"/>
        </w:rPr>
        <w:t>的个数</w:t>
      </w:r>
    </w:p>
    <w:p w14:paraId="7A8A5F17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a1.sinks.k1.hdfs.batchSize = 10000</w:t>
      </w:r>
    </w:p>
    <w:p w14:paraId="296EEB4B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flume</w:t>
      </w:r>
      <w:r>
        <w:rPr>
          <w:rFonts w:cs="宋体" w:hint="eastAsia"/>
          <w:sz w:val="28"/>
          <w:szCs w:val="28"/>
        </w:rPr>
        <w:t>操作</w:t>
      </w:r>
      <w:proofErr w:type="spellStart"/>
      <w:r>
        <w:rPr>
          <w:rFonts w:cs="宋体"/>
          <w:sz w:val="28"/>
          <w:szCs w:val="28"/>
        </w:rPr>
        <w:t>hdfs</w:t>
      </w:r>
      <w:proofErr w:type="spellEnd"/>
      <w:r>
        <w:rPr>
          <w:rFonts w:cs="宋体" w:hint="eastAsia"/>
          <w:sz w:val="28"/>
          <w:szCs w:val="28"/>
        </w:rPr>
        <w:t>的线程数（包括新建，写入等）</w:t>
      </w:r>
    </w:p>
    <w:p w14:paraId="1F45727E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a1.sinks.k1.hdfs.threadsPoolSize=10</w:t>
      </w:r>
    </w:p>
    <w:p w14:paraId="464601DF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操作</w:t>
      </w:r>
      <w:proofErr w:type="spellStart"/>
      <w:r>
        <w:rPr>
          <w:rFonts w:cs="宋体"/>
          <w:sz w:val="28"/>
          <w:szCs w:val="28"/>
        </w:rPr>
        <w:t>hdfs</w:t>
      </w:r>
      <w:proofErr w:type="spellEnd"/>
      <w:r>
        <w:rPr>
          <w:rFonts w:cs="宋体" w:hint="eastAsia"/>
          <w:sz w:val="28"/>
          <w:szCs w:val="28"/>
        </w:rPr>
        <w:t>超时时间</w:t>
      </w:r>
    </w:p>
    <w:p w14:paraId="06C2A766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a1.sinks.k1.hdfs.callTimeout=30000</w:t>
      </w:r>
    </w:p>
    <w:p w14:paraId="749CB04B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</w:p>
    <w:p w14:paraId="3A242EF3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#</w:t>
      </w:r>
      <w:r>
        <w:rPr>
          <w:rFonts w:cs="宋体" w:hint="eastAsia"/>
          <w:sz w:val="28"/>
          <w:szCs w:val="28"/>
        </w:rPr>
        <w:t>组装</w:t>
      </w:r>
      <w:r>
        <w:rPr>
          <w:rFonts w:cs="宋体"/>
          <w:sz w:val="28"/>
          <w:szCs w:val="28"/>
        </w:rPr>
        <w:t>source</w:t>
      </w:r>
      <w:r>
        <w:rPr>
          <w:rFonts w:cs="宋体" w:hint="eastAsia"/>
          <w:sz w:val="28"/>
          <w:szCs w:val="28"/>
        </w:rPr>
        <w:t>、</w:t>
      </w:r>
      <w:r>
        <w:rPr>
          <w:rFonts w:cs="宋体"/>
          <w:sz w:val="28"/>
          <w:szCs w:val="28"/>
        </w:rPr>
        <w:t>channel</w:t>
      </w:r>
      <w:r>
        <w:rPr>
          <w:rFonts w:cs="宋体" w:hint="eastAsia"/>
          <w:sz w:val="28"/>
          <w:szCs w:val="28"/>
        </w:rPr>
        <w:t>、</w:t>
      </w:r>
      <w:r>
        <w:rPr>
          <w:rFonts w:cs="宋体"/>
          <w:sz w:val="28"/>
          <w:szCs w:val="28"/>
        </w:rPr>
        <w:t>sink</w:t>
      </w:r>
    </w:p>
    <w:p w14:paraId="1929E3F1" w14:textId="77777777" w:rsidR="00CC7CA5" w:rsidRDefault="00CC7CA5" w:rsidP="00CC7CA5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a1.sources.r1.channels = c1</w:t>
      </w:r>
    </w:p>
    <w:p w14:paraId="5DE3D23E" w14:textId="416B21BA" w:rsidR="00CC7CA5" w:rsidRDefault="00CC7CA5" w:rsidP="00913C3E">
      <w:pPr>
        <w:ind w:left="40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a1.sinks.k1.channel = c1</w:t>
      </w:r>
    </w:p>
    <w:p w14:paraId="08056DD7" w14:textId="77777777" w:rsidR="00CC7CA5" w:rsidRPr="00913C3E" w:rsidRDefault="00CC7CA5" w:rsidP="00E54994">
      <w:pPr>
        <w:widowControl/>
        <w:numPr>
          <w:ilvl w:val="0"/>
          <w:numId w:val="5"/>
        </w:numPr>
        <w:spacing w:line="360" w:lineRule="auto"/>
        <w:ind w:firstLine="403"/>
        <w:rPr>
          <w:rFonts w:cs="宋体"/>
          <w:sz w:val="24"/>
          <w:szCs w:val="28"/>
        </w:rPr>
      </w:pPr>
      <w:r w:rsidRPr="00913C3E">
        <w:rPr>
          <w:rFonts w:cs="宋体" w:hint="eastAsia"/>
          <w:sz w:val="24"/>
          <w:szCs w:val="28"/>
        </w:rPr>
        <w:t>配置完成之后，在服务器</w:t>
      </w:r>
      <w:r w:rsidRPr="00913C3E">
        <w:rPr>
          <w:rFonts w:cs="宋体"/>
          <w:sz w:val="24"/>
          <w:szCs w:val="28"/>
        </w:rPr>
        <w:t>A</w:t>
      </w:r>
      <w:r w:rsidRPr="00913C3E">
        <w:rPr>
          <w:rFonts w:cs="宋体" w:hint="eastAsia"/>
          <w:sz w:val="24"/>
          <w:szCs w:val="28"/>
        </w:rPr>
        <w:t>和</w:t>
      </w:r>
      <w:r w:rsidRPr="00913C3E">
        <w:rPr>
          <w:rFonts w:cs="宋体"/>
          <w:sz w:val="24"/>
          <w:szCs w:val="28"/>
        </w:rPr>
        <w:t>B</w:t>
      </w:r>
      <w:r w:rsidRPr="00913C3E">
        <w:rPr>
          <w:rFonts w:cs="宋体" w:hint="eastAsia"/>
          <w:sz w:val="24"/>
          <w:szCs w:val="28"/>
        </w:rPr>
        <w:t>上的</w:t>
      </w:r>
      <w:r w:rsidRPr="00913C3E">
        <w:rPr>
          <w:rFonts w:cs="宋体"/>
          <w:sz w:val="24"/>
          <w:szCs w:val="28"/>
        </w:rPr>
        <w:t>/root/data</w:t>
      </w:r>
      <w:r w:rsidRPr="00913C3E">
        <w:rPr>
          <w:rFonts w:cs="宋体" w:hint="eastAsia"/>
          <w:sz w:val="24"/>
          <w:szCs w:val="28"/>
        </w:rPr>
        <w:t>有数据文件</w:t>
      </w:r>
      <w:r w:rsidRPr="00913C3E">
        <w:rPr>
          <w:rFonts w:cs="宋体"/>
          <w:sz w:val="24"/>
          <w:szCs w:val="28"/>
        </w:rPr>
        <w:t>access.log</w:t>
      </w:r>
      <w:r w:rsidRPr="00913C3E">
        <w:rPr>
          <w:rFonts w:cs="宋体" w:hint="eastAsia"/>
          <w:sz w:val="24"/>
          <w:szCs w:val="28"/>
        </w:rPr>
        <w:t>、</w:t>
      </w:r>
      <w:r w:rsidRPr="00913C3E">
        <w:rPr>
          <w:rFonts w:cs="宋体"/>
          <w:sz w:val="24"/>
          <w:szCs w:val="28"/>
        </w:rPr>
        <w:t>nginx.log</w:t>
      </w:r>
      <w:r w:rsidRPr="00913C3E">
        <w:rPr>
          <w:rFonts w:cs="宋体" w:hint="eastAsia"/>
          <w:sz w:val="24"/>
          <w:szCs w:val="28"/>
        </w:rPr>
        <w:t>、</w:t>
      </w:r>
      <w:r w:rsidRPr="00913C3E">
        <w:rPr>
          <w:rFonts w:cs="宋体"/>
          <w:sz w:val="24"/>
          <w:szCs w:val="28"/>
        </w:rPr>
        <w:t>web.log</w:t>
      </w:r>
      <w:r w:rsidRPr="00913C3E">
        <w:rPr>
          <w:rFonts w:cs="宋体" w:hint="eastAsia"/>
          <w:sz w:val="24"/>
          <w:szCs w:val="28"/>
        </w:rPr>
        <w:t>。先启动服务器</w:t>
      </w:r>
      <w:r w:rsidRPr="00913C3E">
        <w:rPr>
          <w:rFonts w:cs="宋体"/>
          <w:sz w:val="24"/>
          <w:szCs w:val="28"/>
        </w:rPr>
        <w:t>C</w:t>
      </w:r>
      <w:r w:rsidRPr="00913C3E">
        <w:rPr>
          <w:rFonts w:cs="宋体" w:hint="eastAsia"/>
          <w:sz w:val="24"/>
          <w:szCs w:val="28"/>
        </w:rPr>
        <w:t>上的</w:t>
      </w:r>
      <w:r w:rsidRPr="00913C3E">
        <w:rPr>
          <w:rFonts w:cs="宋体"/>
          <w:sz w:val="24"/>
          <w:szCs w:val="28"/>
        </w:rPr>
        <w:t>flume</w:t>
      </w:r>
      <w:r w:rsidRPr="00913C3E">
        <w:rPr>
          <w:rFonts w:cs="宋体" w:hint="eastAsia"/>
          <w:sz w:val="24"/>
          <w:szCs w:val="28"/>
        </w:rPr>
        <w:t>，启动命令</w:t>
      </w:r>
    </w:p>
    <w:p w14:paraId="5353985D" w14:textId="77777777" w:rsidR="00CC7CA5" w:rsidRPr="00913C3E" w:rsidRDefault="00CC7CA5" w:rsidP="00CC7CA5">
      <w:pPr>
        <w:rPr>
          <w:rFonts w:cs="宋体"/>
          <w:sz w:val="24"/>
          <w:szCs w:val="28"/>
        </w:rPr>
      </w:pPr>
      <w:r w:rsidRPr="00913C3E">
        <w:rPr>
          <w:rFonts w:cs="宋体" w:hint="eastAsia"/>
          <w:sz w:val="24"/>
          <w:szCs w:val="28"/>
        </w:rPr>
        <w:t>在</w:t>
      </w:r>
      <w:r w:rsidRPr="00913C3E">
        <w:rPr>
          <w:rFonts w:cs="宋体"/>
          <w:sz w:val="24"/>
          <w:szCs w:val="28"/>
        </w:rPr>
        <w:t>flume</w:t>
      </w:r>
      <w:r w:rsidRPr="00913C3E">
        <w:rPr>
          <w:rFonts w:cs="宋体" w:hint="eastAsia"/>
          <w:sz w:val="24"/>
          <w:szCs w:val="28"/>
        </w:rPr>
        <w:t>安装目录下执行</w:t>
      </w:r>
      <w:r w:rsidRPr="00913C3E">
        <w:rPr>
          <w:rFonts w:cs="宋体"/>
          <w:sz w:val="24"/>
          <w:szCs w:val="28"/>
        </w:rPr>
        <w:t xml:space="preserve"> </w:t>
      </w:r>
      <w:r w:rsidRPr="00913C3E">
        <w:rPr>
          <w:rFonts w:cs="宋体" w:hint="eastAsia"/>
          <w:sz w:val="24"/>
          <w:szCs w:val="28"/>
        </w:rPr>
        <w:t>：</w:t>
      </w:r>
    </w:p>
    <w:p w14:paraId="4908F7A9" w14:textId="77777777" w:rsidR="00CC7CA5" w:rsidRPr="00913C3E" w:rsidRDefault="00CC7CA5" w:rsidP="00CC7CA5">
      <w:pPr>
        <w:rPr>
          <w:rFonts w:cs="宋体"/>
          <w:sz w:val="24"/>
          <w:szCs w:val="28"/>
        </w:rPr>
      </w:pPr>
      <w:proofErr w:type="gramStart"/>
      <w:r w:rsidRPr="00913C3E">
        <w:rPr>
          <w:rFonts w:cs="宋体"/>
          <w:sz w:val="24"/>
          <w:szCs w:val="28"/>
        </w:rPr>
        <w:t>bin/flume-</w:t>
      </w:r>
      <w:proofErr w:type="spellStart"/>
      <w:r w:rsidRPr="00913C3E">
        <w:rPr>
          <w:rFonts w:cs="宋体"/>
          <w:sz w:val="24"/>
          <w:szCs w:val="28"/>
        </w:rPr>
        <w:t>ng</w:t>
      </w:r>
      <w:proofErr w:type="spellEnd"/>
      <w:proofErr w:type="gramEnd"/>
      <w:r w:rsidRPr="00913C3E">
        <w:rPr>
          <w:rFonts w:cs="宋体"/>
          <w:sz w:val="24"/>
          <w:szCs w:val="28"/>
        </w:rPr>
        <w:t xml:space="preserve"> agent -c </w:t>
      </w:r>
      <w:proofErr w:type="spellStart"/>
      <w:r w:rsidRPr="00913C3E">
        <w:rPr>
          <w:rFonts w:cs="宋体"/>
          <w:sz w:val="24"/>
          <w:szCs w:val="28"/>
        </w:rPr>
        <w:t>conf</w:t>
      </w:r>
      <w:proofErr w:type="spellEnd"/>
      <w:r w:rsidRPr="00913C3E">
        <w:rPr>
          <w:rFonts w:cs="宋体"/>
          <w:sz w:val="24"/>
          <w:szCs w:val="28"/>
        </w:rPr>
        <w:t xml:space="preserve"> -f </w:t>
      </w:r>
      <w:proofErr w:type="spellStart"/>
      <w:r w:rsidRPr="00913C3E">
        <w:rPr>
          <w:rFonts w:cs="宋体"/>
          <w:sz w:val="24"/>
          <w:szCs w:val="28"/>
        </w:rPr>
        <w:t>conf</w:t>
      </w:r>
      <w:proofErr w:type="spellEnd"/>
      <w:r w:rsidRPr="00913C3E">
        <w:rPr>
          <w:rFonts w:cs="宋体"/>
          <w:sz w:val="24"/>
          <w:szCs w:val="28"/>
        </w:rPr>
        <w:t>/</w:t>
      </w:r>
      <w:proofErr w:type="spellStart"/>
      <w:r w:rsidRPr="00913C3E">
        <w:rPr>
          <w:rFonts w:cs="宋体"/>
          <w:sz w:val="24"/>
          <w:szCs w:val="28"/>
        </w:rPr>
        <w:t>avro_source_hdfs_sink.conf</w:t>
      </w:r>
      <w:proofErr w:type="spellEnd"/>
      <w:r w:rsidRPr="00913C3E">
        <w:rPr>
          <w:rFonts w:cs="宋体"/>
          <w:sz w:val="24"/>
          <w:szCs w:val="28"/>
        </w:rPr>
        <w:t xml:space="preserve"> -name a1 -</w:t>
      </w:r>
      <w:proofErr w:type="spellStart"/>
      <w:r w:rsidRPr="00913C3E">
        <w:rPr>
          <w:rFonts w:cs="宋体"/>
          <w:sz w:val="24"/>
          <w:szCs w:val="28"/>
        </w:rPr>
        <w:lastRenderedPageBreak/>
        <w:t>Dflume.root.logger</w:t>
      </w:r>
      <w:proofErr w:type="spellEnd"/>
      <w:r w:rsidRPr="00913C3E">
        <w:rPr>
          <w:rFonts w:cs="宋体"/>
          <w:sz w:val="24"/>
          <w:szCs w:val="28"/>
        </w:rPr>
        <w:t>=</w:t>
      </w:r>
      <w:proofErr w:type="spellStart"/>
      <w:r w:rsidRPr="00913C3E">
        <w:rPr>
          <w:rFonts w:cs="宋体"/>
          <w:sz w:val="24"/>
          <w:szCs w:val="28"/>
        </w:rPr>
        <w:t>DEBUG,console</w:t>
      </w:r>
      <w:proofErr w:type="spellEnd"/>
      <w:r w:rsidRPr="00913C3E">
        <w:rPr>
          <w:rFonts w:cs="宋体"/>
          <w:sz w:val="24"/>
          <w:szCs w:val="28"/>
        </w:rPr>
        <w:tab/>
      </w:r>
    </w:p>
    <w:p w14:paraId="7811D9FE" w14:textId="77777777" w:rsidR="00CC7CA5" w:rsidRPr="00913C3E" w:rsidRDefault="00CC7CA5" w:rsidP="00CC7CA5">
      <w:pPr>
        <w:ind w:left="400"/>
        <w:rPr>
          <w:rFonts w:cs="宋体"/>
          <w:sz w:val="24"/>
          <w:szCs w:val="28"/>
        </w:rPr>
      </w:pPr>
    </w:p>
    <w:p w14:paraId="5FE4F00A" w14:textId="77777777" w:rsidR="00CC7CA5" w:rsidRPr="00913C3E" w:rsidRDefault="00CC7CA5" w:rsidP="00CC7CA5">
      <w:pPr>
        <w:ind w:left="400"/>
        <w:rPr>
          <w:rFonts w:cs="宋体"/>
          <w:sz w:val="24"/>
          <w:szCs w:val="28"/>
        </w:rPr>
      </w:pPr>
      <w:r w:rsidRPr="00913C3E">
        <w:rPr>
          <w:rFonts w:cs="宋体" w:hint="eastAsia"/>
          <w:sz w:val="24"/>
          <w:szCs w:val="28"/>
        </w:rPr>
        <w:t>然后在启动服务器上的</w:t>
      </w:r>
      <w:r w:rsidRPr="00913C3E">
        <w:rPr>
          <w:rFonts w:cs="宋体"/>
          <w:sz w:val="24"/>
          <w:szCs w:val="28"/>
        </w:rPr>
        <w:t>A</w:t>
      </w:r>
      <w:r w:rsidRPr="00913C3E">
        <w:rPr>
          <w:rFonts w:cs="宋体" w:hint="eastAsia"/>
          <w:sz w:val="24"/>
          <w:szCs w:val="28"/>
        </w:rPr>
        <w:t>和</w:t>
      </w:r>
      <w:r w:rsidRPr="00913C3E">
        <w:rPr>
          <w:rFonts w:cs="宋体"/>
          <w:sz w:val="24"/>
          <w:szCs w:val="28"/>
        </w:rPr>
        <w:t>B</w:t>
      </w:r>
      <w:r w:rsidRPr="00913C3E">
        <w:rPr>
          <w:rFonts w:cs="宋体" w:hint="eastAsia"/>
          <w:sz w:val="24"/>
          <w:szCs w:val="28"/>
        </w:rPr>
        <w:t>，启动命令</w:t>
      </w:r>
    </w:p>
    <w:p w14:paraId="6CD998C1" w14:textId="77777777" w:rsidR="00CC7CA5" w:rsidRPr="00913C3E" w:rsidRDefault="00CC7CA5" w:rsidP="00CC7CA5">
      <w:pPr>
        <w:rPr>
          <w:rFonts w:cs="宋体"/>
          <w:sz w:val="24"/>
          <w:szCs w:val="28"/>
        </w:rPr>
      </w:pPr>
      <w:r w:rsidRPr="00913C3E">
        <w:rPr>
          <w:rFonts w:cs="宋体" w:hint="eastAsia"/>
          <w:sz w:val="24"/>
          <w:szCs w:val="28"/>
        </w:rPr>
        <w:t>在</w:t>
      </w:r>
      <w:r w:rsidRPr="00913C3E">
        <w:rPr>
          <w:rFonts w:cs="宋体"/>
          <w:sz w:val="24"/>
          <w:szCs w:val="28"/>
        </w:rPr>
        <w:t>flume</w:t>
      </w:r>
      <w:r w:rsidRPr="00913C3E">
        <w:rPr>
          <w:rFonts w:cs="宋体" w:hint="eastAsia"/>
          <w:sz w:val="24"/>
          <w:szCs w:val="28"/>
        </w:rPr>
        <w:t>安装目录下执行</w:t>
      </w:r>
      <w:r w:rsidRPr="00913C3E">
        <w:rPr>
          <w:rFonts w:cs="宋体"/>
          <w:sz w:val="24"/>
          <w:szCs w:val="28"/>
        </w:rPr>
        <w:t xml:space="preserve"> </w:t>
      </w:r>
      <w:r w:rsidRPr="00913C3E">
        <w:rPr>
          <w:rFonts w:cs="宋体" w:hint="eastAsia"/>
          <w:sz w:val="24"/>
          <w:szCs w:val="28"/>
        </w:rPr>
        <w:t>：</w:t>
      </w:r>
    </w:p>
    <w:p w14:paraId="72C61E3E" w14:textId="77777777" w:rsidR="00CC7CA5" w:rsidRDefault="00CC7CA5" w:rsidP="00CC7CA5">
      <w:pPr>
        <w:rPr>
          <w:rFonts w:cs="宋体"/>
          <w:sz w:val="24"/>
          <w:szCs w:val="28"/>
        </w:rPr>
      </w:pPr>
      <w:proofErr w:type="gramStart"/>
      <w:r w:rsidRPr="00913C3E">
        <w:rPr>
          <w:rFonts w:cs="宋体"/>
          <w:sz w:val="24"/>
          <w:szCs w:val="28"/>
        </w:rPr>
        <w:t>bin/flume-</w:t>
      </w:r>
      <w:proofErr w:type="spellStart"/>
      <w:r w:rsidRPr="00913C3E">
        <w:rPr>
          <w:rFonts w:cs="宋体"/>
          <w:sz w:val="24"/>
          <w:szCs w:val="28"/>
        </w:rPr>
        <w:t>ng</w:t>
      </w:r>
      <w:proofErr w:type="spellEnd"/>
      <w:proofErr w:type="gramEnd"/>
      <w:r w:rsidRPr="00913C3E">
        <w:rPr>
          <w:rFonts w:cs="宋体"/>
          <w:sz w:val="24"/>
          <w:szCs w:val="28"/>
        </w:rPr>
        <w:t xml:space="preserve"> agent -c </w:t>
      </w:r>
      <w:proofErr w:type="spellStart"/>
      <w:r w:rsidRPr="00913C3E">
        <w:rPr>
          <w:rFonts w:cs="宋体"/>
          <w:sz w:val="24"/>
          <w:szCs w:val="28"/>
        </w:rPr>
        <w:t>conf</w:t>
      </w:r>
      <w:proofErr w:type="spellEnd"/>
      <w:r w:rsidRPr="00913C3E">
        <w:rPr>
          <w:rFonts w:cs="宋体"/>
          <w:sz w:val="24"/>
          <w:szCs w:val="28"/>
        </w:rPr>
        <w:t xml:space="preserve"> -f </w:t>
      </w:r>
      <w:proofErr w:type="spellStart"/>
      <w:r w:rsidRPr="00913C3E">
        <w:rPr>
          <w:rFonts w:cs="宋体"/>
          <w:sz w:val="24"/>
          <w:szCs w:val="28"/>
        </w:rPr>
        <w:t>conf</w:t>
      </w:r>
      <w:proofErr w:type="spellEnd"/>
      <w:r w:rsidRPr="00913C3E">
        <w:rPr>
          <w:rFonts w:cs="宋体"/>
          <w:sz w:val="24"/>
          <w:szCs w:val="28"/>
        </w:rPr>
        <w:t>/</w:t>
      </w:r>
      <w:proofErr w:type="spellStart"/>
      <w:r w:rsidRPr="00913C3E">
        <w:rPr>
          <w:rFonts w:cs="宋体"/>
          <w:sz w:val="24"/>
          <w:szCs w:val="28"/>
        </w:rPr>
        <w:t>exec_source_avro_sink.conf</w:t>
      </w:r>
      <w:proofErr w:type="spellEnd"/>
      <w:r w:rsidRPr="00913C3E">
        <w:rPr>
          <w:rFonts w:cs="宋体"/>
          <w:sz w:val="24"/>
          <w:szCs w:val="28"/>
        </w:rPr>
        <w:t xml:space="preserve"> -name a1 -</w:t>
      </w:r>
      <w:proofErr w:type="spellStart"/>
      <w:r w:rsidRPr="00913C3E">
        <w:rPr>
          <w:rFonts w:cs="宋体"/>
          <w:sz w:val="24"/>
          <w:szCs w:val="28"/>
        </w:rPr>
        <w:t>Dflume.root.logger</w:t>
      </w:r>
      <w:proofErr w:type="spellEnd"/>
      <w:r w:rsidRPr="00913C3E">
        <w:rPr>
          <w:rFonts w:cs="宋体"/>
          <w:sz w:val="24"/>
          <w:szCs w:val="28"/>
        </w:rPr>
        <w:t>=</w:t>
      </w:r>
      <w:proofErr w:type="spellStart"/>
      <w:r w:rsidRPr="00913C3E">
        <w:rPr>
          <w:rFonts w:cs="宋体"/>
          <w:sz w:val="24"/>
          <w:szCs w:val="28"/>
        </w:rPr>
        <w:t>DEBUG,console</w:t>
      </w:r>
      <w:proofErr w:type="spellEnd"/>
      <w:r w:rsidRPr="00913C3E">
        <w:rPr>
          <w:rFonts w:cs="宋体"/>
          <w:sz w:val="24"/>
          <w:szCs w:val="28"/>
        </w:rPr>
        <w:tab/>
      </w:r>
    </w:p>
    <w:p w14:paraId="5153E0DE" w14:textId="6CF828D2" w:rsidR="00615D2F" w:rsidRPr="00913C3E" w:rsidRDefault="00615D2F" w:rsidP="00AA480D">
      <w:pPr>
        <w:widowControl/>
        <w:spacing w:line="240" w:lineRule="auto"/>
        <w:jc w:val="left"/>
        <w:rPr>
          <w:rFonts w:cs="宋体"/>
          <w:sz w:val="24"/>
          <w:szCs w:val="28"/>
        </w:rPr>
      </w:pPr>
      <w:r>
        <w:rPr>
          <w:rFonts w:cs="宋体"/>
          <w:sz w:val="24"/>
          <w:szCs w:val="28"/>
        </w:rPr>
        <w:br w:type="page"/>
      </w:r>
    </w:p>
    <w:p w14:paraId="5E510E2F" w14:textId="306A3D02" w:rsidR="00145A5E" w:rsidRDefault="00CF3E6D" w:rsidP="00145A5E">
      <w:pPr>
        <w:pStyle w:val="2"/>
        <w:spacing w:line="288" w:lineRule="auto"/>
      </w:pPr>
      <w:bookmarkStart w:id="19" w:name="_Toc10401974"/>
      <w:r>
        <w:lastRenderedPageBreak/>
        <w:t>F</w:t>
      </w:r>
      <w:r>
        <w:rPr>
          <w:rFonts w:hint="eastAsia"/>
        </w:rPr>
        <w:t>lume</w:t>
      </w:r>
      <w:r>
        <w:rPr>
          <w:rFonts w:hint="eastAsia"/>
        </w:rPr>
        <w:t>自定义拦截器</w:t>
      </w:r>
      <w:bookmarkEnd w:id="19"/>
    </w:p>
    <w:p w14:paraId="77153BAA" w14:textId="64B9AB4A" w:rsidR="00803095" w:rsidRDefault="00803095" w:rsidP="00803095">
      <w:pPr>
        <w:pStyle w:val="3"/>
      </w:pPr>
      <w:bookmarkStart w:id="20" w:name="_Toc10401975"/>
      <w:r>
        <w:rPr>
          <w:rFonts w:hint="eastAsia"/>
        </w:rPr>
        <w:t>案例</w:t>
      </w:r>
      <w:r w:rsidR="00340DEC">
        <w:rPr>
          <w:rFonts w:hint="eastAsia"/>
        </w:rPr>
        <w:t>背景介绍</w:t>
      </w:r>
      <w:bookmarkEnd w:id="20"/>
    </w:p>
    <w:p w14:paraId="09776559" w14:textId="77777777" w:rsidR="00E10A7A" w:rsidRPr="00E10A7A" w:rsidRDefault="00E10A7A" w:rsidP="00E10A7A">
      <w:pPr>
        <w:spacing w:line="360" w:lineRule="auto"/>
        <w:ind w:firstLine="420"/>
        <w:rPr>
          <w:rFonts w:asciiTheme="minorEastAsia" w:eastAsiaTheme="minorEastAsia" w:hAnsiTheme="minorEastAsia" w:cs="宋体"/>
          <w:sz w:val="24"/>
          <w:szCs w:val="24"/>
        </w:rPr>
      </w:pPr>
      <w:r w:rsidRPr="00E10A7A">
        <w:rPr>
          <w:rFonts w:asciiTheme="minorEastAsia" w:eastAsiaTheme="minorEastAsia" w:hAnsiTheme="minorEastAsia" w:cs="宋体"/>
          <w:sz w:val="24"/>
          <w:szCs w:val="24"/>
        </w:rPr>
        <w:t>Flume</w:t>
      </w:r>
      <w:r w:rsidRPr="00E10A7A">
        <w:rPr>
          <w:rFonts w:asciiTheme="minorEastAsia" w:eastAsiaTheme="minorEastAsia" w:hAnsiTheme="minorEastAsia" w:cs="宋体" w:hint="eastAsia"/>
          <w:sz w:val="24"/>
          <w:szCs w:val="24"/>
        </w:rPr>
        <w:t>是</w:t>
      </w:r>
      <w:r w:rsidRPr="00E10A7A">
        <w:rPr>
          <w:rFonts w:asciiTheme="minorEastAsia" w:eastAsiaTheme="minorEastAsia" w:hAnsiTheme="minorEastAsia" w:cs="宋体"/>
          <w:sz w:val="24"/>
          <w:szCs w:val="24"/>
        </w:rPr>
        <w:t>Cloudera</w:t>
      </w:r>
      <w:r w:rsidRPr="00E10A7A">
        <w:rPr>
          <w:rFonts w:asciiTheme="minorEastAsia" w:eastAsiaTheme="minorEastAsia" w:hAnsiTheme="minorEastAsia" w:cs="宋体" w:hint="eastAsia"/>
          <w:sz w:val="24"/>
          <w:szCs w:val="24"/>
        </w:rPr>
        <w:t>提供的一个高可用的，高可靠的，分布式的海量日志采集、聚合和传输的系统，</w:t>
      </w:r>
      <w:r w:rsidRPr="00E10A7A">
        <w:rPr>
          <w:rFonts w:asciiTheme="minorEastAsia" w:eastAsiaTheme="minorEastAsia" w:hAnsiTheme="minorEastAsia" w:cs="宋体"/>
          <w:sz w:val="24"/>
          <w:szCs w:val="24"/>
        </w:rPr>
        <w:t>Flume</w:t>
      </w:r>
      <w:r w:rsidRPr="00E10A7A">
        <w:rPr>
          <w:rFonts w:asciiTheme="minorEastAsia" w:eastAsiaTheme="minorEastAsia" w:hAnsiTheme="minorEastAsia" w:cs="宋体" w:hint="eastAsia"/>
          <w:sz w:val="24"/>
          <w:szCs w:val="24"/>
        </w:rPr>
        <w:t>支持在日志系统中定制各类数据发送方，用于收集数据；同时，</w:t>
      </w:r>
      <w:r w:rsidRPr="00E10A7A">
        <w:rPr>
          <w:rFonts w:asciiTheme="minorEastAsia" w:eastAsiaTheme="minorEastAsia" w:hAnsiTheme="minorEastAsia" w:cs="宋体"/>
          <w:sz w:val="24"/>
          <w:szCs w:val="24"/>
        </w:rPr>
        <w:t>Flume</w:t>
      </w:r>
      <w:r w:rsidRPr="00E10A7A">
        <w:rPr>
          <w:rFonts w:asciiTheme="minorEastAsia" w:eastAsiaTheme="minorEastAsia" w:hAnsiTheme="minorEastAsia" w:cs="宋体" w:hint="eastAsia"/>
          <w:sz w:val="24"/>
          <w:szCs w:val="24"/>
        </w:rPr>
        <w:t>提供对数据进行简单处理，并写到各种数据接受方（可定制）的能力。</w:t>
      </w:r>
      <w:r w:rsidRPr="00B87DB3">
        <w:rPr>
          <w:rFonts w:asciiTheme="minorEastAsia" w:eastAsiaTheme="minorEastAsia" w:hAnsiTheme="minorEastAsia" w:cs="宋体"/>
          <w:b/>
          <w:sz w:val="24"/>
          <w:szCs w:val="24"/>
        </w:rPr>
        <w:t>Flume</w:t>
      </w:r>
      <w:r w:rsidRPr="00B87DB3">
        <w:rPr>
          <w:rFonts w:asciiTheme="minorEastAsia" w:eastAsiaTheme="minorEastAsia" w:hAnsiTheme="minorEastAsia" w:cs="宋体" w:hint="eastAsia"/>
          <w:b/>
          <w:sz w:val="24"/>
          <w:szCs w:val="24"/>
        </w:rPr>
        <w:t>有各种自带的拦截器，比如：</w:t>
      </w:r>
      <w:proofErr w:type="spellStart"/>
      <w:r w:rsidRPr="00B87DB3">
        <w:rPr>
          <w:rFonts w:asciiTheme="minorEastAsia" w:eastAsiaTheme="minorEastAsia" w:hAnsiTheme="minorEastAsia" w:cs="宋体"/>
          <w:b/>
          <w:sz w:val="24"/>
          <w:szCs w:val="24"/>
        </w:rPr>
        <w:t>TimestampInterceptor</w:t>
      </w:r>
      <w:proofErr w:type="spellEnd"/>
      <w:r w:rsidRPr="00B87DB3">
        <w:rPr>
          <w:rFonts w:asciiTheme="minorEastAsia" w:eastAsiaTheme="minorEastAsia" w:hAnsiTheme="minorEastAsia" w:cs="宋体" w:hint="eastAsia"/>
          <w:b/>
          <w:sz w:val="24"/>
          <w:szCs w:val="24"/>
        </w:rPr>
        <w:t>、</w:t>
      </w:r>
      <w:proofErr w:type="spellStart"/>
      <w:r w:rsidRPr="00B87DB3">
        <w:rPr>
          <w:rFonts w:asciiTheme="minorEastAsia" w:eastAsiaTheme="minorEastAsia" w:hAnsiTheme="minorEastAsia" w:cs="宋体"/>
          <w:b/>
          <w:color w:val="000000"/>
          <w:sz w:val="24"/>
          <w:szCs w:val="24"/>
          <w:shd w:val="clear" w:color="auto" w:fill="FFFFFF"/>
        </w:rPr>
        <w:t>HostInterceptor</w:t>
      </w:r>
      <w:proofErr w:type="spellEnd"/>
      <w:r w:rsidRPr="00B87DB3">
        <w:rPr>
          <w:rFonts w:asciiTheme="minorEastAsia" w:eastAsiaTheme="minorEastAsia" w:hAnsiTheme="minorEastAsia" w:cs="宋体" w:hint="eastAsia"/>
          <w:b/>
          <w:color w:val="000000"/>
          <w:sz w:val="24"/>
          <w:szCs w:val="24"/>
          <w:shd w:val="clear" w:color="auto" w:fill="FFFFFF"/>
        </w:rPr>
        <w:t>、</w:t>
      </w:r>
      <w:proofErr w:type="spellStart"/>
      <w:r w:rsidRPr="00B87DB3">
        <w:rPr>
          <w:rFonts w:asciiTheme="minorEastAsia" w:eastAsiaTheme="minorEastAsia" w:hAnsiTheme="minorEastAsia" w:cs="宋体"/>
          <w:b/>
          <w:color w:val="000000"/>
          <w:sz w:val="24"/>
          <w:szCs w:val="24"/>
          <w:shd w:val="clear" w:color="auto" w:fill="FFFFFF"/>
        </w:rPr>
        <w:t>RegexExtractorInterceptor</w:t>
      </w:r>
      <w:proofErr w:type="spellEnd"/>
      <w:r w:rsidRPr="00B87DB3">
        <w:rPr>
          <w:rFonts w:asciiTheme="minorEastAsia" w:eastAsiaTheme="minorEastAsia" w:hAnsiTheme="minorEastAsia" w:cs="宋体" w:hint="eastAsia"/>
          <w:b/>
          <w:color w:val="000000"/>
          <w:sz w:val="24"/>
          <w:szCs w:val="24"/>
          <w:shd w:val="clear" w:color="auto" w:fill="FFFFFF"/>
        </w:rPr>
        <w:t>等，</w:t>
      </w:r>
      <w:r w:rsidRPr="00B87DB3">
        <w:rPr>
          <w:rFonts w:asciiTheme="minorEastAsia" w:eastAsiaTheme="minorEastAsia" w:hAnsiTheme="minorEastAsia" w:cs="宋体" w:hint="eastAsia"/>
          <w:b/>
          <w:sz w:val="24"/>
          <w:szCs w:val="24"/>
        </w:rPr>
        <w:t>通过使用不同的拦截器，实现不同的功能。</w:t>
      </w:r>
      <w:r w:rsidRPr="00E10A7A">
        <w:rPr>
          <w:rFonts w:asciiTheme="minorEastAsia" w:eastAsiaTheme="minorEastAsia" w:hAnsiTheme="minorEastAsia" w:cs="宋体" w:hint="eastAsia"/>
          <w:sz w:val="24"/>
          <w:szCs w:val="24"/>
        </w:rPr>
        <w:t>但是以上的这些拦截器，不能改变原有日志数据的内容或者对日志信息添加一定的处理逻辑，当一条日志信息有几十个甚至上百个字段的时候，在传统的</w:t>
      </w:r>
      <w:r w:rsidRPr="00E10A7A">
        <w:rPr>
          <w:rFonts w:asciiTheme="minorEastAsia" w:eastAsiaTheme="minorEastAsia" w:hAnsiTheme="minorEastAsia" w:cs="宋体"/>
          <w:sz w:val="24"/>
          <w:szCs w:val="24"/>
        </w:rPr>
        <w:t>Flume</w:t>
      </w:r>
      <w:r w:rsidRPr="00E10A7A">
        <w:rPr>
          <w:rFonts w:asciiTheme="minorEastAsia" w:eastAsiaTheme="minorEastAsia" w:hAnsiTheme="minorEastAsia" w:cs="宋体" w:hint="eastAsia"/>
          <w:sz w:val="24"/>
          <w:szCs w:val="24"/>
        </w:rPr>
        <w:t>处理下，收集到的日志还是会有对应这么多的字段，也不能对你想要的字段进行对应的处理。</w:t>
      </w:r>
    </w:p>
    <w:p w14:paraId="049EDA21" w14:textId="19761905" w:rsidR="00803095" w:rsidRDefault="00776542" w:rsidP="00803095">
      <w:pPr>
        <w:pStyle w:val="3"/>
      </w:pPr>
      <w:bookmarkStart w:id="21" w:name="_Toc10401976"/>
      <w:r>
        <w:rPr>
          <w:rFonts w:hint="eastAsia"/>
        </w:rPr>
        <w:t>自定义拦截器</w:t>
      </w:r>
      <w:bookmarkEnd w:id="21"/>
    </w:p>
    <w:p w14:paraId="7AF1074C" w14:textId="77777777" w:rsidR="008A080E" w:rsidRPr="00283361" w:rsidRDefault="008A080E" w:rsidP="008A080E">
      <w:pPr>
        <w:spacing w:line="360" w:lineRule="auto"/>
        <w:ind w:firstLine="420"/>
        <w:rPr>
          <w:rFonts w:asciiTheme="minorEastAsia" w:eastAsiaTheme="minorEastAsia" w:hAnsiTheme="minorEastAsia" w:cs="宋体"/>
          <w:sz w:val="24"/>
          <w:szCs w:val="28"/>
        </w:rPr>
      </w:pPr>
      <w:r w:rsidRPr="00283361">
        <w:rPr>
          <w:rFonts w:asciiTheme="minorEastAsia" w:eastAsiaTheme="minorEastAsia" w:hAnsiTheme="minorEastAsia" w:cs="宋体" w:hint="eastAsia"/>
          <w:sz w:val="24"/>
          <w:szCs w:val="28"/>
        </w:rPr>
        <w:t>根据实际业务的需求，为了更好的满足数据在应用层的处理，通过</w:t>
      </w:r>
      <w:r w:rsidRPr="00283361">
        <w:rPr>
          <w:rFonts w:asciiTheme="minorEastAsia" w:eastAsiaTheme="minorEastAsia" w:hAnsiTheme="minorEastAsia" w:cs="宋体" w:hint="eastAsia"/>
          <w:color w:val="FF0000"/>
          <w:sz w:val="24"/>
          <w:szCs w:val="28"/>
        </w:rPr>
        <w:t>自定义</w:t>
      </w:r>
      <w:r w:rsidRPr="00283361">
        <w:rPr>
          <w:rFonts w:asciiTheme="minorEastAsia" w:eastAsiaTheme="minorEastAsia" w:hAnsiTheme="minorEastAsia" w:cs="宋体"/>
          <w:color w:val="FF0000"/>
          <w:sz w:val="24"/>
          <w:szCs w:val="28"/>
        </w:rPr>
        <w:t>Flume</w:t>
      </w:r>
      <w:r w:rsidRPr="00283361">
        <w:rPr>
          <w:rFonts w:asciiTheme="minorEastAsia" w:eastAsiaTheme="minorEastAsia" w:hAnsiTheme="minorEastAsia" w:cs="宋体" w:hint="eastAsia"/>
          <w:color w:val="FF0000"/>
          <w:sz w:val="24"/>
          <w:szCs w:val="28"/>
        </w:rPr>
        <w:t>拦截器，过滤掉不需要的字段，并对指定字段加密处理，</w:t>
      </w:r>
      <w:r w:rsidRPr="00283361">
        <w:rPr>
          <w:rFonts w:asciiTheme="minorEastAsia" w:eastAsiaTheme="minorEastAsia" w:hAnsiTheme="minorEastAsia" w:cs="宋体" w:hint="eastAsia"/>
          <w:sz w:val="24"/>
          <w:szCs w:val="28"/>
        </w:rPr>
        <w:t>将</w:t>
      </w:r>
      <w:proofErr w:type="gramStart"/>
      <w:r w:rsidRPr="00283361">
        <w:rPr>
          <w:rFonts w:asciiTheme="minorEastAsia" w:eastAsiaTheme="minorEastAsia" w:hAnsiTheme="minorEastAsia" w:cs="宋体" w:hint="eastAsia"/>
          <w:sz w:val="24"/>
          <w:szCs w:val="28"/>
        </w:rPr>
        <w:t>源数据</w:t>
      </w:r>
      <w:proofErr w:type="gramEnd"/>
      <w:r w:rsidRPr="00283361">
        <w:rPr>
          <w:rFonts w:asciiTheme="minorEastAsia" w:eastAsiaTheme="minorEastAsia" w:hAnsiTheme="minorEastAsia" w:cs="宋体" w:hint="eastAsia"/>
          <w:sz w:val="24"/>
          <w:szCs w:val="28"/>
        </w:rPr>
        <w:t>进行预处理。减少了数据的传输量，降低了存储的开销。</w:t>
      </w:r>
    </w:p>
    <w:p w14:paraId="5D22D0B8" w14:textId="5DAFDCD2" w:rsidR="00803095" w:rsidRDefault="009E7D2C" w:rsidP="00803095">
      <w:pPr>
        <w:pStyle w:val="3"/>
      </w:pPr>
      <w:bookmarkStart w:id="22" w:name="_Toc10401977"/>
      <w:r>
        <w:rPr>
          <w:rFonts w:hint="eastAsia"/>
        </w:rPr>
        <w:t>功能实现</w:t>
      </w:r>
      <w:bookmarkEnd w:id="22"/>
    </w:p>
    <w:p w14:paraId="1BA6AEAF" w14:textId="77777777" w:rsidR="00F50BBC" w:rsidRPr="00051E9A" w:rsidRDefault="00F50BBC" w:rsidP="00051E9A">
      <w:pPr>
        <w:spacing w:line="360" w:lineRule="auto"/>
        <w:rPr>
          <w:rFonts w:asciiTheme="minorEastAsia" w:eastAsiaTheme="minorEastAsia" w:hAnsiTheme="minorEastAsia" w:cs="宋体"/>
          <w:sz w:val="24"/>
          <w:szCs w:val="28"/>
        </w:rPr>
      </w:pP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本技术方案核心包括二部分：</w:t>
      </w:r>
    </w:p>
    <w:p w14:paraId="64883D20" w14:textId="1E77944A" w:rsidR="00F50BBC" w:rsidRPr="005318C4" w:rsidRDefault="00F50BBC" w:rsidP="00E54994">
      <w:pPr>
        <w:pStyle w:val="a9"/>
        <w:widowControl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 w:cs="宋体"/>
          <w:b/>
          <w:sz w:val="24"/>
          <w:szCs w:val="28"/>
        </w:rPr>
      </w:pPr>
      <w:r w:rsidRPr="005318C4">
        <w:rPr>
          <w:rFonts w:asciiTheme="minorEastAsia" w:eastAsiaTheme="minorEastAsia" w:hAnsiTheme="minorEastAsia" w:cs="宋体" w:hint="eastAsia"/>
          <w:b/>
          <w:sz w:val="24"/>
          <w:szCs w:val="28"/>
        </w:rPr>
        <w:t>编写</w:t>
      </w:r>
      <w:r w:rsidRPr="005318C4">
        <w:rPr>
          <w:rFonts w:asciiTheme="minorEastAsia" w:eastAsiaTheme="minorEastAsia" w:hAnsiTheme="minorEastAsia" w:cs="宋体"/>
          <w:b/>
          <w:sz w:val="24"/>
          <w:szCs w:val="28"/>
        </w:rPr>
        <w:t>java</w:t>
      </w:r>
      <w:r w:rsidR="005318C4" w:rsidRPr="005318C4">
        <w:rPr>
          <w:rFonts w:asciiTheme="minorEastAsia" w:eastAsiaTheme="minorEastAsia" w:hAnsiTheme="minorEastAsia" w:cs="宋体" w:hint="eastAsia"/>
          <w:b/>
          <w:sz w:val="24"/>
          <w:szCs w:val="28"/>
        </w:rPr>
        <w:t>代码，自定义拦截器</w:t>
      </w:r>
    </w:p>
    <w:p w14:paraId="16039D09" w14:textId="77777777" w:rsidR="00F50BBC" w:rsidRPr="00051E9A" w:rsidRDefault="00F50BBC" w:rsidP="00051E9A">
      <w:pPr>
        <w:spacing w:line="360" w:lineRule="auto"/>
        <w:jc w:val="left"/>
        <w:rPr>
          <w:rFonts w:asciiTheme="minorEastAsia" w:eastAsiaTheme="minorEastAsia" w:hAnsiTheme="minorEastAsia" w:cs="宋体"/>
          <w:sz w:val="24"/>
          <w:szCs w:val="28"/>
        </w:rPr>
      </w:pP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内容包括：</w:t>
      </w:r>
    </w:p>
    <w:p w14:paraId="23AC196B" w14:textId="77777777" w:rsidR="00F50BBC" w:rsidRPr="00051E9A" w:rsidRDefault="00F50BBC" w:rsidP="00E54994">
      <w:pPr>
        <w:widowControl/>
        <w:numPr>
          <w:ilvl w:val="0"/>
          <w:numId w:val="6"/>
        </w:numPr>
        <w:tabs>
          <w:tab w:val="left" w:pos="425"/>
        </w:tabs>
        <w:spacing w:line="360" w:lineRule="auto"/>
        <w:jc w:val="left"/>
        <w:rPr>
          <w:rFonts w:asciiTheme="minorEastAsia" w:eastAsiaTheme="minorEastAsia" w:hAnsiTheme="minorEastAsia" w:cs="宋体"/>
          <w:sz w:val="24"/>
          <w:szCs w:val="28"/>
        </w:rPr>
      </w:pP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定义一个类</w:t>
      </w:r>
      <w:proofErr w:type="spellStart"/>
      <w:r w:rsidRPr="00051E9A">
        <w:rPr>
          <w:rFonts w:asciiTheme="minorEastAsia" w:eastAsiaTheme="minorEastAsia" w:hAnsiTheme="minorEastAsia" w:cs="宋体"/>
          <w:sz w:val="24"/>
          <w:szCs w:val="28"/>
        </w:rPr>
        <w:t>CustomParameterInterceptor</w:t>
      </w:r>
      <w:proofErr w:type="spellEnd"/>
      <w:r w:rsidRPr="00051E9A">
        <w:rPr>
          <w:rFonts w:asciiTheme="minorEastAsia" w:eastAsiaTheme="minorEastAsia" w:hAnsiTheme="minorEastAsia" w:cs="宋体" w:hint="eastAsia"/>
          <w:color w:val="FF0000"/>
          <w:sz w:val="24"/>
          <w:szCs w:val="28"/>
        </w:rPr>
        <w:t>实现</w:t>
      </w:r>
      <w:r w:rsidRPr="00051E9A">
        <w:rPr>
          <w:rFonts w:asciiTheme="minorEastAsia" w:eastAsiaTheme="minorEastAsia" w:hAnsiTheme="minorEastAsia" w:cs="宋体"/>
          <w:color w:val="FF0000"/>
          <w:sz w:val="24"/>
          <w:szCs w:val="28"/>
        </w:rPr>
        <w:t>Interceptor</w:t>
      </w:r>
      <w:r w:rsidRPr="00051E9A">
        <w:rPr>
          <w:rFonts w:asciiTheme="minorEastAsia" w:eastAsiaTheme="minorEastAsia" w:hAnsiTheme="minorEastAsia" w:cs="宋体" w:hint="eastAsia"/>
          <w:color w:val="FF0000"/>
          <w:sz w:val="24"/>
          <w:szCs w:val="28"/>
        </w:rPr>
        <w:t>接口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。</w:t>
      </w:r>
    </w:p>
    <w:p w14:paraId="1C57EBB9" w14:textId="77777777" w:rsidR="00F50BBC" w:rsidRPr="00051E9A" w:rsidRDefault="00F50BBC" w:rsidP="00E54994">
      <w:pPr>
        <w:widowControl/>
        <w:numPr>
          <w:ilvl w:val="0"/>
          <w:numId w:val="6"/>
        </w:numPr>
        <w:tabs>
          <w:tab w:val="left" w:pos="425"/>
        </w:tabs>
        <w:spacing w:line="360" w:lineRule="auto"/>
        <w:jc w:val="left"/>
        <w:rPr>
          <w:rFonts w:asciiTheme="minorEastAsia" w:eastAsiaTheme="minorEastAsia" w:hAnsiTheme="minorEastAsia" w:cs="宋体"/>
          <w:sz w:val="24"/>
          <w:szCs w:val="28"/>
        </w:rPr>
      </w:pPr>
      <w:r w:rsidRPr="00051E9A">
        <w:rPr>
          <w:rFonts w:asciiTheme="minorEastAsia" w:eastAsiaTheme="minorEastAsia" w:hAnsiTheme="minorEastAsia" w:cs="宋体"/>
          <w:sz w:val="24"/>
          <w:szCs w:val="28"/>
        </w:rPr>
        <w:t xml:space="preserve"> 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在</w:t>
      </w:r>
      <w:proofErr w:type="spellStart"/>
      <w:r w:rsidRPr="00051E9A">
        <w:rPr>
          <w:rFonts w:asciiTheme="minorEastAsia" w:eastAsiaTheme="minorEastAsia" w:hAnsiTheme="minorEastAsia" w:cs="宋体"/>
          <w:sz w:val="24"/>
          <w:szCs w:val="28"/>
        </w:rPr>
        <w:t>CustomParameterInterceptor</w:t>
      </w:r>
      <w:proofErr w:type="spellEnd"/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类中定义变量，这些变量是需要到</w:t>
      </w:r>
      <w:r w:rsidRPr="00051E9A">
        <w:rPr>
          <w:rFonts w:asciiTheme="minorEastAsia" w:eastAsiaTheme="minorEastAsia" w:hAnsiTheme="minorEastAsia" w:cs="宋体"/>
          <w:sz w:val="24"/>
          <w:szCs w:val="28"/>
        </w:rPr>
        <w:t xml:space="preserve"> Flume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的配置文件中进行配置使用的。每一行字段间的分隔符</w:t>
      </w:r>
      <w:r w:rsidRPr="00051E9A">
        <w:rPr>
          <w:rFonts w:asciiTheme="minorEastAsia" w:eastAsiaTheme="minorEastAsia" w:hAnsiTheme="minorEastAsia" w:cs="宋体"/>
          <w:sz w:val="24"/>
          <w:szCs w:val="28"/>
        </w:rPr>
        <w:t>(</w:t>
      </w:r>
      <w:proofErr w:type="spellStart"/>
      <w:r w:rsidRPr="00051E9A">
        <w:rPr>
          <w:rFonts w:asciiTheme="minorEastAsia" w:eastAsiaTheme="minorEastAsia" w:hAnsiTheme="minorEastAsia" w:cs="宋体"/>
          <w:sz w:val="24"/>
          <w:szCs w:val="28"/>
        </w:rPr>
        <w:t>fields_separator</w:t>
      </w:r>
      <w:proofErr w:type="spellEnd"/>
      <w:r w:rsidRPr="00051E9A">
        <w:rPr>
          <w:rFonts w:asciiTheme="minorEastAsia" w:eastAsiaTheme="minorEastAsia" w:hAnsiTheme="minorEastAsia" w:cs="宋体"/>
          <w:sz w:val="24"/>
          <w:szCs w:val="28"/>
        </w:rPr>
        <w:t>)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、通过分隔符分隔后，所需要列字段的下标（</w:t>
      </w:r>
      <w:proofErr w:type="spellStart"/>
      <w:r w:rsidRPr="00051E9A">
        <w:rPr>
          <w:rFonts w:asciiTheme="minorEastAsia" w:eastAsiaTheme="minorEastAsia" w:hAnsiTheme="minorEastAsia" w:cs="宋体"/>
          <w:sz w:val="24"/>
          <w:szCs w:val="28"/>
        </w:rPr>
        <w:t>indexs</w:t>
      </w:r>
      <w:proofErr w:type="spellEnd"/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）、多个下标使用的分隔符（</w:t>
      </w:r>
      <w:proofErr w:type="spellStart"/>
      <w:r w:rsidRPr="00051E9A">
        <w:rPr>
          <w:rFonts w:asciiTheme="minorEastAsia" w:eastAsiaTheme="minorEastAsia" w:hAnsiTheme="minorEastAsia" w:cs="宋体"/>
          <w:sz w:val="24"/>
          <w:szCs w:val="28"/>
        </w:rPr>
        <w:t>indexs_separator</w:t>
      </w:r>
      <w:proofErr w:type="spellEnd"/>
      <w:r w:rsidRPr="00051E9A">
        <w:rPr>
          <w:rFonts w:asciiTheme="minorEastAsia" w:eastAsiaTheme="minorEastAsia" w:hAnsiTheme="minorEastAsia" w:cs="宋体"/>
          <w:sz w:val="24"/>
          <w:szCs w:val="28"/>
        </w:rPr>
        <w:t>)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、多个下标使用的分隔符（</w:t>
      </w:r>
      <w:proofErr w:type="spellStart"/>
      <w:r w:rsidRPr="00051E9A">
        <w:rPr>
          <w:rFonts w:asciiTheme="minorEastAsia" w:eastAsiaTheme="minorEastAsia" w:hAnsiTheme="minorEastAsia" w:cs="宋体"/>
          <w:sz w:val="24"/>
          <w:szCs w:val="28"/>
        </w:rPr>
        <w:t>indexs_separator</w:t>
      </w:r>
      <w:proofErr w:type="spellEnd"/>
      <w:r w:rsidRPr="00051E9A">
        <w:rPr>
          <w:rFonts w:asciiTheme="minorEastAsia" w:eastAsiaTheme="minorEastAsia" w:hAnsiTheme="minorEastAsia" w:cs="宋体"/>
          <w:sz w:val="24"/>
          <w:szCs w:val="28"/>
        </w:rPr>
        <w:t>)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。</w:t>
      </w:r>
    </w:p>
    <w:p w14:paraId="73FAE77A" w14:textId="77777777" w:rsidR="00F50BBC" w:rsidRPr="00051E9A" w:rsidRDefault="00F50BBC" w:rsidP="00E54994">
      <w:pPr>
        <w:widowControl/>
        <w:numPr>
          <w:ilvl w:val="0"/>
          <w:numId w:val="6"/>
        </w:numPr>
        <w:tabs>
          <w:tab w:val="left" w:pos="425"/>
        </w:tabs>
        <w:spacing w:line="360" w:lineRule="auto"/>
        <w:jc w:val="left"/>
        <w:rPr>
          <w:rFonts w:asciiTheme="minorEastAsia" w:eastAsiaTheme="minorEastAsia" w:hAnsiTheme="minorEastAsia" w:cs="宋体"/>
          <w:sz w:val="24"/>
          <w:szCs w:val="28"/>
        </w:rPr>
      </w:pP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lastRenderedPageBreak/>
        <w:t>添加</w:t>
      </w:r>
      <w:proofErr w:type="spellStart"/>
      <w:r w:rsidRPr="00051E9A">
        <w:rPr>
          <w:rFonts w:asciiTheme="minorEastAsia" w:eastAsiaTheme="minorEastAsia" w:hAnsiTheme="minorEastAsia" w:cs="宋体"/>
          <w:sz w:val="24"/>
          <w:szCs w:val="28"/>
        </w:rPr>
        <w:t>CustomParameterInterceptor</w:t>
      </w:r>
      <w:proofErr w:type="spellEnd"/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的有参构造方法。并对相应的变量进行处理。将配置文件中传过来的</w:t>
      </w:r>
      <w:proofErr w:type="spellStart"/>
      <w:r w:rsidRPr="00051E9A">
        <w:rPr>
          <w:rFonts w:asciiTheme="minorEastAsia" w:eastAsiaTheme="minorEastAsia" w:hAnsiTheme="minorEastAsia" w:cs="宋体"/>
          <w:sz w:val="24"/>
          <w:szCs w:val="28"/>
        </w:rPr>
        <w:t>unicode</w:t>
      </w:r>
      <w:proofErr w:type="spellEnd"/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编码进行转换为字符串。</w:t>
      </w:r>
    </w:p>
    <w:p w14:paraId="7B8F3A43" w14:textId="77777777" w:rsidR="00F50BBC" w:rsidRPr="00051E9A" w:rsidRDefault="00F50BBC" w:rsidP="00E54994">
      <w:pPr>
        <w:widowControl/>
        <w:numPr>
          <w:ilvl w:val="0"/>
          <w:numId w:val="6"/>
        </w:numPr>
        <w:tabs>
          <w:tab w:val="left" w:pos="425"/>
        </w:tabs>
        <w:spacing w:line="360" w:lineRule="auto"/>
        <w:jc w:val="left"/>
        <w:rPr>
          <w:rFonts w:asciiTheme="minorEastAsia" w:eastAsiaTheme="minorEastAsia" w:hAnsiTheme="minorEastAsia" w:cs="宋体"/>
          <w:sz w:val="24"/>
          <w:szCs w:val="28"/>
        </w:rPr>
      </w:pP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写具体的要处理的逻辑</w:t>
      </w:r>
      <w:r w:rsidRPr="00051E9A">
        <w:rPr>
          <w:rFonts w:asciiTheme="minorEastAsia" w:eastAsiaTheme="minorEastAsia" w:hAnsiTheme="minorEastAsia" w:cs="宋体"/>
          <w:sz w:val="24"/>
          <w:szCs w:val="28"/>
        </w:rPr>
        <w:t>intercept()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方法，一个是单个处理的，一个是批量处理。</w:t>
      </w:r>
    </w:p>
    <w:p w14:paraId="40BB21CA" w14:textId="77777777" w:rsidR="00F50BBC" w:rsidRPr="00051E9A" w:rsidRDefault="00F50BBC" w:rsidP="00E54994">
      <w:pPr>
        <w:widowControl/>
        <w:numPr>
          <w:ilvl w:val="0"/>
          <w:numId w:val="6"/>
        </w:numPr>
        <w:tabs>
          <w:tab w:val="left" w:pos="425"/>
        </w:tabs>
        <w:spacing w:line="360" w:lineRule="auto"/>
        <w:jc w:val="left"/>
        <w:rPr>
          <w:rFonts w:asciiTheme="minorEastAsia" w:eastAsiaTheme="minorEastAsia" w:hAnsiTheme="minorEastAsia" w:cs="宋体"/>
          <w:sz w:val="24"/>
          <w:szCs w:val="28"/>
        </w:rPr>
      </w:pP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接口中定义了一个内部接口</w:t>
      </w:r>
      <w:r w:rsidRPr="00051E9A">
        <w:rPr>
          <w:rFonts w:asciiTheme="minorEastAsia" w:eastAsiaTheme="minorEastAsia" w:hAnsiTheme="minorEastAsia" w:cs="宋体"/>
          <w:sz w:val="24"/>
          <w:szCs w:val="28"/>
        </w:rPr>
        <w:t>Builder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，在</w:t>
      </w:r>
      <w:r w:rsidRPr="00051E9A">
        <w:rPr>
          <w:rFonts w:asciiTheme="minorEastAsia" w:eastAsiaTheme="minorEastAsia" w:hAnsiTheme="minorEastAsia" w:cs="宋体"/>
          <w:sz w:val="24"/>
          <w:szCs w:val="28"/>
        </w:rPr>
        <w:t>configure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方法中，进行一些参数配置。并给出，在</w:t>
      </w:r>
      <w:r w:rsidRPr="00051E9A">
        <w:rPr>
          <w:rFonts w:asciiTheme="minorEastAsia" w:eastAsiaTheme="minorEastAsia" w:hAnsiTheme="minorEastAsia" w:cs="宋体"/>
          <w:sz w:val="24"/>
          <w:szCs w:val="28"/>
        </w:rPr>
        <w:t>flume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的</w:t>
      </w:r>
      <w:proofErr w:type="spellStart"/>
      <w:r w:rsidRPr="00051E9A">
        <w:rPr>
          <w:rFonts w:asciiTheme="minorEastAsia" w:eastAsiaTheme="minorEastAsia" w:hAnsiTheme="minorEastAsia" w:cs="宋体"/>
          <w:sz w:val="24"/>
          <w:szCs w:val="28"/>
        </w:rPr>
        <w:t>conf</w:t>
      </w:r>
      <w:proofErr w:type="spellEnd"/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中没配置一些参数时，给出其默认值。通过其</w:t>
      </w:r>
      <w:r w:rsidRPr="00051E9A">
        <w:rPr>
          <w:rFonts w:asciiTheme="minorEastAsia" w:eastAsiaTheme="minorEastAsia" w:hAnsiTheme="minorEastAsia" w:cs="宋体"/>
          <w:sz w:val="24"/>
          <w:szCs w:val="28"/>
        </w:rPr>
        <w:t>builder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方法，返回一个</w:t>
      </w:r>
      <w:proofErr w:type="spellStart"/>
      <w:r w:rsidRPr="00051E9A">
        <w:rPr>
          <w:rFonts w:asciiTheme="minorEastAsia" w:eastAsiaTheme="minorEastAsia" w:hAnsiTheme="minorEastAsia" w:cs="宋体"/>
          <w:sz w:val="24"/>
          <w:szCs w:val="28"/>
        </w:rPr>
        <w:t>CustomParameterInterceptor</w:t>
      </w:r>
      <w:proofErr w:type="spellEnd"/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对象。</w:t>
      </w:r>
    </w:p>
    <w:p w14:paraId="660C0930" w14:textId="79010DE1" w:rsidR="00F50BBC" w:rsidRPr="00051E9A" w:rsidRDefault="005318C4" w:rsidP="00E54994">
      <w:pPr>
        <w:widowControl/>
        <w:numPr>
          <w:ilvl w:val="0"/>
          <w:numId w:val="6"/>
        </w:numPr>
        <w:tabs>
          <w:tab w:val="left" w:pos="425"/>
        </w:tabs>
        <w:spacing w:line="360" w:lineRule="auto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D82D72" wp14:editId="0234EFB7">
            <wp:simplePos x="0" y="0"/>
            <wp:positionH relativeFrom="column">
              <wp:posOffset>45720</wp:posOffset>
            </wp:positionH>
            <wp:positionV relativeFrom="paragraph">
              <wp:posOffset>306705</wp:posOffset>
            </wp:positionV>
            <wp:extent cx="5273675" cy="3977640"/>
            <wp:effectExtent l="0" t="0" r="3175" b="3810"/>
            <wp:wrapTight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0BBC" w:rsidRPr="00051E9A">
        <w:rPr>
          <w:rFonts w:asciiTheme="minorEastAsia" w:eastAsiaTheme="minorEastAsia" w:hAnsiTheme="minorEastAsia" w:cs="宋体" w:hint="eastAsia"/>
          <w:sz w:val="24"/>
          <w:szCs w:val="28"/>
        </w:rPr>
        <w:t>定义一个静态类，类中封装</w:t>
      </w:r>
      <w:r w:rsidR="00F50BBC" w:rsidRPr="00051E9A">
        <w:rPr>
          <w:rFonts w:asciiTheme="minorEastAsia" w:eastAsiaTheme="minorEastAsia" w:hAnsiTheme="minorEastAsia" w:cs="宋体"/>
          <w:sz w:val="24"/>
          <w:szCs w:val="28"/>
        </w:rPr>
        <w:t>MD5</w:t>
      </w:r>
      <w:r w:rsidR="00F50BBC" w:rsidRPr="00051E9A">
        <w:rPr>
          <w:rFonts w:asciiTheme="minorEastAsia" w:eastAsiaTheme="minorEastAsia" w:hAnsiTheme="minorEastAsia" w:cs="宋体" w:hint="eastAsia"/>
          <w:sz w:val="24"/>
          <w:szCs w:val="28"/>
        </w:rPr>
        <w:t>加密方法</w:t>
      </w:r>
    </w:p>
    <w:p w14:paraId="76C9693A" w14:textId="794F79D0" w:rsidR="00F50BBC" w:rsidRPr="00051E9A" w:rsidRDefault="00F50BBC" w:rsidP="00E54994">
      <w:pPr>
        <w:widowControl/>
        <w:numPr>
          <w:ilvl w:val="0"/>
          <w:numId w:val="6"/>
        </w:numPr>
        <w:tabs>
          <w:tab w:val="left" w:pos="425"/>
        </w:tabs>
        <w:spacing w:line="360" w:lineRule="auto"/>
        <w:jc w:val="left"/>
        <w:rPr>
          <w:rFonts w:asciiTheme="minorEastAsia" w:eastAsiaTheme="minorEastAsia" w:hAnsiTheme="minorEastAsia" w:cs="宋体"/>
          <w:color w:val="FF0000"/>
          <w:sz w:val="24"/>
          <w:szCs w:val="28"/>
        </w:rPr>
      </w:pPr>
      <w:r w:rsidRPr="00051E9A">
        <w:rPr>
          <w:rFonts w:asciiTheme="minorEastAsia" w:eastAsiaTheme="minorEastAsia" w:hAnsiTheme="minorEastAsia" w:cs="宋体"/>
          <w:sz w:val="24"/>
          <w:szCs w:val="28"/>
        </w:rPr>
        <w:t xml:space="preserve"> </w:t>
      </w:r>
      <w:r w:rsidRPr="00051E9A">
        <w:rPr>
          <w:rFonts w:asciiTheme="minorEastAsia" w:eastAsiaTheme="minorEastAsia" w:hAnsiTheme="minorEastAsia" w:cs="宋体" w:hint="eastAsia"/>
          <w:sz w:val="24"/>
          <w:szCs w:val="28"/>
        </w:rPr>
        <w:t>通过以上步骤，</w:t>
      </w:r>
      <w:r w:rsidRPr="00051E9A">
        <w:rPr>
          <w:rFonts w:asciiTheme="minorEastAsia" w:eastAsiaTheme="minorEastAsia" w:hAnsiTheme="minorEastAsia" w:cs="宋体" w:hint="eastAsia"/>
          <w:color w:val="FF0000"/>
          <w:sz w:val="24"/>
          <w:szCs w:val="28"/>
        </w:rPr>
        <w:t>自定义拦截器的代码开发已完成，然后打包成</w:t>
      </w:r>
      <w:r w:rsidRPr="00051E9A">
        <w:rPr>
          <w:rFonts w:asciiTheme="minorEastAsia" w:eastAsiaTheme="minorEastAsia" w:hAnsiTheme="minorEastAsia" w:cs="宋体"/>
          <w:color w:val="FF0000"/>
          <w:sz w:val="24"/>
          <w:szCs w:val="28"/>
        </w:rPr>
        <w:t>jar</w:t>
      </w:r>
      <w:r w:rsidRPr="00051E9A">
        <w:rPr>
          <w:rFonts w:asciiTheme="minorEastAsia" w:eastAsiaTheme="minorEastAsia" w:hAnsiTheme="minorEastAsia" w:cs="宋体" w:hint="eastAsia"/>
          <w:color w:val="FF0000"/>
          <w:sz w:val="24"/>
          <w:szCs w:val="28"/>
        </w:rPr>
        <w:t>，</w:t>
      </w:r>
      <w:r w:rsidRPr="00051E9A">
        <w:rPr>
          <w:rFonts w:asciiTheme="minorEastAsia" w:eastAsiaTheme="minorEastAsia" w:hAnsiTheme="minorEastAsia" w:cs="宋体"/>
          <w:color w:val="FF0000"/>
          <w:sz w:val="24"/>
          <w:szCs w:val="28"/>
        </w:rPr>
        <w:t xml:space="preserve"> </w:t>
      </w:r>
      <w:r w:rsidRPr="00051E9A">
        <w:rPr>
          <w:rFonts w:asciiTheme="minorEastAsia" w:eastAsiaTheme="minorEastAsia" w:hAnsiTheme="minorEastAsia" w:cs="宋体" w:hint="eastAsia"/>
          <w:color w:val="FF0000"/>
          <w:sz w:val="24"/>
          <w:szCs w:val="28"/>
        </w:rPr>
        <w:t>放到</w:t>
      </w:r>
      <w:r w:rsidRPr="00051E9A">
        <w:rPr>
          <w:rFonts w:asciiTheme="minorEastAsia" w:eastAsiaTheme="minorEastAsia" w:hAnsiTheme="minorEastAsia" w:cs="宋体"/>
          <w:color w:val="FF0000"/>
          <w:sz w:val="24"/>
          <w:szCs w:val="28"/>
        </w:rPr>
        <w:t>Flume</w:t>
      </w:r>
      <w:r w:rsidRPr="00051E9A">
        <w:rPr>
          <w:rFonts w:asciiTheme="minorEastAsia" w:eastAsiaTheme="minorEastAsia" w:hAnsiTheme="minorEastAsia" w:cs="宋体" w:hint="eastAsia"/>
          <w:color w:val="FF0000"/>
          <w:sz w:val="24"/>
          <w:szCs w:val="28"/>
        </w:rPr>
        <w:t>的根目录下的</w:t>
      </w:r>
      <w:r w:rsidRPr="00051E9A">
        <w:rPr>
          <w:rFonts w:asciiTheme="minorEastAsia" w:eastAsiaTheme="minorEastAsia" w:hAnsiTheme="minorEastAsia" w:cs="宋体"/>
          <w:color w:val="FF0000"/>
          <w:sz w:val="24"/>
          <w:szCs w:val="28"/>
        </w:rPr>
        <w:t>lib</w:t>
      </w:r>
      <w:r w:rsidRPr="00051E9A">
        <w:rPr>
          <w:rFonts w:asciiTheme="minorEastAsia" w:eastAsiaTheme="minorEastAsia" w:hAnsiTheme="minorEastAsia" w:cs="宋体" w:hint="eastAsia"/>
          <w:color w:val="FF0000"/>
          <w:sz w:val="24"/>
          <w:szCs w:val="28"/>
        </w:rPr>
        <w:t>中</w:t>
      </w:r>
    </w:p>
    <w:p w14:paraId="0A102538" w14:textId="77777777" w:rsidR="005318C4" w:rsidRPr="00381A0D" w:rsidRDefault="005318C4" w:rsidP="00E54994">
      <w:pPr>
        <w:pStyle w:val="a9"/>
        <w:widowControl/>
        <w:numPr>
          <w:ilvl w:val="0"/>
          <w:numId w:val="7"/>
        </w:numPr>
        <w:spacing w:line="240" w:lineRule="auto"/>
        <w:ind w:firstLineChars="0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81A0D">
        <w:rPr>
          <w:rFonts w:asciiTheme="minorEastAsia" w:eastAsiaTheme="minorEastAsia" w:hAnsiTheme="minorEastAsia" w:cs="宋体" w:hint="eastAsia"/>
          <w:b/>
          <w:sz w:val="24"/>
          <w:szCs w:val="24"/>
        </w:rPr>
        <w:t>修改</w:t>
      </w:r>
      <w:r w:rsidRPr="00381A0D">
        <w:rPr>
          <w:rFonts w:asciiTheme="minorEastAsia" w:eastAsiaTheme="minorEastAsia" w:hAnsiTheme="minorEastAsia" w:cs="宋体"/>
          <w:b/>
          <w:sz w:val="24"/>
          <w:szCs w:val="24"/>
        </w:rPr>
        <w:t>Flume</w:t>
      </w:r>
      <w:r w:rsidRPr="00381A0D">
        <w:rPr>
          <w:rFonts w:asciiTheme="minorEastAsia" w:eastAsiaTheme="minorEastAsia" w:hAnsiTheme="minorEastAsia" w:cs="宋体" w:hint="eastAsia"/>
          <w:b/>
          <w:sz w:val="24"/>
          <w:szCs w:val="24"/>
        </w:rPr>
        <w:t>的配置信息</w:t>
      </w:r>
    </w:p>
    <w:p w14:paraId="28708680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 w:hint="eastAsia"/>
          <w:sz w:val="24"/>
          <w:szCs w:val="24"/>
        </w:rPr>
        <w:t>新增配置文件</w:t>
      </w:r>
      <w:r w:rsidRPr="00381A0D">
        <w:rPr>
          <w:rFonts w:asciiTheme="minorEastAsia" w:eastAsiaTheme="minorEastAsia" w:hAnsiTheme="minorEastAsia" w:cs="宋体"/>
          <w:sz w:val="24"/>
          <w:szCs w:val="24"/>
        </w:rPr>
        <w:t>spool-interceptor-</w:t>
      </w:r>
      <w:proofErr w:type="spellStart"/>
      <w:r w:rsidRPr="00381A0D">
        <w:rPr>
          <w:rFonts w:asciiTheme="minorEastAsia" w:eastAsiaTheme="minorEastAsia" w:hAnsiTheme="minorEastAsia" w:cs="宋体"/>
          <w:sz w:val="24"/>
          <w:szCs w:val="24"/>
        </w:rPr>
        <w:t>hdfs.conf</w:t>
      </w:r>
      <w:proofErr w:type="spellEnd"/>
      <w:r w:rsidRPr="00381A0D">
        <w:rPr>
          <w:rFonts w:asciiTheme="minorEastAsia" w:eastAsiaTheme="minorEastAsia" w:hAnsiTheme="minorEastAsia" w:cs="宋体" w:hint="eastAsia"/>
          <w:sz w:val="24"/>
          <w:szCs w:val="24"/>
        </w:rPr>
        <w:t>，内容为：</w:t>
      </w:r>
    </w:p>
    <w:p w14:paraId="7FE495F7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a1.channels = c1</w:t>
      </w:r>
    </w:p>
    <w:p w14:paraId="7F5A3124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a1.sources = r1</w:t>
      </w:r>
    </w:p>
    <w:p w14:paraId="421C4191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 = s1</w:t>
      </w:r>
    </w:p>
    <w:p w14:paraId="510C2B85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</w:p>
    <w:p w14:paraId="5AEE70F8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#channel</w:t>
      </w:r>
    </w:p>
    <w:p w14:paraId="0870CA44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lastRenderedPageBreak/>
        <w:t>a1.channels.c1.type = memory</w:t>
      </w:r>
    </w:p>
    <w:p w14:paraId="6A0C42F4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a1.channels.c1.capacity=100000</w:t>
      </w:r>
    </w:p>
    <w:p w14:paraId="737189F1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a1.channels.c1.transactionCapacity=50000</w:t>
      </w:r>
    </w:p>
    <w:p w14:paraId="65C5D3B1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</w:p>
    <w:p w14:paraId="715711ED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#source</w:t>
      </w:r>
    </w:p>
    <w:p w14:paraId="3457AF21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a1.sources.r1.channels = c1</w:t>
      </w:r>
    </w:p>
    <w:p w14:paraId="22E64C8C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 xml:space="preserve">a1.sources.r1.type = </w:t>
      </w:r>
      <w:proofErr w:type="spellStart"/>
      <w:r w:rsidRPr="00381A0D">
        <w:rPr>
          <w:rFonts w:asciiTheme="minorEastAsia" w:eastAsiaTheme="minorEastAsia" w:hAnsiTheme="minorEastAsia" w:cs="宋体"/>
          <w:sz w:val="24"/>
          <w:szCs w:val="24"/>
        </w:rPr>
        <w:t>spooldir</w:t>
      </w:r>
      <w:proofErr w:type="spellEnd"/>
    </w:p>
    <w:p w14:paraId="78135C3D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a1.sources.r1.spoolDir = /root/data/</w:t>
      </w:r>
    </w:p>
    <w:p w14:paraId="19C69802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a1.sources.r1.batchSize= 50</w:t>
      </w:r>
    </w:p>
    <w:p w14:paraId="72C24457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a1.sources.r1.inputCharset = UTF-8</w:t>
      </w:r>
    </w:p>
    <w:p w14:paraId="21C49F9D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</w:p>
    <w:p w14:paraId="0F2C13FE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a1.sources.r1.interceptors =i1 i2</w:t>
      </w:r>
    </w:p>
    <w:p w14:paraId="2907B577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a1.sources.r1.interceptors.i1.type =</w:t>
      </w:r>
      <w:proofErr w:type="spellStart"/>
      <w:r w:rsidRPr="00381A0D">
        <w:rPr>
          <w:rFonts w:asciiTheme="minorEastAsia" w:eastAsiaTheme="minorEastAsia" w:hAnsiTheme="minorEastAsia" w:cs="宋体"/>
          <w:sz w:val="24"/>
          <w:szCs w:val="24"/>
        </w:rPr>
        <w:t>cn.itcast.interceptor.CustomParameterInterceptor$Builder</w:t>
      </w:r>
      <w:proofErr w:type="spellEnd"/>
    </w:p>
    <w:p w14:paraId="27C966EE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a1.sources.r1.interceptors.i1.fields_separator=\\u0009</w:t>
      </w:r>
    </w:p>
    <w:p w14:paraId="747E83FC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a1.sources.r1.interceptors.i1.indexs =0</w:t>
      </w:r>
      <w:proofErr w:type="gramStart"/>
      <w:r w:rsidRPr="00381A0D">
        <w:rPr>
          <w:rFonts w:asciiTheme="minorEastAsia" w:eastAsiaTheme="minorEastAsia" w:hAnsiTheme="minorEastAsia" w:cs="宋体"/>
          <w:sz w:val="24"/>
          <w:szCs w:val="24"/>
        </w:rPr>
        <w:t>,1,3,5,6</w:t>
      </w:r>
      <w:proofErr w:type="gramEnd"/>
    </w:p>
    <w:p w14:paraId="349A5E59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a1.sources.r1.interceptors.i1.indexs_separator =\\u002c</w:t>
      </w:r>
    </w:p>
    <w:p w14:paraId="2122434B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a1.sources.r1.interceptors.i1.encrypted_field_index =0</w:t>
      </w:r>
    </w:p>
    <w:p w14:paraId="3A7C483F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</w:p>
    <w:p w14:paraId="4CEC74F9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 xml:space="preserve">a1.sources.r1.interceptors.i2.type = </w:t>
      </w:r>
      <w:proofErr w:type="spellStart"/>
      <w:r w:rsidRPr="00381A0D">
        <w:rPr>
          <w:rFonts w:asciiTheme="minorEastAsia" w:eastAsiaTheme="minorEastAsia" w:hAnsiTheme="minorEastAsia" w:cs="宋体"/>
          <w:sz w:val="24"/>
          <w:szCs w:val="24"/>
        </w:rPr>
        <w:t>org.apache.flume.interceptor.TimestampInterceptor$Builder</w:t>
      </w:r>
      <w:proofErr w:type="spellEnd"/>
    </w:p>
    <w:p w14:paraId="2650575D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</w:p>
    <w:p w14:paraId="73345BA1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</w:p>
    <w:p w14:paraId="3AAC2F51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#sink</w:t>
      </w:r>
    </w:p>
    <w:p w14:paraId="7AA00BC4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a1.sinks.s1.channel = c1</w:t>
      </w:r>
    </w:p>
    <w:p w14:paraId="68F05A22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 xml:space="preserve">a1.sinks.s1.type = </w:t>
      </w:r>
      <w:proofErr w:type="spellStart"/>
      <w:r w:rsidRPr="00381A0D">
        <w:rPr>
          <w:rFonts w:asciiTheme="minorEastAsia" w:eastAsiaTheme="minorEastAsia" w:hAnsiTheme="minorEastAsia" w:cs="宋体"/>
          <w:sz w:val="24"/>
          <w:szCs w:val="24"/>
        </w:rPr>
        <w:t>hdfs</w:t>
      </w:r>
      <w:proofErr w:type="spellEnd"/>
    </w:p>
    <w:p w14:paraId="67BEB4F9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a1.sinks.s1.hdfs.path =hdfs://192.168.200.101:9000/flume/%Y%m%d</w:t>
      </w:r>
    </w:p>
    <w:p w14:paraId="1A31A082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a1.sinks.s1.hdfs.filePrefix = event</w:t>
      </w:r>
    </w:p>
    <w:p w14:paraId="7CE74BDA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a1.sinks.s1.hdfs.fileSuffix = .log</w:t>
      </w:r>
    </w:p>
    <w:p w14:paraId="5055E5FA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a1.sinks.s1.hdfs.rollSize = 10485760</w:t>
      </w:r>
    </w:p>
    <w:p w14:paraId="0A64845C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a1.sinks.s1.hdfs.rollInterval =20</w:t>
      </w:r>
    </w:p>
    <w:p w14:paraId="4D367D69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a1.sinks.s1.hdfs.rollCount = 0</w:t>
      </w:r>
    </w:p>
    <w:p w14:paraId="3E7603A1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a1.sinks.s1.hdfs.batchSize = 1500</w:t>
      </w:r>
    </w:p>
    <w:p w14:paraId="50761333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a1.sinks.s1.hdfs.round = true</w:t>
      </w:r>
    </w:p>
    <w:p w14:paraId="5CCB71F4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a1.sinks.s1.hdfs.roundUnit = minute</w:t>
      </w:r>
    </w:p>
    <w:p w14:paraId="03DF8319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a1.sinks.s1.hdfs.threadsPoolSize = 25</w:t>
      </w:r>
    </w:p>
    <w:p w14:paraId="30B50750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a1.sinks.s1.hdfs.useLocalTimeStamp = true</w:t>
      </w:r>
    </w:p>
    <w:p w14:paraId="2BE64881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a1.sinks.s1.hdfs.minBlockReplicas = 1</w:t>
      </w:r>
    </w:p>
    <w:p w14:paraId="3C78386F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lastRenderedPageBreak/>
        <w:t>a1.sinks.s1.hdfs.fileType =DataStream</w:t>
      </w:r>
    </w:p>
    <w:p w14:paraId="6B19BD4F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a1.sinks.s1.hdfs.writeFormat = Text</w:t>
      </w:r>
    </w:p>
    <w:p w14:paraId="55806860" w14:textId="77777777" w:rsidR="005318C4" w:rsidRPr="00381A0D" w:rsidRDefault="005318C4" w:rsidP="005318C4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a1.sinks.s1.hdfs.callTimeout = 60000</w:t>
      </w:r>
    </w:p>
    <w:p w14:paraId="3274C89C" w14:textId="6F004A62" w:rsidR="005318C4" w:rsidRPr="00381A0D" w:rsidRDefault="005318C4" w:rsidP="00381A0D">
      <w:pPr>
        <w:ind w:left="400"/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/>
          <w:sz w:val="24"/>
          <w:szCs w:val="24"/>
        </w:rPr>
        <w:t>a1.sinks.s1.hdfs.idleTimeout =60</w:t>
      </w:r>
    </w:p>
    <w:p w14:paraId="4540C836" w14:textId="77777777" w:rsidR="005318C4" w:rsidRPr="00381A0D" w:rsidRDefault="005318C4" w:rsidP="005318C4">
      <w:pPr>
        <w:rPr>
          <w:rFonts w:asciiTheme="minorEastAsia" w:eastAsiaTheme="minorEastAsia" w:hAnsiTheme="minorEastAsia" w:cs="宋体"/>
          <w:sz w:val="24"/>
          <w:szCs w:val="24"/>
        </w:rPr>
      </w:pPr>
      <w:r w:rsidRPr="00381A0D">
        <w:rPr>
          <w:rFonts w:asciiTheme="minorEastAsia" w:eastAsiaTheme="minorEastAsia" w:hAnsiTheme="minorEastAsia" w:cs="宋体" w:hint="eastAsia"/>
          <w:sz w:val="24"/>
          <w:szCs w:val="24"/>
        </w:rPr>
        <w:t>启动：</w:t>
      </w:r>
    </w:p>
    <w:p w14:paraId="614D9AA7" w14:textId="77777777" w:rsidR="005318C4" w:rsidRDefault="005318C4" w:rsidP="005318C4">
      <w:pPr>
        <w:rPr>
          <w:rFonts w:asciiTheme="minorEastAsia" w:eastAsiaTheme="minorEastAsia" w:hAnsiTheme="minorEastAsia" w:cs="宋体"/>
          <w:sz w:val="24"/>
          <w:szCs w:val="24"/>
        </w:rPr>
      </w:pPr>
      <w:proofErr w:type="gramStart"/>
      <w:r w:rsidRPr="00381A0D">
        <w:rPr>
          <w:rFonts w:asciiTheme="minorEastAsia" w:eastAsiaTheme="minorEastAsia" w:hAnsiTheme="minorEastAsia" w:cs="宋体"/>
          <w:sz w:val="24"/>
          <w:szCs w:val="24"/>
        </w:rPr>
        <w:t>bin/flume-</w:t>
      </w:r>
      <w:proofErr w:type="spellStart"/>
      <w:r w:rsidRPr="00381A0D">
        <w:rPr>
          <w:rFonts w:asciiTheme="minorEastAsia" w:eastAsiaTheme="minorEastAsia" w:hAnsiTheme="minorEastAsia" w:cs="宋体"/>
          <w:sz w:val="24"/>
          <w:szCs w:val="24"/>
        </w:rPr>
        <w:t>ng</w:t>
      </w:r>
      <w:proofErr w:type="spellEnd"/>
      <w:proofErr w:type="gramEnd"/>
      <w:r w:rsidRPr="00381A0D">
        <w:rPr>
          <w:rFonts w:asciiTheme="minorEastAsia" w:eastAsiaTheme="minorEastAsia" w:hAnsiTheme="minorEastAsia" w:cs="宋体"/>
          <w:sz w:val="24"/>
          <w:szCs w:val="24"/>
        </w:rPr>
        <w:t xml:space="preserve"> agent -c </w:t>
      </w:r>
      <w:proofErr w:type="spellStart"/>
      <w:r w:rsidRPr="00381A0D">
        <w:rPr>
          <w:rFonts w:asciiTheme="minorEastAsia" w:eastAsiaTheme="minorEastAsia" w:hAnsiTheme="minorEastAsia" w:cs="宋体"/>
          <w:sz w:val="24"/>
          <w:szCs w:val="24"/>
        </w:rPr>
        <w:t>conf</w:t>
      </w:r>
      <w:proofErr w:type="spellEnd"/>
      <w:r w:rsidRPr="00381A0D">
        <w:rPr>
          <w:rFonts w:asciiTheme="minorEastAsia" w:eastAsiaTheme="minorEastAsia" w:hAnsiTheme="minorEastAsia" w:cs="宋体"/>
          <w:sz w:val="24"/>
          <w:szCs w:val="24"/>
        </w:rPr>
        <w:t xml:space="preserve"> -f </w:t>
      </w:r>
      <w:proofErr w:type="spellStart"/>
      <w:r w:rsidRPr="00381A0D">
        <w:rPr>
          <w:rFonts w:asciiTheme="minorEastAsia" w:eastAsiaTheme="minorEastAsia" w:hAnsiTheme="minorEastAsia" w:cs="宋体"/>
          <w:sz w:val="24"/>
          <w:szCs w:val="24"/>
        </w:rPr>
        <w:t>conf</w:t>
      </w:r>
      <w:proofErr w:type="spellEnd"/>
      <w:r w:rsidRPr="00381A0D">
        <w:rPr>
          <w:rFonts w:asciiTheme="minorEastAsia" w:eastAsiaTheme="minorEastAsia" w:hAnsiTheme="minorEastAsia" w:cs="宋体"/>
          <w:sz w:val="24"/>
          <w:szCs w:val="24"/>
        </w:rPr>
        <w:t>/spool-interceptor-</w:t>
      </w:r>
      <w:proofErr w:type="spellStart"/>
      <w:r w:rsidRPr="00381A0D">
        <w:rPr>
          <w:rFonts w:asciiTheme="minorEastAsia" w:eastAsiaTheme="minorEastAsia" w:hAnsiTheme="minorEastAsia" w:cs="宋体"/>
          <w:sz w:val="24"/>
          <w:szCs w:val="24"/>
        </w:rPr>
        <w:t>hdfs.conf</w:t>
      </w:r>
      <w:proofErr w:type="spellEnd"/>
      <w:r w:rsidRPr="00381A0D">
        <w:rPr>
          <w:rFonts w:asciiTheme="minorEastAsia" w:eastAsiaTheme="minorEastAsia" w:hAnsiTheme="minorEastAsia" w:cs="宋体"/>
          <w:sz w:val="24"/>
          <w:szCs w:val="24"/>
        </w:rPr>
        <w:t xml:space="preserve"> -name a1 -</w:t>
      </w:r>
      <w:proofErr w:type="spellStart"/>
      <w:r w:rsidRPr="00381A0D">
        <w:rPr>
          <w:rFonts w:asciiTheme="minorEastAsia" w:eastAsiaTheme="minorEastAsia" w:hAnsiTheme="minorEastAsia" w:cs="宋体"/>
          <w:sz w:val="24"/>
          <w:szCs w:val="24"/>
        </w:rPr>
        <w:t>Dflume.root.logger</w:t>
      </w:r>
      <w:proofErr w:type="spellEnd"/>
      <w:r w:rsidRPr="00381A0D">
        <w:rPr>
          <w:rFonts w:asciiTheme="minorEastAsia" w:eastAsiaTheme="minorEastAsia" w:hAnsiTheme="minorEastAsia" w:cs="宋体"/>
          <w:sz w:val="24"/>
          <w:szCs w:val="24"/>
        </w:rPr>
        <w:t>=</w:t>
      </w:r>
      <w:proofErr w:type="spellStart"/>
      <w:r w:rsidRPr="00381A0D">
        <w:rPr>
          <w:rFonts w:asciiTheme="minorEastAsia" w:eastAsiaTheme="minorEastAsia" w:hAnsiTheme="minorEastAsia" w:cs="宋体"/>
          <w:sz w:val="24"/>
          <w:szCs w:val="24"/>
        </w:rPr>
        <w:t>DEBUG,console</w:t>
      </w:r>
      <w:proofErr w:type="spellEnd"/>
      <w:r w:rsidRPr="00381A0D">
        <w:rPr>
          <w:rFonts w:asciiTheme="minorEastAsia" w:eastAsiaTheme="minorEastAsia" w:hAnsiTheme="minorEastAsia" w:cs="宋体"/>
          <w:sz w:val="24"/>
          <w:szCs w:val="24"/>
        </w:rPr>
        <w:tab/>
      </w:r>
    </w:p>
    <w:p w14:paraId="16986A64" w14:textId="38F451A3" w:rsidR="007B2DBF" w:rsidRDefault="007B2DBF" w:rsidP="007B2DBF">
      <w:pPr>
        <w:pStyle w:val="3"/>
      </w:pPr>
      <w:bookmarkStart w:id="23" w:name="_Toc10401978"/>
      <w:r>
        <w:rPr>
          <w:rFonts w:hint="eastAsia"/>
        </w:rPr>
        <w:t>项目实现截图</w:t>
      </w:r>
      <w:bookmarkEnd w:id="23"/>
    </w:p>
    <w:p w14:paraId="70363027" w14:textId="70BFF686" w:rsidR="007B2DBF" w:rsidRPr="0090699B" w:rsidRDefault="0090699B" w:rsidP="0090699B">
      <w:pPr>
        <w:spacing w:line="360" w:lineRule="auto"/>
        <w:ind w:firstLineChars="200" w:firstLine="480"/>
        <w:rPr>
          <w:noProof/>
          <w:sz w:val="24"/>
        </w:rPr>
      </w:pPr>
      <w:r w:rsidRPr="0090699B">
        <w:rPr>
          <w:noProof/>
          <w:sz w:val="24"/>
        </w:rPr>
        <w:t>原始文件内容</w:t>
      </w:r>
    </w:p>
    <w:p w14:paraId="698A57C2" w14:textId="0AF7ADDC" w:rsidR="007B2DBF" w:rsidRDefault="0090699B" w:rsidP="0090699B">
      <w:pPr>
        <w:spacing w:line="360" w:lineRule="auto"/>
        <w:ind w:firstLineChars="200" w:firstLine="420"/>
        <w:rPr>
          <w:rFonts w:cs="宋体"/>
        </w:rPr>
      </w:pPr>
      <w:r>
        <w:rPr>
          <w:noProof/>
        </w:rPr>
        <w:drawing>
          <wp:inline distT="0" distB="0" distL="0" distR="0" wp14:anchorId="68BE871C" wp14:editId="4847F10F">
            <wp:extent cx="5274310" cy="80579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C1F8" w14:textId="0FF13E38" w:rsidR="007B2DBF" w:rsidRDefault="0090699B" w:rsidP="0090699B">
      <w:pPr>
        <w:spacing w:line="360" w:lineRule="auto"/>
        <w:ind w:firstLineChars="200" w:firstLine="480"/>
        <w:rPr>
          <w:rFonts w:cs="宋体"/>
        </w:rPr>
      </w:pPr>
      <w:r w:rsidRPr="0090699B">
        <w:rPr>
          <w:rFonts w:cs="宋体"/>
          <w:sz w:val="24"/>
        </w:rPr>
        <w:t>采集之后数据内容</w:t>
      </w:r>
      <w:r>
        <w:rPr>
          <w:rFonts w:cs="宋体" w:hint="eastAsia"/>
        </w:rPr>
        <w:t>：</w:t>
      </w:r>
    </w:p>
    <w:p w14:paraId="34EC9175" w14:textId="7295084C" w:rsidR="0090699B" w:rsidRPr="0090699B" w:rsidRDefault="0090699B" w:rsidP="0090699B">
      <w:pPr>
        <w:spacing w:line="360" w:lineRule="auto"/>
        <w:ind w:firstLineChars="200" w:firstLine="420"/>
        <w:rPr>
          <w:rFonts w:cs="宋体"/>
        </w:rPr>
      </w:pPr>
      <w:r>
        <w:rPr>
          <w:noProof/>
        </w:rPr>
        <w:drawing>
          <wp:inline distT="0" distB="0" distL="0" distR="0" wp14:anchorId="5A6C40CC" wp14:editId="5FF27952">
            <wp:extent cx="5274310" cy="65928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38ED" w14:textId="156CCC7E" w:rsidR="00DF5C2F" w:rsidRPr="00381A0D" w:rsidRDefault="00DF5C2F" w:rsidP="00DF5C2F">
      <w:pPr>
        <w:widowControl/>
        <w:spacing w:line="240" w:lineRule="auto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br w:type="page"/>
      </w:r>
    </w:p>
    <w:p w14:paraId="6BCC6760" w14:textId="175D89EF" w:rsidR="00F50BBC" w:rsidRDefault="00E65D8F" w:rsidP="00DF5C2F">
      <w:pPr>
        <w:pStyle w:val="1"/>
      </w:pPr>
      <w:bookmarkStart w:id="24" w:name="_Toc10401979"/>
      <w:r>
        <w:lastRenderedPageBreak/>
        <w:t>Flume</w:t>
      </w:r>
      <w:r>
        <w:t>高阶自定义组件</w:t>
      </w:r>
      <w:bookmarkEnd w:id="24"/>
    </w:p>
    <w:p w14:paraId="7C5CCB77" w14:textId="48131483" w:rsidR="005E6418" w:rsidRDefault="005E6418" w:rsidP="005E6418">
      <w:pPr>
        <w:pStyle w:val="2"/>
      </w:pPr>
      <w:bookmarkStart w:id="25" w:name="_Toc10401980"/>
      <w:r>
        <w:t>Flume</w:t>
      </w:r>
      <w:r>
        <w:t>自定义</w:t>
      </w:r>
      <w:r>
        <w:t xml:space="preserve">Source </w:t>
      </w:r>
      <w:r w:rsidR="00DD1DDB">
        <w:rPr>
          <w:rFonts w:hint="eastAsia"/>
        </w:rPr>
        <w:t>（扩展）</w:t>
      </w:r>
      <w:bookmarkEnd w:id="25"/>
    </w:p>
    <w:p w14:paraId="311B189B" w14:textId="76C1A6CD" w:rsidR="002577EE" w:rsidRDefault="002577EE" w:rsidP="002577EE">
      <w:pPr>
        <w:pStyle w:val="3"/>
      </w:pPr>
      <w:bookmarkStart w:id="26" w:name="_Toc10401981"/>
      <w:r w:rsidRPr="002577EE">
        <w:rPr>
          <w:rFonts w:hint="eastAsia"/>
        </w:rPr>
        <w:t>自定义</w:t>
      </w:r>
      <w:r w:rsidRPr="002577EE">
        <w:rPr>
          <w:rFonts w:hint="eastAsia"/>
        </w:rPr>
        <w:t>Source</w:t>
      </w:r>
      <w:r w:rsidRPr="002577EE">
        <w:rPr>
          <w:rFonts w:hint="eastAsia"/>
        </w:rPr>
        <w:t>说明</w:t>
      </w:r>
      <w:bookmarkEnd w:id="26"/>
    </w:p>
    <w:p w14:paraId="1DB10762" w14:textId="77777777" w:rsidR="002577EE" w:rsidRPr="002577EE" w:rsidRDefault="002577EE" w:rsidP="002577EE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r w:rsidRPr="00313B40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Source</w:t>
      </w:r>
      <w:r w:rsidRPr="00313B40">
        <w:rPr>
          <w:rFonts w:asciiTheme="minorEastAsia" w:eastAsiaTheme="minorEastAsia" w:hAnsiTheme="minorEastAsia" w:cstheme="minorBidi"/>
          <w:sz w:val="24"/>
          <w:shd w:val="pct15" w:color="auto" w:fill="FFFFFF"/>
        </w:rPr>
        <w:t>是负责接收数据到Flume Agent</w:t>
      </w:r>
      <w:r w:rsidRPr="00313B40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的</w:t>
      </w:r>
      <w:r w:rsidRPr="00313B40">
        <w:rPr>
          <w:rFonts w:asciiTheme="minorEastAsia" w:eastAsiaTheme="minorEastAsia" w:hAnsiTheme="minorEastAsia" w:cstheme="minorBidi"/>
          <w:sz w:val="24"/>
          <w:shd w:val="pct15" w:color="auto" w:fill="FFFFFF"/>
        </w:rPr>
        <w:t>组件</w:t>
      </w:r>
      <w:r w:rsidRPr="002577EE">
        <w:rPr>
          <w:rFonts w:asciiTheme="minorEastAsia" w:eastAsiaTheme="minorEastAsia" w:hAnsiTheme="minorEastAsia" w:cstheme="minorBidi"/>
          <w:sz w:val="24"/>
        </w:rPr>
        <w:t>。Source组件可以处理各种类型、各种格式的日志数据</w:t>
      </w:r>
      <w:r w:rsidRPr="002577EE">
        <w:rPr>
          <w:rFonts w:asciiTheme="minorEastAsia" w:eastAsiaTheme="minorEastAsia" w:hAnsiTheme="minorEastAsia" w:cstheme="minorBidi" w:hint="eastAsia"/>
          <w:sz w:val="24"/>
        </w:rPr>
        <w:t>，</w:t>
      </w:r>
      <w:r w:rsidRPr="002577EE">
        <w:rPr>
          <w:rFonts w:asciiTheme="minorEastAsia" w:eastAsiaTheme="minorEastAsia" w:hAnsiTheme="minorEastAsia" w:cstheme="minorBidi"/>
          <w:sz w:val="24"/>
        </w:rPr>
        <w:t>包括</w:t>
      </w:r>
      <w:proofErr w:type="spellStart"/>
      <w:r w:rsidRPr="002577EE">
        <w:rPr>
          <w:rFonts w:asciiTheme="minorEastAsia" w:eastAsiaTheme="minorEastAsia" w:hAnsiTheme="minorEastAsia" w:cstheme="minorBidi"/>
          <w:sz w:val="24"/>
        </w:rPr>
        <w:t>avro</w:t>
      </w:r>
      <w:proofErr w:type="spellEnd"/>
      <w:r w:rsidRPr="002577EE">
        <w:rPr>
          <w:rFonts w:asciiTheme="minorEastAsia" w:eastAsiaTheme="minorEastAsia" w:hAnsiTheme="minorEastAsia" w:cstheme="minorBidi"/>
          <w:sz w:val="24"/>
        </w:rPr>
        <w:t>、thrift、exec、</w:t>
      </w:r>
      <w:proofErr w:type="spellStart"/>
      <w:r w:rsidRPr="002577EE">
        <w:rPr>
          <w:rFonts w:asciiTheme="minorEastAsia" w:eastAsiaTheme="minorEastAsia" w:hAnsiTheme="minorEastAsia" w:cstheme="minorBidi"/>
          <w:sz w:val="24"/>
        </w:rPr>
        <w:t>jms</w:t>
      </w:r>
      <w:proofErr w:type="spellEnd"/>
      <w:r w:rsidRPr="002577EE">
        <w:rPr>
          <w:rFonts w:asciiTheme="minorEastAsia" w:eastAsiaTheme="minorEastAsia" w:hAnsiTheme="minorEastAsia" w:cstheme="minorBidi"/>
          <w:sz w:val="24"/>
        </w:rPr>
        <w:t>、spooling directory、</w:t>
      </w:r>
      <w:proofErr w:type="spellStart"/>
      <w:r w:rsidRPr="002577EE">
        <w:rPr>
          <w:rFonts w:asciiTheme="minorEastAsia" w:eastAsiaTheme="minorEastAsia" w:hAnsiTheme="minorEastAsia" w:cstheme="minorBidi"/>
          <w:sz w:val="24"/>
        </w:rPr>
        <w:t>netcat</w:t>
      </w:r>
      <w:proofErr w:type="spellEnd"/>
      <w:r w:rsidRPr="002577EE">
        <w:rPr>
          <w:rFonts w:asciiTheme="minorEastAsia" w:eastAsiaTheme="minorEastAsia" w:hAnsiTheme="minorEastAsia" w:cstheme="minorBidi"/>
          <w:sz w:val="24"/>
        </w:rPr>
        <w:t>、sequence generator、syslog、http、legacy</w:t>
      </w:r>
      <w:r w:rsidRPr="002577EE">
        <w:rPr>
          <w:rFonts w:asciiTheme="minorEastAsia" w:eastAsiaTheme="minorEastAsia" w:hAnsiTheme="minorEastAsia" w:cstheme="minorBidi" w:hint="eastAsia"/>
          <w:sz w:val="24"/>
        </w:rPr>
        <w:t>。官方提供的source类型已经很多，但是有时候并</w:t>
      </w:r>
      <w:r w:rsidRPr="007A4B40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不能满足实际开发当中的需求</w:t>
      </w:r>
      <w:r w:rsidRPr="002577EE">
        <w:rPr>
          <w:rFonts w:asciiTheme="minorEastAsia" w:eastAsiaTheme="minorEastAsia" w:hAnsiTheme="minorEastAsia" w:cstheme="minorBidi" w:hint="eastAsia"/>
          <w:sz w:val="24"/>
        </w:rPr>
        <w:t>，此时我们就需要根据实际需求</w:t>
      </w:r>
      <w:r w:rsidRPr="007A4B40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自定义某些source</w:t>
      </w:r>
      <w:r w:rsidRPr="002577EE">
        <w:rPr>
          <w:rFonts w:asciiTheme="minorEastAsia" w:eastAsiaTheme="minorEastAsia" w:hAnsiTheme="minorEastAsia" w:cstheme="minorBidi" w:hint="eastAsia"/>
          <w:sz w:val="24"/>
        </w:rPr>
        <w:t>。</w:t>
      </w:r>
    </w:p>
    <w:p w14:paraId="2B7506F4" w14:textId="77777777" w:rsidR="002577EE" w:rsidRPr="002577EE" w:rsidRDefault="002577EE" w:rsidP="002577EE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r w:rsidRPr="002577EE">
        <w:rPr>
          <w:rFonts w:asciiTheme="minorEastAsia" w:eastAsiaTheme="minorEastAsia" w:hAnsiTheme="minorEastAsia" w:cstheme="minorBidi" w:hint="eastAsia"/>
          <w:sz w:val="24"/>
        </w:rPr>
        <w:t>如：实时监控MySQL，从MySQL中获取数据传输到HDFS或者其他存储框架，所以此时需要我们自己实现</w:t>
      </w:r>
      <w:proofErr w:type="spellStart"/>
      <w:r w:rsidRPr="007A4B40">
        <w:rPr>
          <w:rFonts w:asciiTheme="minorEastAsia" w:eastAsiaTheme="minorEastAsia" w:hAnsiTheme="minorEastAsia" w:cstheme="minorBidi" w:hint="eastAsia"/>
          <w:b/>
          <w:color w:val="000000" w:themeColor="text1"/>
          <w:sz w:val="24"/>
          <w:shd w:val="pct15" w:color="auto" w:fill="FFFFFF"/>
        </w:rPr>
        <w:t>MySQLSource</w:t>
      </w:r>
      <w:proofErr w:type="spellEnd"/>
      <w:r w:rsidRPr="002577EE">
        <w:rPr>
          <w:rFonts w:asciiTheme="minorEastAsia" w:eastAsiaTheme="minorEastAsia" w:hAnsiTheme="minorEastAsia" w:cstheme="minorBidi" w:hint="eastAsia"/>
          <w:sz w:val="24"/>
        </w:rPr>
        <w:t>。</w:t>
      </w:r>
    </w:p>
    <w:p w14:paraId="43989C00" w14:textId="77777777" w:rsidR="002577EE" w:rsidRPr="002577EE" w:rsidRDefault="002577EE" w:rsidP="002577EE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r w:rsidRPr="002577EE">
        <w:rPr>
          <w:rFonts w:asciiTheme="minorEastAsia" w:eastAsiaTheme="minorEastAsia" w:hAnsiTheme="minorEastAsia" w:cstheme="minorBidi" w:hint="eastAsia"/>
          <w:sz w:val="24"/>
        </w:rPr>
        <w:t>官方也提供了自定义source的接口：</w:t>
      </w:r>
    </w:p>
    <w:p w14:paraId="50A59247" w14:textId="77777777" w:rsidR="002577EE" w:rsidRPr="002577EE" w:rsidRDefault="002577EE" w:rsidP="002577EE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proofErr w:type="gramStart"/>
      <w:r w:rsidRPr="002577EE">
        <w:rPr>
          <w:rFonts w:asciiTheme="minorEastAsia" w:eastAsiaTheme="minorEastAsia" w:hAnsiTheme="minorEastAsia" w:cstheme="minorBidi" w:hint="eastAsia"/>
          <w:sz w:val="24"/>
        </w:rPr>
        <w:t>官网说明</w:t>
      </w:r>
      <w:proofErr w:type="gramEnd"/>
      <w:r w:rsidRPr="002577EE">
        <w:rPr>
          <w:rFonts w:asciiTheme="minorEastAsia" w:eastAsiaTheme="minorEastAsia" w:hAnsiTheme="minorEastAsia" w:cstheme="minorBidi" w:hint="eastAsia"/>
          <w:sz w:val="24"/>
        </w:rPr>
        <w:t>：</w:t>
      </w:r>
      <w:hyperlink r:id="rId17" w:anchor="source" w:history="1">
        <w:r w:rsidRPr="002577EE">
          <w:rPr>
            <w:rFonts w:asciiTheme="minorEastAsia" w:eastAsiaTheme="minorEastAsia" w:hAnsiTheme="minorEastAsia" w:cstheme="minorBidi"/>
            <w:sz w:val="24"/>
          </w:rPr>
          <w:t>https://flume.apache.org/FlumeDeveloperGuide.html#source</w:t>
        </w:r>
      </w:hyperlink>
    </w:p>
    <w:p w14:paraId="5DE2C8C9" w14:textId="25D07131" w:rsidR="002577EE" w:rsidRDefault="00BD3A48" w:rsidP="00BD3A48">
      <w:pPr>
        <w:pStyle w:val="3"/>
      </w:pPr>
      <w:bookmarkStart w:id="27" w:name="_Toc10401982"/>
      <w:r w:rsidRPr="00BD3A48">
        <w:rPr>
          <w:rFonts w:hint="eastAsia"/>
        </w:rPr>
        <w:t>自定义</w:t>
      </w:r>
      <w:r w:rsidRPr="00BD3A48">
        <w:rPr>
          <w:rFonts w:hint="eastAsia"/>
        </w:rPr>
        <w:t>Source</w:t>
      </w:r>
      <w:r w:rsidR="000A2B45">
        <w:rPr>
          <w:rFonts w:hint="eastAsia"/>
        </w:rPr>
        <w:t>原理</w:t>
      </w:r>
      <w:bookmarkEnd w:id="27"/>
    </w:p>
    <w:p w14:paraId="42F9616C" w14:textId="77777777" w:rsidR="00281985" w:rsidRPr="00281985" w:rsidRDefault="00281985" w:rsidP="00281985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r w:rsidRPr="00281985">
        <w:rPr>
          <w:rFonts w:asciiTheme="minorEastAsia" w:eastAsiaTheme="minorEastAsia" w:hAnsiTheme="minorEastAsia" w:cstheme="minorBidi" w:hint="eastAsia"/>
          <w:sz w:val="24"/>
        </w:rPr>
        <w:t>根据官方说明自定义</w:t>
      </w:r>
      <w:proofErr w:type="spellStart"/>
      <w:r w:rsidRPr="00281985">
        <w:rPr>
          <w:rFonts w:asciiTheme="minorEastAsia" w:eastAsiaTheme="minorEastAsia" w:hAnsiTheme="minorEastAsia" w:cstheme="minorBidi" w:hint="eastAsia"/>
          <w:sz w:val="24"/>
        </w:rPr>
        <w:t>mysqlsource</w:t>
      </w:r>
      <w:proofErr w:type="spellEnd"/>
      <w:r w:rsidRPr="00281985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需要继承</w:t>
      </w:r>
      <w:proofErr w:type="spellStart"/>
      <w:r w:rsidRPr="00281985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AbstractSource</w:t>
      </w:r>
      <w:proofErr w:type="spellEnd"/>
      <w:proofErr w:type="gramStart"/>
      <w:r w:rsidRPr="00281985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类并实现</w:t>
      </w:r>
      <w:proofErr w:type="gramEnd"/>
      <w:r w:rsidRPr="00281985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Configurable和</w:t>
      </w:r>
      <w:proofErr w:type="spellStart"/>
      <w:r w:rsidRPr="00281985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PollableSource</w:t>
      </w:r>
      <w:proofErr w:type="spellEnd"/>
      <w:r w:rsidRPr="00281985">
        <w:rPr>
          <w:rFonts w:asciiTheme="minorEastAsia" w:eastAsiaTheme="minorEastAsia" w:hAnsiTheme="minorEastAsia" w:cstheme="minorBidi" w:hint="eastAsia"/>
          <w:sz w:val="24"/>
          <w:shd w:val="pct15" w:color="auto" w:fill="FFFFFF"/>
        </w:rPr>
        <w:t>接口</w:t>
      </w:r>
      <w:r w:rsidRPr="00281985">
        <w:rPr>
          <w:rFonts w:asciiTheme="minorEastAsia" w:eastAsiaTheme="minorEastAsia" w:hAnsiTheme="minorEastAsia" w:cstheme="minorBidi" w:hint="eastAsia"/>
          <w:sz w:val="24"/>
        </w:rPr>
        <w:t>。</w:t>
      </w:r>
    </w:p>
    <w:p w14:paraId="741B33F0" w14:textId="77777777" w:rsidR="00281985" w:rsidRPr="00281985" w:rsidRDefault="00281985" w:rsidP="00281985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r w:rsidRPr="00281985">
        <w:rPr>
          <w:rFonts w:asciiTheme="minorEastAsia" w:eastAsiaTheme="minorEastAsia" w:hAnsiTheme="minorEastAsia" w:cstheme="minorBidi" w:hint="eastAsia"/>
          <w:sz w:val="24"/>
        </w:rPr>
        <w:t>实现相应方法：</w:t>
      </w:r>
    </w:p>
    <w:p w14:paraId="52A477DF" w14:textId="1E2899FC" w:rsidR="00281985" w:rsidRPr="00281985" w:rsidRDefault="00281985" w:rsidP="00281985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r w:rsidRPr="00281985">
        <w:rPr>
          <w:rFonts w:asciiTheme="minorEastAsia" w:eastAsiaTheme="minorEastAsia" w:hAnsiTheme="minorEastAsia" w:cstheme="minorBidi" w:hint="eastAsia"/>
          <w:sz w:val="24"/>
        </w:rPr>
        <w:t>getBackOffSleepIncrement</w:t>
      </w:r>
      <w:r w:rsidRPr="00281985">
        <w:rPr>
          <w:rFonts w:asciiTheme="minorEastAsia" w:eastAsiaTheme="minorEastAsia" w:hAnsiTheme="minorEastAsia" w:cstheme="minorBidi"/>
          <w:sz w:val="24"/>
        </w:rPr>
        <w:t>()</w:t>
      </w:r>
      <w:r w:rsidR="007D2F20">
        <w:rPr>
          <w:rFonts w:asciiTheme="minorEastAsia" w:eastAsiaTheme="minorEastAsia" w:hAnsiTheme="minorEastAsia" w:cstheme="minorBidi"/>
          <w:sz w:val="24"/>
        </w:rPr>
        <w:t xml:space="preserve">    </w:t>
      </w:r>
      <w:r w:rsidRPr="00281985">
        <w:rPr>
          <w:rFonts w:asciiTheme="minorEastAsia" w:eastAsiaTheme="minorEastAsia" w:hAnsiTheme="minorEastAsia" w:cstheme="minorBidi"/>
          <w:sz w:val="24"/>
        </w:rPr>
        <w:t>//</w:t>
      </w:r>
      <w:r w:rsidRPr="00281985">
        <w:rPr>
          <w:rFonts w:asciiTheme="minorEastAsia" w:eastAsiaTheme="minorEastAsia" w:hAnsiTheme="minorEastAsia" w:cstheme="minorBidi" w:hint="eastAsia"/>
          <w:sz w:val="24"/>
        </w:rPr>
        <w:t>暂不用</w:t>
      </w:r>
    </w:p>
    <w:p w14:paraId="0A977F41" w14:textId="16A82128" w:rsidR="00281985" w:rsidRPr="00281985" w:rsidRDefault="00281985" w:rsidP="00281985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proofErr w:type="spellStart"/>
      <w:r w:rsidRPr="00281985">
        <w:rPr>
          <w:rFonts w:asciiTheme="minorEastAsia" w:eastAsiaTheme="minorEastAsia" w:hAnsiTheme="minorEastAsia" w:cstheme="minorBidi" w:hint="eastAsia"/>
          <w:sz w:val="24"/>
        </w:rPr>
        <w:t>getMaxBackOffSleepInterval</w:t>
      </w:r>
      <w:proofErr w:type="spellEnd"/>
      <w:r w:rsidRPr="00281985">
        <w:rPr>
          <w:rFonts w:asciiTheme="minorEastAsia" w:eastAsiaTheme="minorEastAsia" w:hAnsiTheme="minorEastAsia" w:cstheme="minorBidi"/>
          <w:sz w:val="24"/>
        </w:rPr>
        <w:t>()</w:t>
      </w:r>
      <w:r w:rsidR="007D2F20">
        <w:rPr>
          <w:rFonts w:asciiTheme="minorEastAsia" w:eastAsiaTheme="minorEastAsia" w:hAnsiTheme="minorEastAsia" w:cstheme="minorBidi"/>
          <w:sz w:val="24"/>
        </w:rPr>
        <w:t xml:space="preserve">  </w:t>
      </w:r>
      <w:r w:rsidRPr="00281985">
        <w:rPr>
          <w:rFonts w:asciiTheme="minorEastAsia" w:eastAsiaTheme="minorEastAsia" w:hAnsiTheme="minorEastAsia" w:cstheme="minorBidi"/>
          <w:sz w:val="24"/>
        </w:rPr>
        <w:t>//</w:t>
      </w:r>
      <w:r w:rsidRPr="00281985">
        <w:rPr>
          <w:rFonts w:asciiTheme="minorEastAsia" w:eastAsiaTheme="minorEastAsia" w:hAnsiTheme="minorEastAsia" w:cstheme="minorBidi" w:hint="eastAsia"/>
          <w:sz w:val="24"/>
        </w:rPr>
        <w:t>暂不用</w:t>
      </w:r>
    </w:p>
    <w:p w14:paraId="70F9A0E6" w14:textId="4B0CAF62" w:rsidR="00281985" w:rsidRPr="00281985" w:rsidRDefault="00281985" w:rsidP="00281985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r w:rsidRPr="00281985">
        <w:rPr>
          <w:rFonts w:asciiTheme="minorEastAsia" w:eastAsiaTheme="minorEastAsia" w:hAnsiTheme="minorEastAsia" w:cstheme="minorBidi" w:hint="eastAsia"/>
          <w:sz w:val="24"/>
        </w:rPr>
        <w:t>configure(Context context</w:t>
      </w:r>
      <w:r w:rsidRPr="00281985">
        <w:rPr>
          <w:rFonts w:asciiTheme="minorEastAsia" w:eastAsiaTheme="minorEastAsia" w:hAnsiTheme="minorEastAsia" w:cstheme="minorBidi"/>
          <w:sz w:val="24"/>
        </w:rPr>
        <w:t>)</w:t>
      </w:r>
      <w:r w:rsidR="007D2F20">
        <w:rPr>
          <w:rFonts w:asciiTheme="minorEastAsia" w:eastAsiaTheme="minorEastAsia" w:hAnsiTheme="minorEastAsia" w:cstheme="minorBidi"/>
          <w:sz w:val="24"/>
        </w:rPr>
        <w:t xml:space="preserve">    </w:t>
      </w:r>
      <w:r w:rsidRPr="00281985">
        <w:rPr>
          <w:rFonts w:asciiTheme="minorEastAsia" w:eastAsiaTheme="minorEastAsia" w:hAnsiTheme="minorEastAsia" w:cstheme="minorBidi"/>
          <w:sz w:val="24"/>
        </w:rPr>
        <w:t>//</w:t>
      </w:r>
      <w:r w:rsidRPr="00281985">
        <w:rPr>
          <w:rFonts w:asciiTheme="minorEastAsia" w:eastAsiaTheme="minorEastAsia" w:hAnsiTheme="minorEastAsia" w:cstheme="minorBidi" w:hint="eastAsia"/>
          <w:sz w:val="24"/>
        </w:rPr>
        <w:t>初始化context</w:t>
      </w:r>
    </w:p>
    <w:p w14:paraId="339E91EA" w14:textId="40B110C1" w:rsidR="00281985" w:rsidRPr="00281985" w:rsidRDefault="00281985" w:rsidP="00281985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r w:rsidRPr="00281985">
        <w:rPr>
          <w:rFonts w:asciiTheme="minorEastAsia" w:eastAsiaTheme="minorEastAsia" w:hAnsiTheme="minorEastAsia" w:cstheme="minorBidi" w:hint="eastAsia"/>
          <w:sz w:val="24"/>
        </w:rPr>
        <w:t>process()</w:t>
      </w:r>
      <w:r w:rsidR="007D2F20">
        <w:rPr>
          <w:rFonts w:asciiTheme="minorEastAsia" w:eastAsiaTheme="minorEastAsia" w:hAnsiTheme="minorEastAsia" w:cstheme="minorBidi"/>
          <w:sz w:val="24"/>
        </w:rPr>
        <w:t xml:space="preserve">   </w:t>
      </w:r>
      <w:r w:rsidRPr="00281985">
        <w:rPr>
          <w:rFonts w:asciiTheme="minorEastAsia" w:eastAsiaTheme="minorEastAsia" w:hAnsiTheme="minorEastAsia" w:cstheme="minorBidi"/>
          <w:sz w:val="24"/>
        </w:rPr>
        <w:t>//</w:t>
      </w:r>
      <w:r w:rsidRPr="00281985">
        <w:rPr>
          <w:rFonts w:asciiTheme="minorEastAsia" w:eastAsiaTheme="minorEastAsia" w:hAnsiTheme="minorEastAsia" w:cstheme="minorBidi" w:hint="eastAsia"/>
          <w:sz w:val="24"/>
        </w:rPr>
        <w:t>获取数据（从</w:t>
      </w:r>
      <w:proofErr w:type="spellStart"/>
      <w:r w:rsidRPr="00281985">
        <w:rPr>
          <w:rFonts w:asciiTheme="minorEastAsia" w:eastAsiaTheme="minorEastAsia" w:hAnsiTheme="minorEastAsia" w:cstheme="minorBidi" w:hint="eastAsia"/>
          <w:sz w:val="24"/>
        </w:rPr>
        <w:t>mysql</w:t>
      </w:r>
      <w:proofErr w:type="spellEnd"/>
      <w:r w:rsidRPr="00281985">
        <w:rPr>
          <w:rFonts w:asciiTheme="minorEastAsia" w:eastAsiaTheme="minorEastAsia" w:hAnsiTheme="minorEastAsia" w:cstheme="minorBidi" w:hint="eastAsia"/>
          <w:sz w:val="24"/>
        </w:rPr>
        <w:t>获取数据，业务处理比较复杂，所以我们定义一个专门的类——</w:t>
      </w:r>
      <w:proofErr w:type="spellStart"/>
      <w:r w:rsidRPr="00281985">
        <w:rPr>
          <w:rFonts w:asciiTheme="minorEastAsia" w:eastAsiaTheme="minorEastAsia" w:hAnsiTheme="minorEastAsia" w:cstheme="minorBidi"/>
          <w:sz w:val="24"/>
        </w:rPr>
        <w:t>QueryMysql</w:t>
      </w:r>
      <w:proofErr w:type="spellEnd"/>
      <w:r w:rsidRPr="00281985">
        <w:rPr>
          <w:rFonts w:asciiTheme="minorEastAsia" w:eastAsiaTheme="minorEastAsia" w:hAnsiTheme="minorEastAsia" w:cstheme="minorBidi" w:hint="eastAsia"/>
          <w:sz w:val="24"/>
        </w:rPr>
        <w:t>来处理跟</w:t>
      </w:r>
      <w:proofErr w:type="spellStart"/>
      <w:r w:rsidRPr="00281985">
        <w:rPr>
          <w:rFonts w:asciiTheme="minorEastAsia" w:eastAsiaTheme="minorEastAsia" w:hAnsiTheme="minorEastAsia" w:cstheme="minorBidi" w:hint="eastAsia"/>
          <w:sz w:val="24"/>
        </w:rPr>
        <w:t>mysql</w:t>
      </w:r>
      <w:proofErr w:type="spellEnd"/>
      <w:r w:rsidRPr="00281985">
        <w:rPr>
          <w:rFonts w:asciiTheme="minorEastAsia" w:eastAsiaTheme="minorEastAsia" w:hAnsiTheme="minorEastAsia" w:cstheme="minorBidi" w:hint="eastAsia"/>
          <w:sz w:val="24"/>
        </w:rPr>
        <w:t>的交互），封装成event并写入channel，这个方法被循环调用</w:t>
      </w:r>
    </w:p>
    <w:p w14:paraId="4811399F" w14:textId="63DC80E5" w:rsidR="00281985" w:rsidRDefault="00281985" w:rsidP="00281985">
      <w:pPr>
        <w:spacing w:line="360" w:lineRule="auto"/>
        <w:ind w:firstLine="420"/>
        <w:rPr>
          <w:rFonts w:asciiTheme="minorEastAsia" w:eastAsiaTheme="minorEastAsia" w:hAnsiTheme="minorEastAsia" w:cstheme="minorBidi"/>
          <w:sz w:val="24"/>
        </w:rPr>
      </w:pPr>
      <w:r w:rsidRPr="00281985">
        <w:rPr>
          <w:rFonts w:asciiTheme="minorEastAsia" w:eastAsiaTheme="minorEastAsia" w:hAnsiTheme="minorEastAsia" w:cstheme="minorBidi" w:hint="eastAsia"/>
          <w:sz w:val="24"/>
        </w:rPr>
        <w:t>stop(</w:t>
      </w:r>
      <w:r w:rsidRPr="00281985">
        <w:rPr>
          <w:rFonts w:asciiTheme="minorEastAsia" w:eastAsiaTheme="minorEastAsia" w:hAnsiTheme="minorEastAsia" w:cstheme="minorBidi"/>
          <w:sz w:val="24"/>
        </w:rPr>
        <w:t>)</w:t>
      </w:r>
      <w:r w:rsidR="007D2F20">
        <w:rPr>
          <w:rFonts w:asciiTheme="minorEastAsia" w:eastAsiaTheme="minorEastAsia" w:hAnsiTheme="minorEastAsia" w:cstheme="minorBidi"/>
          <w:sz w:val="24"/>
        </w:rPr>
        <w:t xml:space="preserve">   </w:t>
      </w:r>
      <w:r w:rsidRPr="00281985">
        <w:rPr>
          <w:rFonts w:asciiTheme="minorEastAsia" w:eastAsiaTheme="minorEastAsia" w:hAnsiTheme="minorEastAsia" w:cstheme="minorBidi"/>
          <w:sz w:val="24"/>
        </w:rPr>
        <w:t>//</w:t>
      </w:r>
      <w:r w:rsidRPr="00281985">
        <w:rPr>
          <w:rFonts w:asciiTheme="minorEastAsia" w:eastAsiaTheme="minorEastAsia" w:hAnsiTheme="minorEastAsia" w:cstheme="minorBidi" w:hint="eastAsia"/>
          <w:sz w:val="24"/>
        </w:rPr>
        <w:t>关闭相关的资源</w:t>
      </w:r>
    </w:p>
    <w:p w14:paraId="6BEA3644" w14:textId="0B9FE490" w:rsidR="00993380" w:rsidRDefault="00170B0C" w:rsidP="00993380">
      <w:pPr>
        <w:pStyle w:val="3"/>
      </w:pPr>
      <w:bookmarkStart w:id="28" w:name="_Toc10401983"/>
      <w:r>
        <w:rPr>
          <w:rFonts w:hint="eastAsia"/>
        </w:rPr>
        <w:lastRenderedPageBreak/>
        <w:t>自定义</w:t>
      </w:r>
      <w:r>
        <w:rPr>
          <w:rFonts w:hint="eastAsia"/>
        </w:rPr>
        <w:t>Source</w:t>
      </w:r>
      <w:r w:rsidR="00993380">
        <w:rPr>
          <w:rFonts w:hint="eastAsia"/>
        </w:rPr>
        <w:t>具体实现</w:t>
      </w:r>
      <w:bookmarkEnd w:id="28"/>
    </w:p>
    <w:p w14:paraId="4E93E688" w14:textId="21461743" w:rsidR="00B4748E" w:rsidRDefault="002307C7" w:rsidP="0020391C">
      <w:pPr>
        <w:pStyle w:val="5"/>
      </w:pPr>
      <w:r w:rsidRPr="002307C7">
        <w:rPr>
          <w:rFonts w:hint="eastAsia"/>
        </w:rPr>
        <w:t>创建</w:t>
      </w:r>
      <w:proofErr w:type="spellStart"/>
      <w:r w:rsidRPr="002307C7">
        <w:rPr>
          <w:rFonts w:hint="eastAsia"/>
        </w:rPr>
        <w:t>mysql</w:t>
      </w:r>
      <w:proofErr w:type="spellEnd"/>
      <w:r w:rsidRPr="002307C7">
        <w:rPr>
          <w:rFonts w:hint="eastAsia"/>
        </w:rPr>
        <w:t>数据库以及</w:t>
      </w:r>
      <w:proofErr w:type="spellStart"/>
      <w:r w:rsidRPr="002307C7">
        <w:rPr>
          <w:rFonts w:hint="eastAsia"/>
        </w:rPr>
        <w:t>mysql</w:t>
      </w:r>
      <w:proofErr w:type="spellEnd"/>
      <w:r w:rsidRPr="002307C7">
        <w:rPr>
          <w:rFonts w:hint="eastAsia"/>
        </w:rPr>
        <w:t>数据库表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F67FA" w:rsidRPr="0038778C" w14:paraId="4E96EBDD" w14:textId="77777777" w:rsidTr="000B69F0">
        <w:tc>
          <w:tcPr>
            <w:tcW w:w="7876" w:type="dxa"/>
          </w:tcPr>
          <w:p w14:paraId="588195BA" w14:textId="0D68DB3E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CREATE DATABASE `mysqlsource`;</w:t>
            </w:r>
          </w:p>
          <w:p w14:paraId="5BA63714" w14:textId="0AAF99AA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USE `mysqlsource`;</w:t>
            </w:r>
          </w:p>
          <w:p w14:paraId="129BD9F4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/*Table structure for table `</w:t>
            </w:r>
            <w:proofErr w:type="spellStart"/>
            <w:r w:rsidRPr="0038778C">
              <w:rPr>
                <w:sz w:val="18"/>
              </w:rPr>
              <w:t>flume_meta</w:t>
            </w:r>
            <w:proofErr w:type="spellEnd"/>
            <w:r w:rsidRPr="0038778C">
              <w:rPr>
                <w:sz w:val="18"/>
              </w:rPr>
              <w:t>` */</w:t>
            </w:r>
          </w:p>
          <w:p w14:paraId="00051766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DROP TABLE</w:t>
            </w:r>
          </w:p>
          <w:p w14:paraId="5E5F488B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IF EXISTS `</w:t>
            </w:r>
            <w:proofErr w:type="spellStart"/>
            <w:r w:rsidRPr="0038778C">
              <w:rPr>
                <w:sz w:val="18"/>
              </w:rPr>
              <w:t>flume_meta</w:t>
            </w:r>
            <w:proofErr w:type="spellEnd"/>
            <w:r w:rsidRPr="0038778C">
              <w:rPr>
                <w:sz w:val="18"/>
              </w:rPr>
              <w:t>`;</w:t>
            </w:r>
          </w:p>
          <w:p w14:paraId="086EE7F3" w14:textId="77777777" w:rsidR="00AF67FA" w:rsidRPr="0038778C" w:rsidRDefault="00AF67FA" w:rsidP="00AF67FA">
            <w:pPr>
              <w:rPr>
                <w:sz w:val="18"/>
              </w:rPr>
            </w:pPr>
          </w:p>
          <w:p w14:paraId="21C50263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CREATE TABLE `</w:t>
            </w:r>
            <w:proofErr w:type="spellStart"/>
            <w:r w:rsidRPr="0038778C">
              <w:rPr>
                <w:sz w:val="18"/>
              </w:rPr>
              <w:t>flume_meta</w:t>
            </w:r>
            <w:proofErr w:type="spellEnd"/>
            <w:r w:rsidRPr="0038778C">
              <w:rPr>
                <w:sz w:val="18"/>
              </w:rPr>
              <w:t>` (</w:t>
            </w:r>
          </w:p>
          <w:p w14:paraId="1DF950C8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ab/>
              <w:t>`</w:t>
            </w:r>
            <w:proofErr w:type="spellStart"/>
            <w:r w:rsidRPr="0038778C">
              <w:rPr>
                <w:sz w:val="18"/>
              </w:rPr>
              <w:t>source_tab</w:t>
            </w:r>
            <w:proofErr w:type="spellEnd"/>
            <w:r w:rsidRPr="0038778C">
              <w:rPr>
                <w:sz w:val="18"/>
              </w:rPr>
              <w:t>` VARCHAR (255) NOT NULL,</w:t>
            </w:r>
          </w:p>
          <w:p w14:paraId="009CC0B5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ab/>
              <w:t>`</w:t>
            </w:r>
            <w:proofErr w:type="spellStart"/>
            <w:r w:rsidRPr="0038778C">
              <w:rPr>
                <w:sz w:val="18"/>
              </w:rPr>
              <w:t>currentIndex</w:t>
            </w:r>
            <w:proofErr w:type="spellEnd"/>
            <w:r w:rsidRPr="0038778C">
              <w:rPr>
                <w:sz w:val="18"/>
              </w:rPr>
              <w:t>` VARCHAR (255) NOT NULL,</w:t>
            </w:r>
          </w:p>
          <w:p w14:paraId="18998E23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ab/>
              <w:t>PRIMARY KEY (`</w:t>
            </w:r>
            <w:proofErr w:type="spellStart"/>
            <w:r w:rsidRPr="0038778C">
              <w:rPr>
                <w:sz w:val="18"/>
              </w:rPr>
              <w:t>source_tab</w:t>
            </w:r>
            <w:proofErr w:type="spellEnd"/>
            <w:r w:rsidRPr="0038778C">
              <w:rPr>
                <w:sz w:val="18"/>
              </w:rPr>
              <w:t>`)</w:t>
            </w:r>
          </w:p>
          <w:p w14:paraId="55EE98E6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) ENGINE = INNODB DEFAULT CHARSET = utf8;</w:t>
            </w:r>
          </w:p>
          <w:p w14:paraId="3D6CA023" w14:textId="77777777" w:rsidR="00AF67FA" w:rsidRPr="0038778C" w:rsidRDefault="00AF67FA" w:rsidP="00AF67FA">
            <w:pPr>
              <w:rPr>
                <w:sz w:val="18"/>
              </w:rPr>
            </w:pPr>
          </w:p>
          <w:p w14:paraId="0B482227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/*Data for the table `</w:t>
            </w:r>
            <w:proofErr w:type="spellStart"/>
            <w:r w:rsidRPr="0038778C">
              <w:rPr>
                <w:sz w:val="18"/>
              </w:rPr>
              <w:t>flume_meta</w:t>
            </w:r>
            <w:proofErr w:type="spellEnd"/>
            <w:r w:rsidRPr="0038778C">
              <w:rPr>
                <w:sz w:val="18"/>
              </w:rPr>
              <w:t>` */</w:t>
            </w:r>
          </w:p>
          <w:p w14:paraId="6952F7ED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INSERT INTO `</w:t>
            </w:r>
            <w:proofErr w:type="spellStart"/>
            <w:r w:rsidRPr="0038778C">
              <w:rPr>
                <w:sz w:val="18"/>
              </w:rPr>
              <w:t>flume_meta</w:t>
            </w:r>
            <w:proofErr w:type="spellEnd"/>
            <w:r w:rsidRPr="0038778C">
              <w:rPr>
                <w:sz w:val="18"/>
              </w:rPr>
              <w:t>` (</w:t>
            </w:r>
          </w:p>
          <w:p w14:paraId="2EFE1D0F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ab/>
              <w:t>`</w:t>
            </w:r>
            <w:proofErr w:type="spellStart"/>
            <w:r w:rsidRPr="0038778C">
              <w:rPr>
                <w:sz w:val="18"/>
              </w:rPr>
              <w:t>source_tab</w:t>
            </w:r>
            <w:proofErr w:type="spellEnd"/>
            <w:r w:rsidRPr="0038778C">
              <w:rPr>
                <w:sz w:val="18"/>
              </w:rPr>
              <w:t>`,</w:t>
            </w:r>
          </w:p>
          <w:p w14:paraId="65AD99BF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ab/>
              <w:t>`</w:t>
            </w:r>
            <w:proofErr w:type="spellStart"/>
            <w:r w:rsidRPr="0038778C">
              <w:rPr>
                <w:sz w:val="18"/>
              </w:rPr>
              <w:t>currentIndex</w:t>
            </w:r>
            <w:proofErr w:type="spellEnd"/>
            <w:r w:rsidRPr="0038778C">
              <w:rPr>
                <w:sz w:val="18"/>
              </w:rPr>
              <w:t>`</w:t>
            </w:r>
          </w:p>
          <w:p w14:paraId="4FF0114C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)</w:t>
            </w:r>
          </w:p>
          <w:p w14:paraId="47D47371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VALUES</w:t>
            </w:r>
          </w:p>
          <w:p w14:paraId="3C5D7FEE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ab/>
              <w:t>('student', '4');</w:t>
            </w:r>
          </w:p>
          <w:p w14:paraId="6A01AB0B" w14:textId="77777777" w:rsidR="00AF67FA" w:rsidRPr="0038778C" w:rsidRDefault="00AF67FA" w:rsidP="00AF67FA">
            <w:pPr>
              <w:rPr>
                <w:sz w:val="18"/>
              </w:rPr>
            </w:pPr>
          </w:p>
          <w:p w14:paraId="5D0BC02D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/*Table structure for table `student` */</w:t>
            </w:r>
          </w:p>
          <w:p w14:paraId="26D86FDE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DROP TABLE</w:t>
            </w:r>
          </w:p>
          <w:p w14:paraId="5848523E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IF EXISTS `student`;</w:t>
            </w:r>
          </w:p>
          <w:p w14:paraId="6987F002" w14:textId="77777777" w:rsidR="00AF67FA" w:rsidRPr="0038778C" w:rsidRDefault="00AF67FA" w:rsidP="00AF67FA">
            <w:pPr>
              <w:rPr>
                <w:sz w:val="18"/>
              </w:rPr>
            </w:pPr>
          </w:p>
          <w:p w14:paraId="1F0F749D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CREATE TABLE `student` (</w:t>
            </w:r>
          </w:p>
          <w:p w14:paraId="2EF9767D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ab/>
              <w:t>`id` INT (11) NOT NULL AUTO_INCREMENT,</w:t>
            </w:r>
          </w:p>
          <w:p w14:paraId="33436FE1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ab/>
              <w:t>`name` VARCHAR (255) NOT NULL,</w:t>
            </w:r>
          </w:p>
          <w:p w14:paraId="3D27D5BE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ab/>
              <w:t>PRIMARY KEY (`id`)</w:t>
            </w:r>
          </w:p>
          <w:p w14:paraId="3C3FAD0B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) ENGINE = INNODB AUTO_INCREMENT = 5 DEFAULT CHARSET = utf8;</w:t>
            </w:r>
          </w:p>
          <w:p w14:paraId="71DE62B9" w14:textId="77777777" w:rsidR="00AF67FA" w:rsidRPr="0038778C" w:rsidRDefault="00AF67FA" w:rsidP="00AF67FA">
            <w:pPr>
              <w:rPr>
                <w:sz w:val="18"/>
              </w:rPr>
            </w:pPr>
          </w:p>
          <w:p w14:paraId="7B7E4A57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/*Data for the table `student` */</w:t>
            </w:r>
          </w:p>
          <w:p w14:paraId="36F6E49E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INSERT INTO `student` (`id`, `name`)</w:t>
            </w:r>
          </w:p>
          <w:p w14:paraId="38AD425D" w14:textId="77777777" w:rsidR="00AF67FA" w:rsidRPr="0038778C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>VALUES</w:t>
            </w:r>
          </w:p>
          <w:p w14:paraId="55057CF0" w14:textId="7FEB0752" w:rsidR="00AF67FA" w:rsidRPr="00217E5D" w:rsidRDefault="00AF67FA" w:rsidP="00AF67FA">
            <w:pPr>
              <w:rPr>
                <w:sz w:val="18"/>
              </w:rPr>
            </w:pPr>
            <w:r w:rsidRPr="0038778C">
              <w:rPr>
                <w:sz w:val="18"/>
              </w:rPr>
              <w:tab/>
              <w:t>(1, '</w:t>
            </w:r>
            <w:proofErr w:type="spellStart"/>
            <w:r w:rsidRPr="0038778C">
              <w:rPr>
                <w:sz w:val="18"/>
              </w:rPr>
              <w:t>zhangsan</w:t>
            </w:r>
            <w:proofErr w:type="spellEnd"/>
            <w:r w:rsidRPr="0038778C">
              <w:rPr>
                <w:sz w:val="18"/>
              </w:rPr>
              <w:t>'),</w:t>
            </w:r>
            <w:r w:rsidR="0038778C" w:rsidRPr="0038778C">
              <w:rPr>
                <w:sz w:val="18"/>
              </w:rPr>
              <w:t xml:space="preserve"> </w:t>
            </w:r>
            <w:r w:rsidRPr="0038778C">
              <w:rPr>
                <w:sz w:val="18"/>
              </w:rPr>
              <w:t>(2, '</w:t>
            </w:r>
            <w:proofErr w:type="spellStart"/>
            <w:r w:rsidRPr="0038778C">
              <w:rPr>
                <w:sz w:val="18"/>
              </w:rPr>
              <w:t>lisi</w:t>
            </w:r>
            <w:proofErr w:type="spellEnd"/>
            <w:r w:rsidRPr="0038778C">
              <w:rPr>
                <w:sz w:val="18"/>
              </w:rPr>
              <w:t>'),</w:t>
            </w:r>
            <w:r w:rsidR="0038778C" w:rsidRPr="0038778C">
              <w:rPr>
                <w:sz w:val="18"/>
              </w:rPr>
              <w:t xml:space="preserve"> </w:t>
            </w:r>
            <w:r w:rsidRPr="0038778C">
              <w:rPr>
                <w:sz w:val="18"/>
              </w:rPr>
              <w:t>(3, '</w:t>
            </w:r>
            <w:proofErr w:type="spellStart"/>
            <w:r w:rsidRPr="0038778C">
              <w:rPr>
                <w:sz w:val="18"/>
              </w:rPr>
              <w:t>wangwu</w:t>
            </w:r>
            <w:proofErr w:type="spellEnd"/>
            <w:r w:rsidRPr="0038778C">
              <w:rPr>
                <w:sz w:val="18"/>
              </w:rPr>
              <w:t>'),</w:t>
            </w:r>
            <w:r w:rsidR="0038778C" w:rsidRPr="0038778C">
              <w:rPr>
                <w:sz w:val="18"/>
              </w:rPr>
              <w:t xml:space="preserve"> </w:t>
            </w:r>
            <w:r w:rsidRPr="0038778C">
              <w:rPr>
                <w:sz w:val="18"/>
              </w:rPr>
              <w:t>(4, '</w:t>
            </w:r>
            <w:proofErr w:type="spellStart"/>
            <w:r w:rsidRPr="0038778C">
              <w:rPr>
                <w:sz w:val="18"/>
              </w:rPr>
              <w:t>zhaoliu</w:t>
            </w:r>
            <w:proofErr w:type="spellEnd"/>
            <w:r w:rsidRPr="0038778C">
              <w:rPr>
                <w:sz w:val="18"/>
              </w:rPr>
              <w:t>');</w:t>
            </w:r>
          </w:p>
        </w:tc>
      </w:tr>
    </w:tbl>
    <w:p w14:paraId="6B3F4AF1" w14:textId="5B76296F" w:rsidR="002A26D1" w:rsidRDefault="00CA72DC" w:rsidP="00C54794">
      <w:pPr>
        <w:pStyle w:val="5"/>
      </w:pPr>
      <w:r w:rsidRPr="00CA72DC">
        <w:rPr>
          <w:rFonts w:hint="eastAsia"/>
        </w:rPr>
        <w:lastRenderedPageBreak/>
        <w:t>创建</w:t>
      </w:r>
      <w:r w:rsidRPr="00CA72DC">
        <w:rPr>
          <w:rFonts w:hint="eastAsia"/>
        </w:rPr>
        <w:t>maven</w:t>
      </w:r>
      <w:r w:rsidRPr="00CA72DC">
        <w:rPr>
          <w:rFonts w:hint="eastAsia"/>
        </w:rPr>
        <w:t>工程导入</w:t>
      </w:r>
      <w:proofErr w:type="spellStart"/>
      <w:r w:rsidRPr="00CA72DC">
        <w:rPr>
          <w:rFonts w:hint="eastAsia"/>
        </w:rPr>
        <w:t>pom</w:t>
      </w:r>
      <w:proofErr w:type="spellEnd"/>
      <w:r w:rsidRPr="00CA72DC">
        <w:rPr>
          <w:rFonts w:hint="eastAsia"/>
        </w:rPr>
        <w:t>依赖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B5BCE" w14:paraId="1D056249" w14:textId="77777777" w:rsidTr="00C54794">
        <w:tc>
          <w:tcPr>
            <w:tcW w:w="7876" w:type="dxa"/>
          </w:tcPr>
          <w:p w14:paraId="34E92DBB" w14:textId="77777777" w:rsidR="00CB5BCE" w:rsidRPr="00CB5BCE" w:rsidRDefault="00CB5BCE" w:rsidP="00CB5B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dependencies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proofErr w:type="spellStart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org.apache.flume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flume-</w:t>
            </w:r>
            <w:proofErr w:type="spellStart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ng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-core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1.8.0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scope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scope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proofErr w:type="spellStart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proofErr w:type="spellStart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5.1.38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proofErr w:type="spellStart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org.apache.commons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commons-lang3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3.6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B5BCE"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dependencies</w:t>
            </w:r>
            <w:r w:rsidRPr="00CB5BCE"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14:paraId="00216AA8" w14:textId="77777777" w:rsidR="00CB5BCE" w:rsidRPr="00CB5BCE" w:rsidRDefault="00CB5BCE" w:rsidP="0075303E">
            <w:pPr>
              <w:pStyle w:val="a9"/>
              <w:ind w:firstLineChars="0" w:firstLine="0"/>
            </w:pPr>
          </w:p>
        </w:tc>
      </w:tr>
    </w:tbl>
    <w:p w14:paraId="0980DFE9" w14:textId="77777777" w:rsidR="00C54794" w:rsidRDefault="00C54794" w:rsidP="00C54794">
      <w:pPr>
        <w:pStyle w:val="5"/>
      </w:pPr>
      <w:r>
        <w:rPr>
          <w:rFonts w:hint="eastAsia"/>
        </w:rPr>
        <w:t>定义</w:t>
      </w:r>
      <w:proofErr w:type="spellStart"/>
      <w:r>
        <w:t>QueryMysql</w:t>
      </w:r>
      <w:proofErr w:type="spellEnd"/>
      <w:r>
        <w:t>工具类</w:t>
      </w:r>
    </w:p>
    <w:p w14:paraId="4AA51795" w14:textId="6072B792" w:rsidR="00CE0EF4" w:rsidRPr="00CE0EF4" w:rsidRDefault="00CE0EF4" w:rsidP="00CE0EF4">
      <w:pPr>
        <w:rPr>
          <w:rFonts w:asciiTheme="minorEastAsia" w:eastAsiaTheme="minorEastAsia" w:hAnsiTheme="minorEastAsia" w:cstheme="minorBidi"/>
          <w:sz w:val="24"/>
        </w:rPr>
      </w:pPr>
      <w:r w:rsidRPr="00CE0EF4">
        <w:rPr>
          <w:rFonts w:asciiTheme="minorEastAsia" w:eastAsiaTheme="minorEastAsia" w:hAnsiTheme="minorEastAsia" w:cstheme="minorBidi"/>
          <w:sz w:val="24"/>
        </w:rPr>
        <w:t>详细见附件参考资料</w:t>
      </w:r>
    </w:p>
    <w:p w14:paraId="409A5B0A" w14:textId="7A17CB61" w:rsidR="00CB5BCE" w:rsidRDefault="00217E5D" w:rsidP="00217E5D">
      <w:pPr>
        <w:pStyle w:val="5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M</w:t>
      </w:r>
      <w:r>
        <w:t>ySqlSource</w:t>
      </w:r>
      <w:proofErr w:type="spellEnd"/>
      <w:r>
        <w:t>主类</w:t>
      </w:r>
    </w:p>
    <w:p w14:paraId="651CEBBB" w14:textId="2F884CF7" w:rsidR="00ED7CE1" w:rsidRDefault="00FF35F0" w:rsidP="00FF35F0">
      <w:pPr>
        <w:rPr>
          <w:rFonts w:asciiTheme="minorEastAsia" w:eastAsiaTheme="minorEastAsia" w:hAnsiTheme="minorEastAsia" w:cstheme="minorBidi"/>
          <w:sz w:val="24"/>
        </w:rPr>
      </w:pPr>
      <w:r w:rsidRPr="00CE0EF4">
        <w:rPr>
          <w:rFonts w:asciiTheme="minorEastAsia" w:eastAsiaTheme="minorEastAsia" w:hAnsiTheme="minorEastAsia" w:cstheme="minorBidi"/>
          <w:sz w:val="24"/>
        </w:rPr>
        <w:t>详细见附件参考资料</w:t>
      </w:r>
    </w:p>
    <w:p w14:paraId="19C18141" w14:textId="0989A393" w:rsidR="00FF35F0" w:rsidRPr="00FF35F0" w:rsidRDefault="00ED7CE1" w:rsidP="00ED7CE1">
      <w:pPr>
        <w:widowControl/>
        <w:spacing w:line="240" w:lineRule="auto"/>
        <w:jc w:val="left"/>
        <w:rPr>
          <w:rFonts w:asciiTheme="minorEastAsia" w:eastAsiaTheme="minorEastAsia" w:hAnsiTheme="minorEastAsia" w:cstheme="minorBidi"/>
          <w:sz w:val="24"/>
        </w:rPr>
      </w:pPr>
      <w:r>
        <w:rPr>
          <w:rFonts w:asciiTheme="minorEastAsia" w:eastAsiaTheme="minorEastAsia" w:hAnsiTheme="minorEastAsia" w:cstheme="minorBidi"/>
          <w:sz w:val="24"/>
        </w:rPr>
        <w:br w:type="page"/>
      </w:r>
    </w:p>
    <w:p w14:paraId="7DE252ED" w14:textId="49E97A12" w:rsidR="00217E5D" w:rsidRDefault="00A13A61" w:rsidP="00217E5D">
      <w:pPr>
        <w:pStyle w:val="5"/>
      </w:pPr>
      <w:r>
        <w:rPr>
          <w:rFonts w:hint="eastAsia"/>
        </w:rPr>
        <w:lastRenderedPageBreak/>
        <w:t>功能</w:t>
      </w:r>
      <w:r w:rsidR="00217E5D" w:rsidRPr="00217E5D">
        <w:rPr>
          <w:rFonts w:hint="eastAsia"/>
        </w:rPr>
        <w:t>测试</w:t>
      </w:r>
    </w:p>
    <w:p w14:paraId="590BD17A" w14:textId="4B580540" w:rsidR="002B72DA" w:rsidRDefault="002B72DA" w:rsidP="003F4AC2">
      <w:pPr>
        <w:spacing w:line="360" w:lineRule="auto"/>
        <w:ind w:firstLineChars="200" w:firstLine="480"/>
        <w:rPr>
          <w:rFonts w:asciiTheme="minorEastAsia" w:eastAsiaTheme="minorEastAsia" w:hAnsiTheme="minorEastAsia" w:cstheme="minorBidi"/>
          <w:sz w:val="24"/>
        </w:rPr>
      </w:pPr>
      <w:r w:rsidRPr="002B72DA">
        <w:rPr>
          <w:rFonts w:asciiTheme="minorEastAsia" w:eastAsiaTheme="minorEastAsia" w:hAnsiTheme="minorEastAsia" w:cstheme="minorBidi" w:hint="eastAsia"/>
          <w:sz w:val="24"/>
        </w:rPr>
        <w:t>使用</w:t>
      </w:r>
      <w:r w:rsidRPr="002B72DA">
        <w:rPr>
          <w:rFonts w:asciiTheme="minorEastAsia" w:eastAsiaTheme="minorEastAsia" w:hAnsiTheme="minorEastAsia" w:cstheme="minorBidi"/>
          <w:sz w:val="24"/>
        </w:rPr>
        <w:t>maven</w:t>
      </w:r>
      <w:r w:rsidRPr="002B72DA">
        <w:rPr>
          <w:rFonts w:asciiTheme="minorEastAsia" w:eastAsiaTheme="minorEastAsia" w:hAnsiTheme="minorEastAsia" w:cstheme="minorBidi" w:hint="eastAsia"/>
          <w:sz w:val="24"/>
        </w:rPr>
        <w:t>对</w:t>
      </w:r>
      <w:r w:rsidRPr="002B72DA">
        <w:rPr>
          <w:rFonts w:asciiTheme="minorEastAsia" w:eastAsiaTheme="minorEastAsia" w:hAnsiTheme="minorEastAsia" w:cstheme="minorBidi"/>
          <w:sz w:val="24"/>
        </w:rPr>
        <w:t>工程进行打包，需要将</w:t>
      </w:r>
      <w:proofErr w:type="spellStart"/>
      <w:r w:rsidRPr="002B72DA">
        <w:rPr>
          <w:rFonts w:asciiTheme="minorEastAsia" w:eastAsiaTheme="minorEastAsia" w:hAnsiTheme="minorEastAsia" w:cstheme="minorBidi"/>
          <w:sz w:val="24"/>
        </w:rPr>
        <w:t>mysql</w:t>
      </w:r>
      <w:proofErr w:type="spellEnd"/>
      <w:r w:rsidRPr="002B72DA">
        <w:rPr>
          <w:rFonts w:asciiTheme="minorEastAsia" w:eastAsiaTheme="minorEastAsia" w:hAnsiTheme="minorEastAsia" w:cstheme="minorBidi"/>
          <w:sz w:val="24"/>
        </w:rPr>
        <w:t>的依赖包</w:t>
      </w:r>
      <w:proofErr w:type="gramStart"/>
      <w:r w:rsidRPr="002B72DA">
        <w:rPr>
          <w:rFonts w:asciiTheme="minorEastAsia" w:eastAsiaTheme="minorEastAsia" w:hAnsiTheme="minorEastAsia" w:cstheme="minorBidi"/>
          <w:sz w:val="24"/>
        </w:rPr>
        <w:t>一</w:t>
      </w:r>
      <w:proofErr w:type="gramEnd"/>
      <w:r w:rsidRPr="002B72DA">
        <w:rPr>
          <w:rFonts w:asciiTheme="minorEastAsia" w:eastAsiaTheme="minorEastAsia" w:hAnsiTheme="minorEastAsia" w:cstheme="minorBidi"/>
          <w:sz w:val="24"/>
        </w:rPr>
        <w:t>起打到jar包里</w:t>
      </w:r>
      <w:r w:rsidRPr="002B72DA">
        <w:rPr>
          <w:rFonts w:asciiTheme="minorEastAsia" w:eastAsiaTheme="minorEastAsia" w:hAnsiTheme="minorEastAsia" w:cstheme="minorBidi" w:hint="eastAsia"/>
          <w:sz w:val="24"/>
        </w:rPr>
        <w:t>，</w:t>
      </w:r>
      <w:r w:rsidRPr="002B72DA">
        <w:rPr>
          <w:rFonts w:asciiTheme="minorEastAsia" w:eastAsiaTheme="minorEastAsia" w:hAnsiTheme="minorEastAsia" w:cstheme="minorBidi"/>
          <w:sz w:val="24"/>
        </w:rPr>
        <w:t>然后将打包好的jar包放到flume的lib目录下</w:t>
      </w:r>
      <w:r w:rsidR="003F4AC2">
        <w:rPr>
          <w:rFonts w:asciiTheme="minorEastAsia" w:eastAsiaTheme="minorEastAsia" w:hAnsiTheme="minorEastAsia" w:cstheme="minorBidi" w:hint="eastAsia"/>
          <w:sz w:val="24"/>
        </w:rPr>
        <w:t>。</w:t>
      </w:r>
    </w:p>
    <w:p w14:paraId="17CC17F6" w14:textId="7DA6D9E1" w:rsidR="003F4AC2" w:rsidRPr="001630BD" w:rsidRDefault="003F4AC2" w:rsidP="001630BD">
      <w:pPr>
        <w:spacing w:line="360" w:lineRule="auto"/>
        <w:ind w:firstLineChars="200" w:firstLine="480"/>
        <w:rPr>
          <w:rFonts w:asciiTheme="minorEastAsia" w:eastAsiaTheme="minorEastAsia" w:hAnsiTheme="minorEastAsia" w:cstheme="minorBidi"/>
          <w:sz w:val="24"/>
        </w:rPr>
      </w:pPr>
      <w:r w:rsidRPr="001630BD">
        <w:rPr>
          <w:rFonts w:asciiTheme="minorEastAsia" w:eastAsiaTheme="minorEastAsia" w:hAnsiTheme="minorEastAsia" w:cstheme="minorBidi" w:hint="eastAsia"/>
          <w:sz w:val="24"/>
        </w:rPr>
        <w:t>编辑</w:t>
      </w:r>
      <w:r w:rsidRPr="001630BD">
        <w:rPr>
          <w:rFonts w:asciiTheme="minorEastAsia" w:eastAsiaTheme="minorEastAsia" w:hAnsiTheme="minorEastAsia" w:cstheme="minorBidi"/>
          <w:sz w:val="24"/>
        </w:rPr>
        <w:t>flume的配置文件如下</w:t>
      </w:r>
      <w:r w:rsidR="006B6507" w:rsidRPr="001630BD">
        <w:rPr>
          <w:rFonts w:asciiTheme="minorEastAsia" w:eastAsiaTheme="minorEastAsia" w:hAnsiTheme="minorEastAsia" w:cstheme="minorBidi" w:hint="eastAsia"/>
          <w:sz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6DCA" w14:paraId="03E3D3F1" w14:textId="77777777" w:rsidTr="00116DCA">
        <w:tc>
          <w:tcPr>
            <w:tcW w:w="8296" w:type="dxa"/>
          </w:tcPr>
          <w:p w14:paraId="26D0B013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a1.sources = r1</w:t>
            </w:r>
          </w:p>
          <w:p w14:paraId="2EFF94BB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a1.sinks = k1</w:t>
            </w:r>
          </w:p>
          <w:p w14:paraId="1DF99CE2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a1.channels = c1</w:t>
            </w:r>
          </w:p>
          <w:p w14:paraId="0C044081" w14:textId="77777777" w:rsidR="005B5A51" w:rsidRPr="00ED7CE1" w:rsidRDefault="005B5A51" w:rsidP="00ED7CE1">
            <w:pPr>
              <w:rPr>
                <w:sz w:val="18"/>
              </w:rPr>
            </w:pPr>
          </w:p>
          <w:p w14:paraId="1A2B4365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# Describe/configure the source</w:t>
            </w:r>
          </w:p>
          <w:p w14:paraId="08C54BD1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 xml:space="preserve">a1.sources.r1.type = </w:t>
            </w:r>
            <w:proofErr w:type="spellStart"/>
            <w:r w:rsidRPr="00ED7CE1">
              <w:rPr>
                <w:sz w:val="18"/>
              </w:rPr>
              <w:t>cn.itcast.flumesource.MySqlSource</w:t>
            </w:r>
            <w:proofErr w:type="spellEnd"/>
          </w:p>
          <w:p w14:paraId="13FA4767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 xml:space="preserve">a1.sources.r1.connection.url = </w:t>
            </w:r>
            <w:proofErr w:type="spellStart"/>
            <w:r w:rsidRPr="00ED7CE1">
              <w:rPr>
                <w:sz w:val="18"/>
              </w:rPr>
              <w:t>jdbc:mysql</w:t>
            </w:r>
            <w:proofErr w:type="spellEnd"/>
            <w:r w:rsidRPr="00ED7CE1">
              <w:rPr>
                <w:sz w:val="18"/>
              </w:rPr>
              <w:t>://node-1:3306/</w:t>
            </w:r>
            <w:proofErr w:type="spellStart"/>
            <w:r w:rsidRPr="00ED7CE1">
              <w:rPr>
                <w:sz w:val="18"/>
              </w:rPr>
              <w:t>mysqlsource</w:t>
            </w:r>
            <w:proofErr w:type="spellEnd"/>
          </w:p>
          <w:p w14:paraId="0391EFEC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a1.sources.r1.connection.user = root</w:t>
            </w:r>
          </w:p>
          <w:p w14:paraId="10ADD860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 xml:space="preserve">a1.sources.r1.connection.password = </w:t>
            </w:r>
            <w:proofErr w:type="spellStart"/>
            <w:r w:rsidRPr="00ED7CE1">
              <w:rPr>
                <w:sz w:val="18"/>
              </w:rPr>
              <w:t>hadoop</w:t>
            </w:r>
            <w:proofErr w:type="spellEnd"/>
          </w:p>
          <w:p w14:paraId="785291B8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a1.sources.r1.table = student</w:t>
            </w:r>
          </w:p>
          <w:p w14:paraId="12AD3E8D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a1.sources.r1.columns.to.select = *</w:t>
            </w:r>
          </w:p>
          <w:p w14:paraId="1B4560B2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a1.sources.r1.incremental.column.name = id</w:t>
            </w:r>
          </w:p>
          <w:p w14:paraId="4F9B4C5A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a1.sources.r1.incremental.value = 0</w:t>
            </w:r>
          </w:p>
          <w:p w14:paraId="13CD01AC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a1.sources.r1.run.query.delay=3000</w:t>
            </w:r>
          </w:p>
          <w:p w14:paraId="3AC5E951" w14:textId="77777777" w:rsidR="005B5A51" w:rsidRPr="00ED7CE1" w:rsidRDefault="005B5A51" w:rsidP="00ED7CE1">
            <w:pPr>
              <w:rPr>
                <w:sz w:val="18"/>
              </w:rPr>
            </w:pPr>
          </w:p>
          <w:p w14:paraId="5594AD5A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# Describe the sink</w:t>
            </w:r>
          </w:p>
          <w:p w14:paraId="43CB493C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a1.sinks.k1.type = logger</w:t>
            </w:r>
          </w:p>
          <w:p w14:paraId="68C56015" w14:textId="77777777" w:rsidR="005B5A51" w:rsidRPr="00ED7CE1" w:rsidRDefault="005B5A51" w:rsidP="00ED7CE1">
            <w:pPr>
              <w:rPr>
                <w:sz w:val="18"/>
              </w:rPr>
            </w:pPr>
          </w:p>
          <w:p w14:paraId="7703E4EF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# Describe the channel</w:t>
            </w:r>
          </w:p>
          <w:p w14:paraId="6B72A6D3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a1.channels.c1.type = memory</w:t>
            </w:r>
          </w:p>
          <w:p w14:paraId="2876CC30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a1.channels.c1.capacity = 1000</w:t>
            </w:r>
          </w:p>
          <w:p w14:paraId="708417B0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a1.channels.c1.transactionCapacity = 100</w:t>
            </w:r>
          </w:p>
          <w:p w14:paraId="168DBB5E" w14:textId="77777777" w:rsidR="005B5A51" w:rsidRPr="00ED7CE1" w:rsidRDefault="005B5A51" w:rsidP="00ED7CE1">
            <w:pPr>
              <w:rPr>
                <w:sz w:val="18"/>
              </w:rPr>
            </w:pPr>
          </w:p>
          <w:p w14:paraId="5659C583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# Bind the source and sink to the channel</w:t>
            </w:r>
          </w:p>
          <w:p w14:paraId="4CFB0D8D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a1.sources.r1.channels = c1</w:t>
            </w:r>
          </w:p>
          <w:p w14:paraId="5643C7B1" w14:textId="77777777" w:rsidR="005B5A51" w:rsidRPr="00ED7CE1" w:rsidRDefault="005B5A51" w:rsidP="00ED7CE1">
            <w:pPr>
              <w:rPr>
                <w:sz w:val="18"/>
              </w:rPr>
            </w:pPr>
            <w:r w:rsidRPr="00ED7CE1">
              <w:rPr>
                <w:sz w:val="18"/>
              </w:rPr>
              <w:t>a1.sinks.k1.channel = c1</w:t>
            </w:r>
          </w:p>
          <w:p w14:paraId="31BB922F" w14:textId="77777777" w:rsidR="00116DCA" w:rsidRPr="005B5A51" w:rsidRDefault="00116DCA" w:rsidP="003F4AC2">
            <w:pPr>
              <w:spacing w:line="360" w:lineRule="auto"/>
              <w:rPr>
                <w:rFonts w:asciiTheme="minorEastAsia" w:eastAsiaTheme="minorEastAsia" w:hAnsiTheme="minorEastAsia" w:cstheme="minorBidi"/>
                <w:sz w:val="24"/>
              </w:rPr>
            </w:pPr>
          </w:p>
        </w:tc>
      </w:tr>
    </w:tbl>
    <w:p w14:paraId="72EA4190" w14:textId="77777777" w:rsidR="001630BD" w:rsidRDefault="001630BD" w:rsidP="00B22222">
      <w:pPr>
        <w:rPr>
          <w:sz w:val="18"/>
        </w:rPr>
      </w:pPr>
    </w:p>
    <w:p w14:paraId="0D33D055" w14:textId="32BA0D58" w:rsidR="003F4AC2" w:rsidRPr="001630BD" w:rsidRDefault="006B6507" w:rsidP="001630BD">
      <w:pPr>
        <w:spacing w:line="360" w:lineRule="auto"/>
        <w:ind w:firstLineChars="200" w:firstLine="480"/>
        <w:rPr>
          <w:rFonts w:asciiTheme="minorEastAsia" w:eastAsiaTheme="minorEastAsia" w:hAnsiTheme="minorEastAsia" w:cstheme="minorBidi"/>
          <w:sz w:val="24"/>
        </w:rPr>
      </w:pPr>
      <w:r w:rsidRPr="001630BD">
        <w:rPr>
          <w:rFonts w:asciiTheme="minorEastAsia" w:eastAsiaTheme="minorEastAsia" w:hAnsiTheme="minorEastAsia" w:cstheme="minorBidi" w:hint="eastAsia"/>
          <w:sz w:val="24"/>
        </w:rPr>
        <w:t>启动</w:t>
      </w:r>
      <w:r w:rsidRPr="001630BD">
        <w:rPr>
          <w:rFonts w:asciiTheme="minorEastAsia" w:eastAsiaTheme="minorEastAsia" w:hAnsiTheme="minorEastAsia" w:cstheme="minorBidi"/>
          <w:sz w:val="24"/>
        </w:rPr>
        <w:t>flume并查看结果</w:t>
      </w:r>
      <w:r w:rsidR="00D20D94" w:rsidRPr="001630BD">
        <w:rPr>
          <w:rFonts w:asciiTheme="minorEastAsia" w:eastAsiaTheme="minorEastAsia" w:hAnsiTheme="minorEastAsia" w:cstheme="minorBidi" w:hint="eastAsia"/>
          <w:sz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222" w:rsidRPr="00B22222" w14:paraId="0A189000" w14:textId="77777777" w:rsidTr="00B22222">
        <w:tc>
          <w:tcPr>
            <w:tcW w:w="8296" w:type="dxa"/>
          </w:tcPr>
          <w:p w14:paraId="122AAC16" w14:textId="1162917E" w:rsidR="00B22222" w:rsidRPr="00B22222" w:rsidRDefault="00B22222" w:rsidP="00D20D94">
            <w:pPr>
              <w:rPr>
                <w:sz w:val="18"/>
              </w:rPr>
            </w:pPr>
            <w:r w:rsidRPr="00B22222">
              <w:rPr>
                <w:sz w:val="18"/>
              </w:rPr>
              <w:t>bin/flume-</w:t>
            </w:r>
            <w:proofErr w:type="spellStart"/>
            <w:r w:rsidRPr="00B22222">
              <w:rPr>
                <w:sz w:val="18"/>
              </w:rPr>
              <w:t>ng</w:t>
            </w:r>
            <w:proofErr w:type="spellEnd"/>
            <w:r w:rsidRPr="00B22222">
              <w:rPr>
                <w:sz w:val="18"/>
              </w:rPr>
              <w:t xml:space="preserve"> agent -c </w:t>
            </w:r>
            <w:proofErr w:type="spellStart"/>
            <w:r w:rsidRPr="00B22222">
              <w:rPr>
                <w:sz w:val="18"/>
              </w:rPr>
              <w:t>conf</w:t>
            </w:r>
            <w:proofErr w:type="spellEnd"/>
            <w:r w:rsidRPr="00B22222">
              <w:rPr>
                <w:sz w:val="18"/>
              </w:rPr>
              <w:t xml:space="preserve"> -f </w:t>
            </w:r>
            <w:proofErr w:type="spellStart"/>
            <w:r w:rsidRPr="00B22222">
              <w:rPr>
                <w:sz w:val="18"/>
              </w:rPr>
              <w:t>conf</w:t>
            </w:r>
            <w:proofErr w:type="spellEnd"/>
            <w:r w:rsidRPr="00B22222">
              <w:rPr>
                <w:sz w:val="18"/>
              </w:rPr>
              <w:t>/</w:t>
            </w:r>
            <w:proofErr w:type="spellStart"/>
            <w:r w:rsidRPr="00B22222">
              <w:rPr>
                <w:sz w:val="18"/>
              </w:rPr>
              <w:t>mysqlsource.conf</w:t>
            </w:r>
            <w:proofErr w:type="spellEnd"/>
            <w:r w:rsidRPr="00B22222">
              <w:rPr>
                <w:sz w:val="18"/>
              </w:rPr>
              <w:t xml:space="preserve"> -n a1 -</w:t>
            </w:r>
            <w:proofErr w:type="spellStart"/>
            <w:r w:rsidRPr="00B22222">
              <w:rPr>
                <w:sz w:val="18"/>
              </w:rPr>
              <w:t>Dflume.root.logger</w:t>
            </w:r>
            <w:proofErr w:type="spellEnd"/>
            <w:r w:rsidRPr="00B22222">
              <w:rPr>
                <w:sz w:val="18"/>
              </w:rPr>
              <w:t>=</w:t>
            </w:r>
            <w:proofErr w:type="spellStart"/>
            <w:r w:rsidRPr="00B22222">
              <w:rPr>
                <w:sz w:val="18"/>
              </w:rPr>
              <w:t>INFO,console</w:t>
            </w:r>
            <w:proofErr w:type="spellEnd"/>
          </w:p>
        </w:tc>
      </w:tr>
    </w:tbl>
    <w:p w14:paraId="269EC43C" w14:textId="77777777" w:rsidR="00D20D94" w:rsidRPr="008E7C11" w:rsidRDefault="00D20D94" w:rsidP="00D20D94">
      <w:pPr>
        <w:ind w:firstLine="420"/>
      </w:pPr>
    </w:p>
    <w:p w14:paraId="09256493" w14:textId="3DE8F0F5" w:rsidR="005E6418" w:rsidRDefault="005E6418" w:rsidP="005E6418">
      <w:pPr>
        <w:pStyle w:val="2"/>
      </w:pPr>
      <w:bookmarkStart w:id="29" w:name="_Toc10401984"/>
      <w:r>
        <w:rPr>
          <w:rFonts w:hint="eastAsia"/>
        </w:rPr>
        <w:lastRenderedPageBreak/>
        <w:t>Flume</w:t>
      </w:r>
      <w:r>
        <w:rPr>
          <w:rFonts w:hint="eastAsia"/>
        </w:rPr>
        <w:t>自定义</w:t>
      </w:r>
      <w:r>
        <w:rPr>
          <w:rFonts w:hint="eastAsia"/>
        </w:rPr>
        <w:t>Sink</w:t>
      </w:r>
      <w:r w:rsidR="003D7A02">
        <w:rPr>
          <w:rFonts w:hint="eastAsia"/>
        </w:rPr>
        <w:t>（</w:t>
      </w:r>
      <w:r w:rsidR="003D7A02">
        <w:rPr>
          <w:rFonts w:hint="eastAsia"/>
        </w:rPr>
        <w:t>扩展）</w:t>
      </w:r>
      <w:r w:rsidR="003D7A02">
        <w:rPr>
          <w:rFonts w:hint="eastAsia"/>
        </w:rPr>
        <w:t>）</w:t>
      </w:r>
      <w:bookmarkEnd w:id="29"/>
    </w:p>
    <w:p w14:paraId="6BD14867" w14:textId="4D0495E1" w:rsidR="00903F13" w:rsidRDefault="00903F13" w:rsidP="00903F13">
      <w:pPr>
        <w:pStyle w:val="3"/>
      </w:pPr>
      <w:bookmarkStart w:id="30" w:name="_Toc10401985"/>
      <w:r>
        <w:rPr>
          <w:rFonts w:hint="eastAsia"/>
        </w:rPr>
        <w:t>自定义</w:t>
      </w:r>
      <w:r>
        <w:rPr>
          <w:rFonts w:hint="eastAsia"/>
        </w:rPr>
        <w:t>Sink</w:t>
      </w:r>
      <w:r>
        <w:rPr>
          <w:rFonts w:hint="eastAsia"/>
        </w:rPr>
        <w:t>说明</w:t>
      </w:r>
      <w:bookmarkEnd w:id="30"/>
    </w:p>
    <w:p w14:paraId="50090D45" w14:textId="6BEA0F2A" w:rsidR="00E7053B" w:rsidRPr="00E7053B" w:rsidRDefault="00E7053B" w:rsidP="00E7053B">
      <w:pPr>
        <w:spacing w:line="360" w:lineRule="auto"/>
        <w:ind w:firstLineChars="200" w:firstLine="480"/>
        <w:rPr>
          <w:sz w:val="24"/>
        </w:rPr>
      </w:pPr>
      <w:r w:rsidRPr="00E7053B">
        <w:rPr>
          <w:rFonts w:hint="eastAsia"/>
          <w:sz w:val="24"/>
        </w:rPr>
        <w:t>同自定义</w:t>
      </w:r>
      <w:r w:rsidRPr="00E7053B">
        <w:rPr>
          <w:sz w:val="24"/>
        </w:rPr>
        <w:t>source</w:t>
      </w:r>
      <w:r w:rsidRPr="00E7053B">
        <w:rPr>
          <w:sz w:val="24"/>
        </w:rPr>
        <w:t>类似，</w:t>
      </w:r>
      <w:r w:rsidRPr="00E7053B">
        <w:rPr>
          <w:rFonts w:hint="eastAsia"/>
          <w:sz w:val="24"/>
        </w:rPr>
        <w:t>对于</w:t>
      </w:r>
      <w:r w:rsidRPr="00E7053B">
        <w:rPr>
          <w:sz w:val="24"/>
        </w:rPr>
        <w:t>某些</w:t>
      </w:r>
      <w:r w:rsidRPr="00E7053B">
        <w:rPr>
          <w:rFonts w:hint="eastAsia"/>
          <w:sz w:val="24"/>
        </w:rPr>
        <w:t>sink</w:t>
      </w:r>
      <w:r w:rsidRPr="00E7053B">
        <w:rPr>
          <w:sz w:val="24"/>
        </w:rPr>
        <w:t>如果没有我</w:t>
      </w:r>
      <w:r w:rsidRPr="00E7053B">
        <w:rPr>
          <w:rFonts w:hint="eastAsia"/>
          <w:sz w:val="24"/>
        </w:rPr>
        <w:t>们</w:t>
      </w:r>
      <w:r w:rsidRPr="00E7053B">
        <w:rPr>
          <w:sz w:val="24"/>
        </w:rPr>
        <w:t>想要的，我们也可以自定义</w:t>
      </w:r>
      <w:r w:rsidRPr="00E7053B">
        <w:rPr>
          <w:sz w:val="24"/>
        </w:rPr>
        <w:t>sink</w:t>
      </w:r>
      <w:r w:rsidRPr="00E7053B">
        <w:rPr>
          <w:sz w:val="24"/>
        </w:rPr>
        <w:t>实现将数据</w:t>
      </w:r>
      <w:r w:rsidRPr="00E7053B">
        <w:rPr>
          <w:rFonts w:hint="eastAsia"/>
          <w:sz w:val="24"/>
        </w:rPr>
        <w:t>保存到</w:t>
      </w:r>
      <w:r w:rsidRPr="00E7053B">
        <w:rPr>
          <w:sz w:val="24"/>
        </w:rPr>
        <w:t>我们想要的地方去</w:t>
      </w:r>
      <w:r w:rsidRPr="00E7053B">
        <w:rPr>
          <w:rFonts w:hint="eastAsia"/>
          <w:sz w:val="24"/>
        </w:rPr>
        <w:t>，</w:t>
      </w:r>
      <w:r w:rsidRPr="00E7053B">
        <w:rPr>
          <w:sz w:val="24"/>
        </w:rPr>
        <w:t>例如</w:t>
      </w:r>
      <w:proofErr w:type="spellStart"/>
      <w:r w:rsidRPr="00E7053B">
        <w:rPr>
          <w:sz w:val="24"/>
        </w:rPr>
        <w:t>kafka</w:t>
      </w:r>
      <w:proofErr w:type="spellEnd"/>
      <w:r w:rsidRPr="00E7053B">
        <w:rPr>
          <w:sz w:val="24"/>
        </w:rPr>
        <w:t>，或者</w:t>
      </w:r>
      <w:proofErr w:type="spellStart"/>
      <w:r w:rsidRPr="00E7053B">
        <w:rPr>
          <w:sz w:val="24"/>
        </w:rPr>
        <w:t>mysql</w:t>
      </w:r>
      <w:proofErr w:type="spellEnd"/>
      <w:r w:rsidRPr="00E7053B">
        <w:rPr>
          <w:rFonts w:hint="eastAsia"/>
          <w:sz w:val="24"/>
        </w:rPr>
        <w:t>，或者</w:t>
      </w:r>
      <w:r w:rsidRPr="00E7053B">
        <w:rPr>
          <w:sz w:val="24"/>
        </w:rPr>
        <w:t>文件等等都可以</w:t>
      </w:r>
    </w:p>
    <w:p w14:paraId="21B589A8" w14:textId="1FDFD362" w:rsidR="00E7053B" w:rsidRPr="00E7053B" w:rsidRDefault="00E7053B" w:rsidP="00E7053B">
      <w:pPr>
        <w:spacing w:line="360" w:lineRule="auto"/>
        <w:ind w:firstLineChars="200" w:firstLine="480"/>
        <w:rPr>
          <w:sz w:val="24"/>
        </w:rPr>
      </w:pPr>
      <w:r w:rsidRPr="00E7053B">
        <w:rPr>
          <w:rFonts w:hint="eastAsia"/>
          <w:sz w:val="24"/>
        </w:rPr>
        <w:t>需求</w:t>
      </w:r>
      <w:r w:rsidRPr="00E7053B">
        <w:rPr>
          <w:sz w:val="24"/>
        </w:rPr>
        <w:t>：</w:t>
      </w:r>
      <w:r w:rsidRPr="00E7053B">
        <w:rPr>
          <w:rFonts w:hint="eastAsia"/>
          <w:sz w:val="24"/>
        </w:rPr>
        <w:t>从网络端口</w:t>
      </w:r>
      <w:r w:rsidRPr="00E7053B">
        <w:rPr>
          <w:sz w:val="24"/>
        </w:rPr>
        <w:t>当中发送数据，</w:t>
      </w:r>
      <w:r w:rsidRPr="00E7053B">
        <w:rPr>
          <w:rFonts w:hint="eastAsia"/>
          <w:sz w:val="24"/>
        </w:rPr>
        <w:t>自定义</w:t>
      </w:r>
      <w:r w:rsidRPr="00E7053B">
        <w:rPr>
          <w:sz w:val="24"/>
        </w:rPr>
        <w:t>sink</w:t>
      </w:r>
      <w:r w:rsidRPr="00E7053B">
        <w:rPr>
          <w:sz w:val="24"/>
        </w:rPr>
        <w:t>，使</w:t>
      </w:r>
      <w:r w:rsidRPr="00121CD6">
        <w:rPr>
          <w:sz w:val="24"/>
          <w:shd w:val="pct15" w:color="auto" w:fill="FFFFFF"/>
        </w:rPr>
        <w:t>用</w:t>
      </w:r>
      <w:r w:rsidRPr="00121CD6">
        <w:rPr>
          <w:sz w:val="24"/>
          <w:shd w:val="pct15" w:color="auto" w:fill="FFFFFF"/>
        </w:rPr>
        <w:t>sink</w:t>
      </w:r>
      <w:r w:rsidRPr="00121CD6">
        <w:rPr>
          <w:sz w:val="24"/>
          <w:shd w:val="pct15" w:color="auto" w:fill="FFFFFF"/>
        </w:rPr>
        <w:t>从网络端口接收数据，然后将数据保存到本地文件当中去</w:t>
      </w:r>
      <w:r w:rsidRPr="00E7053B">
        <w:rPr>
          <w:sz w:val="24"/>
        </w:rPr>
        <w:t>。</w:t>
      </w:r>
    </w:p>
    <w:p w14:paraId="24DB567A" w14:textId="02284FC0" w:rsidR="00082D2C" w:rsidRDefault="00082D2C" w:rsidP="00082D2C">
      <w:pPr>
        <w:pStyle w:val="3"/>
      </w:pPr>
      <w:bookmarkStart w:id="31" w:name="_Toc10401986"/>
      <w:r>
        <w:rPr>
          <w:rFonts w:hint="eastAsia"/>
        </w:rPr>
        <w:t>自定义</w:t>
      </w:r>
      <w:r>
        <w:rPr>
          <w:rFonts w:hint="eastAsia"/>
        </w:rPr>
        <w:t>Sink</w:t>
      </w:r>
      <w:r>
        <w:rPr>
          <w:rFonts w:hint="eastAsia"/>
        </w:rPr>
        <w:t>原理</w:t>
      </w:r>
      <w:r w:rsidR="00B71D3A">
        <w:rPr>
          <w:rFonts w:hint="eastAsia"/>
        </w:rPr>
        <w:t>实现</w:t>
      </w:r>
      <w:bookmarkEnd w:id="31"/>
    </w:p>
    <w:p w14:paraId="16E22C35" w14:textId="0A39FEBC" w:rsidR="00CA0742" w:rsidRDefault="00CA0742" w:rsidP="009C2EFD">
      <w:pPr>
        <w:pStyle w:val="5"/>
      </w:pPr>
      <w:r w:rsidRPr="009C2EFD">
        <w:rPr>
          <w:rFonts w:hint="eastAsia"/>
        </w:rPr>
        <w:t>自定义</w:t>
      </w:r>
      <w:proofErr w:type="spellStart"/>
      <w:r w:rsidRPr="009C2EFD">
        <w:rPr>
          <w:rFonts w:hint="eastAsia"/>
        </w:rPr>
        <w:t>MySink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4158" w14:paraId="5945E60B" w14:textId="77777777" w:rsidTr="00064158">
        <w:tc>
          <w:tcPr>
            <w:tcW w:w="8296" w:type="dxa"/>
          </w:tcPr>
          <w:p w14:paraId="1CE643E5" w14:textId="77777777" w:rsidR="00064158" w:rsidRDefault="00064158" w:rsidP="00064158">
            <w:r>
              <w:t xml:space="preserve">public class </w:t>
            </w:r>
            <w:proofErr w:type="spellStart"/>
            <w:r>
              <w:t>MySink</w:t>
            </w:r>
            <w:proofErr w:type="spellEnd"/>
            <w:r>
              <w:t xml:space="preserve"> extends </w:t>
            </w:r>
            <w:proofErr w:type="spellStart"/>
            <w:r>
              <w:t>AbstractSink</w:t>
            </w:r>
            <w:proofErr w:type="spellEnd"/>
            <w:r>
              <w:t xml:space="preserve"> implements Configurable {</w:t>
            </w:r>
          </w:p>
          <w:p w14:paraId="48C75E97" w14:textId="77777777" w:rsidR="00064158" w:rsidRDefault="00064158" w:rsidP="00064158">
            <w:r>
              <w:t xml:space="preserve">    private Context </w:t>
            </w:r>
            <w:proofErr w:type="spellStart"/>
            <w:r>
              <w:t>context</w:t>
            </w:r>
            <w:proofErr w:type="spellEnd"/>
            <w:r>
              <w:t xml:space="preserve"> ;</w:t>
            </w:r>
          </w:p>
          <w:p w14:paraId="23849BC0" w14:textId="77777777" w:rsidR="00064158" w:rsidRDefault="00064158" w:rsidP="00064158">
            <w:r>
              <w:t xml:space="preserve">    private String </w:t>
            </w:r>
            <w:proofErr w:type="spellStart"/>
            <w:r>
              <w:t>filePath</w:t>
            </w:r>
            <w:proofErr w:type="spellEnd"/>
            <w:r>
              <w:t xml:space="preserve"> = "";</w:t>
            </w:r>
          </w:p>
          <w:p w14:paraId="3157E6DF" w14:textId="77777777" w:rsidR="00064158" w:rsidRDefault="00064158" w:rsidP="00064158">
            <w:r>
              <w:t xml:space="preserve">    private String </w:t>
            </w:r>
            <w:proofErr w:type="spellStart"/>
            <w:r>
              <w:t>fileName</w:t>
            </w:r>
            <w:proofErr w:type="spellEnd"/>
            <w:r>
              <w:t xml:space="preserve"> = "";</w:t>
            </w:r>
          </w:p>
          <w:p w14:paraId="1440D5DA" w14:textId="77777777" w:rsidR="00064158" w:rsidRDefault="00064158" w:rsidP="00064158">
            <w:r>
              <w:t xml:space="preserve">    private File </w:t>
            </w:r>
            <w:proofErr w:type="spellStart"/>
            <w:r>
              <w:t>fileDir</w:t>
            </w:r>
            <w:proofErr w:type="spellEnd"/>
            <w:r>
              <w:t>;</w:t>
            </w:r>
          </w:p>
          <w:p w14:paraId="1658C1B2" w14:textId="77777777" w:rsidR="00064158" w:rsidRDefault="00064158" w:rsidP="00064158"/>
          <w:p w14:paraId="660B97AA" w14:textId="77777777" w:rsidR="00064158" w:rsidRDefault="00064158" w:rsidP="0006415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这个方法会在初始化调用，主要用于初始化我们的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，获取我们的一些配置参数</w:t>
            </w:r>
          </w:p>
          <w:p w14:paraId="65C631F7" w14:textId="77777777" w:rsidR="00064158" w:rsidRDefault="00064158" w:rsidP="00064158">
            <w:r>
              <w:t xml:space="preserve">    @Override</w:t>
            </w:r>
          </w:p>
          <w:p w14:paraId="7F77CF6E" w14:textId="77777777" w:rsidR="00064158" w:rsidRDefault="00064158" w:rsidP="00064158">
            <w:r>
              <w:t xml:space="preserve">    public void configure(Context context) {</w:t>
            </w:r>
          </w:p>
          <w:p w14:paraId="325DB515" w14:textId="77777777" w:rsidR="00064158" w:rsidRDefault="00064158" w:rsidP="00064158">
            <w:r>
              <w:t xml:space="preserve">        try {</w:t>
            </w:r>
          </w:p>
          <w:p w14:paraId="4FF8C5DD" w14:textId="77777777" w:rsidR="00064158" w:rsidRDefault="00064158" w:rsidP="00064158">
            <w:r>
              <w:t xml:space="preserve">            </w:t>
            </w:r>
            <w:proofErr w:type="spellStart"/>
            <w:r>
              <w:t>this.context</w:t>
            </w:r>
            <w:proofErr w:type="spellEnd"/>
            <w:r>
              <w:t xml:space="preserve"> = context;</w:t>
            </w:r>
          </w:p>
          <w:p w14:paraId="15CB83F5" w14:textId="77777777" w:rsidR="00064158" w:rsidRDefault="00064158" w:rsidP="00064158">
            <w:r>
              <w:t xml:space="preserve">            </w:t>
            </w:r>
            <w:proofErr w:type="spellStart"/>
            <w:r>
              <w:t>filePath</w:t>
            </w:r>
            <w:proofErr w:type="spellEnd"/>
            <w:r>
              <w:t xml:space="preserve"> = </w:t>
            </w:r>
            <w:proofErr w:type="spellStart"/>
            <w:r>
              <w:t>context.getString</w:t>
            </w:r>
            <w:proofErr w:type="spellEnd"/>
            <w:r>
              <w:t>("</w:t>
            </w:r>
            <w:proofErr w:type="spellStart"/>
            <w:r>
              <w:t>filePath</w:t>
            </w:r>
            <w:proofErr w:type="spellEnd"/>
            <w:r>
              <w:t>");</w:t>
            </w:r>
          </w:p>
          <w:p w14:paraId="3B920B39" w14:textId="77777777" w:rsidR="00064158" w:rsidRDefault="00064158" w:rsidP="00064158">
            <w:r>
              <w:t xml:space="preserve">            </w:t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context.getString</w:t>
            </w:r>
            <w:proofErr w:type="spellEnd"/>
            <w:r>
              <w:t>("</w:t>
            </w:r>
            <w:proofErr w:type="spellStart"/>
            <w:r>
              <w:t>fileName</w:t>
            </w:r>
            <w:proofErr w:type="spellEnd"/>
            <w:r>
              <w:t>");</w:t>
            </w:r>
          </w:p>
          <w:p w14:paraId="6CC54C8A" w14:textId="77777777" w:rsidR="00064158" w:rsidRDefault="00064158" w:rsidP="00064158">
            <w:r>
              <w:t xml:space="preserve">            </w:t>
            </w:r>
            <w:proofErr w:type="spellStart"/>
            <w:r>
              <w:t>fileDir</w:t>
            </w:r>
            <w:proofErr w:type="spellEnd"/>
            <w:r>
              <w:t xml:space="preserve"> = new File(</w:t>
            </w:r>
            <w:proofErr w:type="spellStart"/>
            <w:r>
              <w:t>filePath</w:t>
            </w:r>
            <w:proofErr w:type="spellEnd"/>
            <w:r>
              <w:t>);</w:t>
            </w:r>
          </w:p>
          <w:p w14:paraId="68164B3B" w14:textId="77777777" w:rsidR="00064158" w:rsidRDefault="00064158" w:rsidP="00064158">
            <w:r>
              <w:t xml:space="preserve">            if(!</w:t>
            </w:r>
            <w:proofErr w:type="spellStart"/>
            <w:r>
              <w:t>fileDir.exists</w:t>
            </w:r>
            <w:proofErr w:type="spellEnd"/>
            <w:r>
              <w:t>()){</w:t>
            </w:r>
          </w:p>
          <w:p w14:paraId="3A511570" w14:textId="77777777" w:rsidR="00064158" w:rsidRDefault="00064158" w:rsidP="00064158">
            <w:r>
              <w:t xml:space="preserve">                </w:t>
            </w:r>
            <w:proofErr w:type="spellStart"/>
            <w:r>
              <w:t>fileDir.mkdirs</w:t>
            </w:r>
            <w:proofErr w:type="spellEnd"/>
            <w:r>
              <w:t>();</w:t>
            </w:r>
          </w:p>
          <w:p w14:paraId="53B03EF4" w14:textId="77777777" w:rsidR="00064158" w:rsidRDefault="00064158" w:rsidP="00064158">
            <w:r>
              <w:t xml:space="preserve">            }</w:t>
            </w:r>
          </w:p>
          <w:p w14:paraId="2B6C0B9B" w14:textId="77777777" w:rsidR="00064158" w:rsidRDefault="00064158" w:rsidP="00064158">
            <w:r>
              <w:t xml:space="preserve">        } catch (Exception e) {</w:t>
            </w:r>
          </w:p>
          <w:p w14:paraId="6B06018A" w14:textId="77777777" w:rsidR="00064158" w:rsidRDefault="00064158" w:rsidP="00064158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6075E8DE" w14:textId="77777777" w:rsidR="00064158" w:rsidRDefault="00064158" w:rsidP="00064158">
            <w:r>
              <w:t xml:space="preserve">        }</w:t>
            </w:r>
          </w:p>
          <w:p w14:paraId="26736F7B" w14:textId="77777777" w:rsidR="00064158" w:rsidRDefault="00064158" w:rsidP="00064158">
            <w:r>
              <w:t xml:space="preserve">    }</w:t>
            </w:r>
          </w:p>
          <w:p w14:paraId="35888B90" w14:textId="77777777" w:rsidR="00064158" w:rsidRDefault="00064158" w:rsidP="00064158">
            <w:r>
              <w:rPr>
                <w:rFonts w:hint="eastAsia"/>
              </w:rPr>
              <w:lastRenderedPageBreak/>
              <w:t xml:space="preserve">    //</w:t>
            </w:r>
            <w:r>
              <w:rPr>
                <w:rFonts w:hint="eastAsia"/>
              </w:rPr>
              <w:t>这个方法会被反复调用</w:t>
            </w:r>
          </w:p>
          <w:p w14:paraId="525EF0E6" w14:textId="77777777" w:rsidR="00064158" w:rsidRDefault="00064158" w:rsidP="00064158">
            <w:r>
              <w:t xml:space="preserve">    @Override</w:t>
            </w:r>
          </w:p>
          <w:p w14:paraId="1F4C7C60" w14:textId="77777777" w:rsidR="00064158" w:rsidRDefault="00064158" w:rsidP="00064158">
            <w:r>
              <w:t xml:space="preserve">    public Status process() throws </w:t>
            </w:r>
            <w:proofErr w:type="spellStart"/>
            <w:r>
              <w:t>EventDeliveryException</w:t>
            </w:r>
            <w:proofErr w:type="spellEnd"/>
            <w:r>
              <w:t xml:space="preserve"> {</w:t>
            </w:r>
          </w:p>
          <w:p w14:paraId="544C3A07" w14:textId="77777777" w:rsidR="00064158" w:rsidRDefault="00064158" w:rsidP="00064158">
            <w:r>
              <w:t xml:space="preserve">        Event </w:t>
            </w:r>
            <w:proofErr w:type="spellStart"/>
            <w:r>
              <w:t>event</w:t>
            </w:r>
            <w:proofErr w:type="spellEnd"/>
            <w:r>
              <w:t xml:space="preserve"> = null;</w:t>
            </w:r>
          </w:p>
          <w:p w14:paraId="0B5AFF81" w14:textId="77777777" w:rsidR="00064158" w:rsidRDefault="00064158" w:rsidP="00064158">
            <w:r>
              <w:t xml:space="preserve">        Channel </w:t>
            </w:r>
            <w:proofErr w:type="spellStart"/>
            <w:r>
              <w:t>channel</w:t>
            </w:r>
            <w:proofErr w:type="spellEnd"/>
            <w:r>
              <w:t xml:space="preserve"> = </w:t>
            </w:r>
            <w:proofErr w:type="spellStart"/>
            <w:r>
              <w:t>this.getChannel</w:t>
            </w:r>
            <w:proofErr w:type="spellEnd"/>
            <w:r>
              <w:t>();</w:t>
            </w:r>
          </w:p>
          <w:p w14:paraId="3D08ACFD" w14:textId="77777777" w:rsidR="00064158" w:rsidRDefault="00064158" w:rsidP="00064158">
            <w:r>
              <w:t xml:space="preserve">        Transaction </w:t>
            </w:r>
            <w:proofErr w:type="spellStart"/>
            <w:r>
              <w:t>transaction</w:t>
            </w:r>
            <w:proofErr w:type="spellEnd"/>
            <w:r>
              <w:t xml:space="preserve"> = </w:t>
            </w:r>
            <w:proofErr w:type="spellStart"/>
            <w:r>
              <w:t>channel.getTransaction</w:t>
            </w:r>
            <w:proofErr w:type="spellEnd"/>
            <w:r>
              <w:t>();</w:t>
            </w:r>
          </w:p>
          <w:p w14:paraId="10E1376F" w14:textId="77777777" w:rsidR="00064158" w:rsidRDefault="00064158" w:rsidP="00064158">
            <w:r>
              <w:t xml:space="preserve">        </w:t>
            </w:r>
            <w:proofErr w:type="spellStart"/>
            <w:r>
              <w:t>transaction.begin</w:t>
            </w:r>
            <w:proofErr w:type="spellEnd"/>
            <w:r>
              <w:t>();</w:t>
            </w:r>
          </w:p>
          <w:p w14:paraId="2B1868C7" w14:textId="77777777" w:rsidR="00064158" w:rsidRDefault="00064158" w:rsidP="00064158">
            <w:r>
              <w:t xml:space="preserve">        while(true){</w:t>
            </w:r>
          </w:p>
          <w:p w14:paraId="627870C2" w14:textId="77777777" w:rsidR="00064158" w:rsidRDefault="00064158" w:rsidP="00064158">
            <w:r>
              <w:t xml:space="preserve">            event = </w:t>
            </w:r>
            <w:proofErr w:type="spellStart"/>
            <w:r>
              <w:t>channel.take</w:t>
            </w:r>
            <w:proofErr w:type="spellEnd"/>
            <w:r>
              <w:t>();</w:t>
            </w:r>
          </w:p>
          <w:p w14:paraId="418AB3D8" w14:textId="77777777" w:rsidR="00064158" w:rsidRDefault="00064158" w:rsidP="00064158">
            <w:r>
              <w:t xml:space="preserve">            if(null != event){</w:t>
            </w:r>
          </w:p>
          <w:p w14:paraId="0122387E" w14:textId="77777777" w:rsidR="00064158" w:rsidRDefault="00064158" w:rsidP="00064158">
            <w:r>
              <w:t xml:space="preserve">                break;</w:t>
            </w:r>
          </w:p>
          <w:p w14:paraId="18DDF724" w14:textId="77777777" w:rsidR="00064158" w:rsidRDefault="00064158" w:rsidP="00064158">
            <w:r>
              <w:t xml:space="preserve">            }</w:t>
            </w:r>
          </w:p>
          <w:p w14:paraId="165EF0DB" w14:textId="77777777" w:rsidR="00064158" w:rsidRDefault="00064158" w:rsidP="00064158">
            <w:r>
              <w:t xml:space="preserve">        }</w:t>
            </w:r>
          </w:p>
          <w:p w14:paraId="534AB931" w14:textId="77777777" w:rsidR="00064158" w:rsidRDefault="00064158" w:rsidP="00064158">
            <w:r>
              <w:t xml:space="preserve">        byte[] body = </w:t>
            </w:r>
            <w:proofErr w:type="spellStart"/>
            <w:r>
              <w:t>event.getBody</w:t>
            </w:r>
            <w:proofErr w:type="spellEnd"/>
            <w:r>
              <w:t>();</w:t>
            </w:r>
          </w:p>
          <w:p w14:paraId="74AF74C3" w14:textId="77777777" w:rsidR="00064158" w:rsidRDefault="00064158" w:rsidP="00064158">
            <w:r>
              <w:t xml:space="preserve">        String line = new String(body);</w:t>
            </w:r>
          </w:p>
          <w:p w14:paraId="0A1F4AD7" w14:textId="77777777" w:rsidR="00064158" w:rsidRDefault="00064158" w:rsidP="00064158">
            <w:r>
              <w:t xml:space="preserve">        try {</w:t>
            </w:r>
          </w:p>
          <w:p w14:paraId="6D86C017" w14:textId="77777777" w:rsidR="00064158" w:rsidRDefault="00064158" w:rsidP="00064158">
            <w:r>
              <w:t xml:space="preserve">            </w:t>
            </w:r>
            <w:proofErr w:type="spellStart"/>
            <w:r>
              <w:t>FileUtils.write</w:t>
            </w:r>
            <w:proofErr w:type="spellEnd"/>
            <w:r>
              <w:t>(new File(</w:t>
            </w:r>
            <w:proofErr w:type="spellStart"/>
            <w:r>
              <w:t>filePath+File.separator+fileName</w:t>
            </w:r>
            <w:proofErr w:type="spellEnd"/>
            <w:r>
              <w:t>),</w:t>
            </w:r>
            <w:proofErr w:type="spellStart"/>
            <w:r>
              <w:t>line,true</w:t>
            </w:r>
            <w:proofErr w:type="spellEnd"/>
            <w:r>
              <w:t>);</w:t>
            </w:r>
          </w:p>
          <w:p w14:paraId="65843614" w14:textId="77777777" w:rsidR="00064158" w:rsidRDefault="00064158" w:rsidP="00064158">
            <w:r>
              <w:t xml:space="preserve">            </w:t>
            </w:r>
            <w:proofErr w:type="spellStart"/>
            <w:r>
              <w:t>transaction.commit</w:t>
            </w:r>
            <w:proofErr w:type="spellEnd"/>
            <w:r>
              <w:t>();</w:t>
            </w:r>
          </w:p>
          <w:p w14:paraId="1C1B83B2" w14:textId="77777777" w:rsidR="00064158" w:rsidRDefault="00064158" w:rsidP="00064158">
            <w:r>
              <w:t xml:space="preserve">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669802C0" w14:textId="77777777" w:rsidR="00064158" w:rsidRDefault="00064158" w:rsidP="00064158">
            <w:r>
              <w:t xml:space="preserve">            </w:t>
            </w:r>
            <w:proofErr w:type="spellStart"/>
            <w:r>
              <w:t>transaction.rollback</w:t>
            </w:r>
            <w:proofErr w:type="spellEnd"/>
            <w:r>
              <w:t>();</w:t>
            </w:r>
          </w:p>
          <w:p w14:paraId="70AE7DB4" w14:textId="77777777" w:rsidR="00064158" w:rsidRDefault="00064158" w:rsidP="00064158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71194931" w14:textId="77777777" w:rsidR="00064158" w:rsidRDefault="00064158" w:rsidP="00064158">
            <w:r>
              <w:t xml:space="preserve">            return </w:t>
            </w:r>
            <w:proofErr w:type="spellStart"/>
            <w:r>
              <w:t>Status.BACKOFF</w:t>
            </w:r>
            <w:proofErr w:type="spellEnd"/>
            <w:r>
              <w:t>;</w:t>
            </w:r>
          </w:p>
          <w:p w14:paraId="7219BEBB" w14:textId="77777777" w:rsidR="00064158" w:rsidRDefault="00064158" w:rsidP="00064158">
            <w:r>
              <w:t xml:space="preserve">        }finally {</w:t>
            </w:r>
          </w:p>
          <w:p w14:paraId="60B6F55B" w14:textId="77777777" w:rsidR="00064158" w:rsidRDefault="00064158" w:rsidP="00064158">
            <w:r>
              <w:t xml:space="preserve">            </w:t>
            </w:r>
            <w:proofErr w:type="spellStart"/>
            <w:r>
              <w:t>transaction.close</w:t>
            </w:r>
            <w:proofErr w:type="spellEnd"/>
            <w:r>
              <w:t>();</w:t>
            </w:r>
          </w:p>
          <w:p w14:paraId="65EF93C6" w14:textId="77777777" w:rsidR="00064158" w:rsidRDefault="00064158" w:rsidP="00064158">
            <w:r>
              <w:t xml:space="preserve">        }</w:t>
            </w:r>
          </w:p>
          <w:p w14:paraId="33050C77" w14:textId="77777777" w:rsidR="00064158" w:rsidRDefault="00064158" w:rsidP="00064158">
            <w:r>
              <w:t xml:space="preserve">        return </w:t>
            </w:r>
            <w:proofErr w:type="spellStart"/>
            <w:r>
              <w:t>Status.READY</w:t>
            </w:r>
            <w:proofErr w:type="spellEnd"/>
            <w:r>
              <w:t>;</w:t>
            </w:r>
          </w:p>
          <w:p w14:paraId="63BBFC88" w14:textId="77777777" w:rsidR="00064158" w:rsidRDefault="00064158" w:rsidP="00064158">
            <w:r>
              <w:t xml:space="preserve">    }</w:t>
            </w:r>
          </w:p>
          <w:p w14:paraId="48289E18" w14:textId="3DD3DC4D" w:rsidR="00064158" w:rsidRPr="00064158" w:rsidRDefault="00064158" w:rsidP="00064158">
            <w:r>
              <w:t>}</w:t>
            </w:r>
          </w:p>
        </w:tc>
      </w:tr>
    </w:tbl>
    <w:p w14:paraId="6B0CA0B9" w14:textId="77777777" w:rsidR="003B3967" w:rsidRDefault="003B3967">
      <w:pPr>
        <w:widowControl/>
        <w:spacing w:line="240" w:lineRule="auto"/>
        <w:jc w:val="left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>
        <w:lastRenderedPageBreak/>
        <w:br w:type="page"/>
      </w:r>
    </w:p>
    <w:p w14:paraId="4CA85B8A" w14:textId="762B0285" w:rsidR="00064158" w:rsidRDefault="0000554F" w:rsidP="003B3967">
      <w:pPr>
        <w:pStyle w:val="5"/>
      </w:pPr>
      <w:r>
        <w:rPr>
          <w:rFonts w:hint="eastAsia"/>
        </w:rPr>
        <w:lastRenderedPageBreak/>
        <w:t>功能测试</w:t>
      </w:r>
    </w:p>
    <w:p w14:paraId="5711C451" w14:textId="34CA0652" w:rsidR="00CA2183" w:rsidRDefault="00CA2183" w:rsidP="0036480E">
      <w:pPr>
        <w:spacing w:line="360" w:lineRule="auto"/>
        <w:ind w:firstLineChars="200" w:firstLine="480"/>
        <w:rPr>
          <w:rFonts w:asciiTheme="minorEastAsia" w:eastAsiaTheme="minorEastAsia" w:hAnsiTheme="minorEastAsia" w:cstheme="minorBidi"/>
          <w:sz w:val="24"/>
        </w:rPr>
      </w:pPr>
      <w:r w:rsidRPr="00CA2183">
        <w:rPr>
          <w:rFonts w:asciiTheme="minorEastAsia" w:eastAsiaTheme="minorEastAsia" w:hAnsiTheme="minorEastAsia" w:cstheme="minorBidi" w:hint="eastAsia"/>
          <w:sz w:val="24"/>
        </w:rPr>
        <w:t>将</w:t>
      </w:r>
      <w:r w:rsidRPr="00CA2183">
        <w:rPr>
          <w:rFonts w:asciiTheme="minorEastAsia" w:eastAsiaTheme="minorEastAsia" w:hAnsiTheme="minorEastAsia" w:cstheme="minorBidi"/>
          <w:sz w:val="24"/>
        </w:rPr>
        <w:t>代码使用打包插件，打成jar包，</w:t>
      </w:r>
      <w:r w:rsidRPr="00CA2183">
        <w:rPr>
          <w:rFonts w:asciiTheme="minorEastAsia" w:eastAsiaTheme="minorEastAsia" w:hAnsiTheme="minorEastAsia" w:cstheme="minorBidi" w:hint="eastAsia"/>
          <w:sz w:val="24"/>
        </w:rPr>
        <w:t>注意一定</w:t>
      </w:r>
      <w:r w:rsidRPr="00CA2183">
        <w:rPr>
          <w:rFonts w:asciiTheme="minorEastAsia" w:eastAsiaTheme="minorEastAsia" w:hAnsiTheme="minorEastAsia" w:cstheme="minorBidi"/>
          <w:sz w:val="24"/>
        </w:rPr>
        <w:t>要将commons-</w:t>
      </w:r>
      <w:proofErr w:type="spellStart"/>
      <w:r w:rsidRPr="00CA2183">
        <w:rPr>
          <w:rFonts w:asciiTheme="minorEastAsia" w:eastAsiaTheme="minorEastAsia" w:hAnsiTheme="minorEastAsia" w:cstheme="minorBidi"/>
          <w:sz w:val="24"/>
        </w:rPr>
        <w:t>langs</w:t>
      </w:r>
      <w:proofErr w:type="spellEnd"/>
      <w:r w:rsidRPr="00CA2183">
        <w:rPr>
          <w:rFonts w:asciiTheme="minorEastAsia" w:eastAsiaTheme="minorEastAsia" w:hAnsiTheme="minorEastAsia" w:cstheme="minorBidi" w:hint="eastAsia"/>
          <w:sz w:val="24"/>
        </w:rPr>
        <w:t>这个</w:t>
      </w:r>
      <w:r w:rsidRPr="00CA2183">
        <w:rPr>
          <w:rFonts w:asciiTheme="minorEastAsia" w:eastAsiaTheme="minorEastAsia" w:hAnsiTheme="minorEastAsia" w:cstheme="minorBidi"/>
          <w:sz w:val="24"/>
        </w:rPr>
        <w:t>依赖包打进去，放到flume的lib目录下</w:t>
      </w:r>
    </w:p>
    <w:p w14:paraId="45615839" w14:textId="0C5FD3C8" w:rsidR="0036480E" w:rsidRDefault="0036480E" w:rsidP="0036480E">
      <w:pPr>
        <w:spacing w:line="360" w:lineRule="auto"/>
        <w:ind w:firstLineChars="200" w:firstLine="420"/>
      </w:pPr>
      <w:r>
        <w:t>开发</w:t>
      </w:r>
      <w:r>
        <w:t>flume</w:t>
      </w:r>
      <w:r>
        <w:t>的配置文件</w:t>
      </w:r>
      <w:r w:rsidR="001049CF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49CF" w14:paraId="69B0DA1F" w14:textId="77777777" w:rsidTr="001049CF">
        <w:tc>
          <w:tcPr>
            <w:tcW w:w="8296" w:type="dxa"/>
          </w:tcPr>
          <w:p w14:paraId="05838D43" w14:textId="77777777" w:rsidR="002072E2" w:rsidRPr="002072E2" w:rsidRDefault="002072E2" w:rsidP="002072E2">
            <w:r w:rsidRPr="002072E2">
              <w:t>a1.sources = r1</w:t>
            </w:r>
          </w:p>
          <w:p w14:paraId="22CEFDA3" w14:textId="77777777" w:rsidR="002072E2" w:rsidRPr="002072E2" w:rsidRDefault="002072E2" w:rsidP="002072E2">
            <w:r w:rsidRPr="002072E2">
              <w:t>a1.sinks = k1</w:t>
            </w:r>
          </w:p>
          <w:p w14:paraId="79E515D3" w14:textId="77777777" w:rsidR="002072E2" w:rsidRPr="002072E2" w:rsidRDefault="002072E2" w:rsidP="002072E2">
            <w:r w:rsidRPr="002072E2">
              <w:t>a1.channels = c1</w:t>
            </w:r>
          </w:p>
          <w:p w14:paraId="64834805" w14:textId="77777777" w:rsidR="002072E2" w:rsidRPr="002072E2" w:rsidRDefault="002072E2" w:rsidP="002072E2">
            <w:r w:rsidRPr="002072E2">
              <w:t># Describe/configure the source</w:t>
            </w:r>
          </w:p>
          <w:p w14:paraId="1B6ED823" w14:textId="77777777" w:rsidR="002072E2" w:rsidRPr="002072E2" w:rsidRDefault="002072E2" w:rsidP="002072E2">
            <w:r w:rsidRPr="002072E2">
              <w:t xml:space="preserve">a1.sources.r1.type = </w:t>
            </w:r>
            <w:proofErr w:type="spellStart"/>
            <w:r w:rsidRPr="002072E2">
              <w:t>netcat</w:t>
            </w:r>
            <w:proofErr w:type="spellEnd"/>
          </w:p>
          <w:p w14:paraId="066674E9" w14:textId="77777777" w:rsidR="002072E2" w:rsidRPr="002072E2" w:rsidRDefault="002072E2" w:rsidP="002072E2">
            <w:r w:rsidRPr="002072E2">
              <w:t>a1.sources.r1.bind = node-1</w:t>
            </w:r>
          </w:p>
          <w:p w14:paraId="239FB8FB" w14:textId="77777777" w:rsidR="002072E2" w:rsidRPr="002072E2" w:rsidRDefault="002072E2" w:rsidP="002072E2">
            <w:r w:rsidRPr="002072E2">
              <w:t>a1.sources.r1.port = 5678</w:t>
            </w:r>
          </w:p>
          <w:p w14:paraId="418840B6" w14:textId="77777777" w:rsidR="002072E2" w:rsidRPr="002072E2" w:rsidRDefault="002072E2" w:rsidP="002072E2">
            <w:r w:rsidRPr="002072E2">
              <w:t>a1.sources.r1.channels = c1</w:t>
            </w:r>
          </w:p>
          <w:p w14:paraId="2327638E" w14:textId="77777777" w:rsidR="002072E2" w:rsidRPr="002072E2" w:rsidRDefault="002072E2" w:rsidP="002072E2">
            <w:r w:rsidRPr="002072E2">
              <w:t># # Describe the sink</w:t>
            </w:r>
          </w:p>
          <w:p w14:paraId="39230578" w14:textId="77777777" w:rsidR="002072E2" w:rsidRPr="002072E2" w:rsidRDefault="002072E2" w:rsidP="002072E2">
            <w:r w:rsidRPr="002072E2">
              <w:t xml:space="preserve">a1.sinks.k1.type = </w:t>
            </w:r>
            <w:proofErr w:type="spellStart"/>
            <w:r w:rsidRPr="002072E2">
              <w:t>cn.itcast.flumesink.MySink</w:t>
            </w:r>
            <w:proofErr w:type="spellEnd"/>
          </w:p>
          <w:p w14:paraId="0F959FFE" w14:textId="77777777" w:rsidR="002072E2" w:rsidRPr="002072E2" w:rsidRDefault="002072E2" w:rsidP="002072E2">
            <w:r w:rsidRPr="002072E2">
              <w:t>a1.sinks.k1.filePath=/export/servers</w:t>
            </w:r>
          </w:p>
          <w:p w14:paraId="7A278D1D" w14:textId="77777777" w:rsidR="002072E2" w:rsidRPr="002072E2" w:rsidRDefault="002072E2" w:rsidP="002072E2">
            <w:r w:rsidRPr="002072E2">
              <w:t>a1.sinks.k1.fileName=filesink.txt</w:t>
            </w:r>
          </w:p>
          <w:p w14:paraId="5A5D9A6E" w14:textId="77777777" w:rsidR="002072E2" w:rsidRPr="002072E2" w:rsidRDefault="002072E2" w:rsidP="002072E2">
            <w:r w:rsidRPr="002072E2">
              <w:t># # Use a channel which buffers events in memory</w:t>
            </w:r>
          </w:p>
          <w:p w14:paraId="53FA4267" w14:textId="77777777" w:rsidR="002072E2" w:rsidRPr="002072E2" w:rsidRDefault="002072E2" w:rsidP="002072E2">
            <w:r w:rsidRPr="002072E2">
              <w:t>a1.channels.c1.type = memory</w:t>
            </w:r>
          </w:p>
          <w:p w14:paraId="42D25E75" w14:textId="77777777" w:rsidR="002072E2" w:rsidRPr="002072E2" w:rsidRDefault="002072E2" w:rsidP="002072E2">
            <w:r w:rsidRPr="002072E2">
              <w:t>a1.channels.c1.capacity = 1000</w:t>
            </w:r>
          </w:p>
          <w:p w14:paraId="1B7E7DB5" w14:textId="77777777" w:rsidR="002072E2" w:rsidRPr="002072E2" w:rsidRDefault="002072E2" w:rsidP="002072E2">
            <w:r w:rsidRPr="002072E2">
              <w:t>a1.channels.c1.transactionCapacity = 100</w:t>
            </w:r>
          </w:p>
          <w:p w14:paraId="5EA93C01" w14:textId="77777777" w:rsidR="002072E2" w:rsidRPr="002072E2" w:rsidRDefault="002072E2" w:rsidP="002072E2">
            <w:r w:rsidRPr="002072E2">
              <w:t># # Bind the source and sink to the channel</w:t>
            </w:r>
          </w:p>
          <w:p w14:paraId="1D6FD57F" w14:textId="77777777" w:rsidR="002072E2" w:rsidRPr="002072E2" w:rsidRDefault="002072E2" w:rsidP="002072E2">
            <w:r w:rsidRPr="002072E2">
              <w:t>a1.sources.r1.channels = c1</w:t>
            </w:r>
          </w:p>
          <w:p w14:paraId="15E412C5" w14:textId="665E2886" w:rsidR="001049CF" w:rsidRDefault="002072E2" w:rsidP="002072E2">
            <w:pPr>
              <w:rPr>
                <w:rFonts w:asciiTheme="minorEastAsia" w:eastAsiaTheme="minorEastAsia" w:hAnsiTheme="minorEastAsia" w:cstheme="minorBidi"/>
                <w:sz w:val="24"/>
              </w:rPr>
            </w:pPr>
            <w:r w:rsidRPr="002072E2">
              <w:t>a1.sinks.k1.channel = c1</w:t>
            </w:r>
          </w:p>
        </w:tc>
      </w:tr>
    </w:tbl>
    <w:p w14:paraId="534C590D" w14:textId="70E1C501" w:rsidR="001049CF" w:rsidRDefault="006D6566" w:rsidP="0036480E">
      <w:pPr>
        <w:spacing w:line="360" w:lineRule="auto"/>
        <w:ind w:firstLineChars="200" w:firstLine="480"/>
        <w:rPr>
          <w:rFonts w:asciiTheme="minorEastAsia" w:eastAsiaTheme="minorEastAsia" w:hAnsiTheme="minorEastAsia" w:cstheme="minorBidi"/>
          <w:sz w:val="24"/>
        </w:rPr>
      </w:pPr>
      <w:r w:rsidRPr="006D6566">
        <w:rPr>
          <w:rFonts w:asciiTheme="minorEastAsia" w:eastAsiaTheme="minorEastAsia" w:hAnsiTheme="minorEastAsia" w:cstheme="minorBidi" w:hint="eastAsia"/>
          <w:sz w:val="24"/>
        </w:rPr>
        <w:t>启动flume</w:t>
      </w:r>
      <w:r>
        <w:rPr>
          <w:rFonts w:asciiTheme="minorEastAsia" w:eastAsiaTheme="minorEastAsia" w:hAnsiTheme="minorEastAsia" w:cstheme="minorBidi" w:hint="eastAsia"/>
          <w:sz w:val="24"/>
        </w:rPr>
        <w:t>，并且使用telnet测试：</w:t>
      </w:r>
    </w:p>
    <w:p w14:paraId="204FAC67" w14:textId="52C76D3C" w:rsidR="006D6566" w:rsidRPr="0036480E" w:rsidRDefault="006D6566" w:rsidP="0036480E">
      <w:pPr>
        <w:spacing w:line="360" w:lineRule="auto"/>
        <w:ind w:firstLineChars="200" w:firstLine="480"/>
        <w:rPr>
          <w:rFonts w:asciiTheme="minorEastAsia" w:eastAsiaTheme="minorEastAsia" w:hAnsiTheme="minorEastAsia" w:cstheme="minorBidi"/>
          <w:sz w:val="24"/>
        </w:rPr>
      </w:pPr>
      <w:proofErr w:type="gramStart"/>
      <w:r w:rsidRPr="006D6566">
        <w:rPr>
          <w:rFonts w:asciiTheme="minorEastAsia" w:eastAsiaTheme="minorEastAsia" w:hAnsiTheme="minorEastAsia" w:cstheme="minorBidi"/>
          <w:sz w:val="24"/>
        </w:rPr>
        <w:t>yum</w:t>
      </w:r>
      <w:proofErr w:type="gramEnd"/>
      <w:r w:rsidRPr="006D6566">
        <w:rPr>
          <w:rFonts w:asciiTheme="minorEastAsia" w:eastAsiaTheme="minorEastAsia" w:hAnsiTheme="minorEastAsia" w:cstheme="minorBidi"/>
          <w:sz w:val="24"/>
        </w:rPr>
        <w:t xml:space="preserve"> -y install telnet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428" w14:paraId="48176F99" w14:textId="77777777" w:rsidTr="008F6428">
        <w:tc>
          <w:tcPr>
            <w:tcW w:w="8296" w:type="dxa"/>
          </w:tcPr>
          <w:p w14:paraId="2FD98D88" w14:textId="3053E3D4" w:rsidR="008F6428" w:rsidRPr="008F6428" w:rsidRDefault="008F6428" w:rsidP="00CA2183">
            <w:r w:rsidRPr="008F6428">
              <w:t>bin/flume-</w:t>
            </w:r>
            <w:proofErr w:type="spellStart"/>
            <w:r w:rsidRPr="008F6428">
              <w:t>ng</w:t>
            </w:r>
            <w:proofErr w:type="spellEnd"/>
            <w:r w:rsidRPr="008F6428">
              <w:t xml:space="preserve"> agent -c </w:t>
            </w:r>
            <w:proofErr w:type="spellStart"/>
            <w:r w:rsidRPr="008F6428">
              <w:t>conf</w:t>
            </w:r>
            <w:proofErr w:type="spellEnd"/>
            <w:r w:rsidRPr="008F6428">
              <w:t xml:space="preserve"> -f </w:t>
            </w:r>
            <w:proofErr w:type="spellStart"/>
            <w:r w:rsidRPr="008F6428">
              <w:t>conf</w:t>
            </w:r>
            <w:proofErr w:type="spellEnd"/>
            <w:r w:rsidRPr="008F6428">
              <w:t>/</w:t>
            </w:r>
            <w:proofErr w:type="spellStart"/>
            <w:r w:rsidRPr="008F6428">
              <w:t>filesink.conf</w:t>
            </w:r>
            <w:proofErr w:type="spellEnd"/>
            <w:r w:rsidRPr="008F6428">
              <w:t xml:space="preserve"> -n a1 -</w:t>
            </w:r>
            <w:proofErr w:type="spellStart"/>
            <w:r w:rsidRPr="008F6428">
              <w:t>Dflume.root.logger</w:t>
            </w:r>
            <w:proofErr w:type="spellEnd"/>
            <w:r w:rsidRPr="008F6428">
              <w:t>=</w:t>
            </w:r>
            <w:proofErr w:type="spellStart"/>
            <w:r w:rsidRPr="008F6428">
              <w:t>INFO,console</w:t>
            </w:r>
            <w:proofErr w:type="spellEnd"/>
          </w:p>
        </w:tc>
      </w:tr>
    </w:tbl>
    <w:p w14:paraId="638B784B" w14:textId="05BBB8FF" w:rsidR="00CA2183" w:rsidRDefault="00F41893" w:rsidP="00CA2183">
      <w:r>
        <w:tab/>
      </w:r>
    </w:p>
    <w:p w14:paraId="0DB4D18D" w14:textId="06F78EC5" w:rsidR="00F41893" w:rsidRPr="00EB270B" w:rsidRDefault="00F41893" w:rsidP="00EB270B">
      <w:pPr>
        <w:spacing w:line="360" w:lineRule="auto"/>
        <w:ind w:firstLineChars="200" w:firstLine="480"/>
        <w:rPr>
          <w:rFonts w:asciiTheme="minorEastAsia" w:eastAsiaTheme="minorEastAsia" w:hAnsiTheme="minorEastAsia" w:cstheme="minorBidi"/>
          <w:sz w:val="24"/>
        </w:rPr>
      </w:pPr>
      <w:r w:rsidRPr="00EB270B">
        <w:rPr>
          <w:rFonts w:asciiTheme="minorEastAsia" w:eastAsiaTheme="minorEastAsia" w:hAnsiTheme="minorEastAsia" w:cstheme="minorBidi"/>
          <w:sz w:val="24"/>
        </w:rPr>
        <w:t>Telnet node-1 5678</w:t>
      </w:r>
      <w:r w:rsidR="00D56B31" w:rsidRPr="00EB270B">
        <w:rPr>
          <w:rFonts w:asciiTheme="minorEastAsia" w:eastAsiaTheme="minorEastAsia" w:hAnsiTheme="minorEastAsia" w:cstheme="minorBidi"/>
          <w:sz w:val="24"/>
        </w:rPr>
        <w:t xml:space="preserve"> 连接到机器端口上输入数据</w:t>
      </w:r>
      <w:r w:rsidR="00D56B31" w:rsidRPr="00EB270B">
        <w:rPr>
          <w:rFonts w:asciiTheme="minorEastAsia" w:eastAsiaTheme="minorEastAsia" w:hAnsiTheme="minorEastAsia" w:cstheme="minorBidi" w:hint="eastAsia"/>
          <w:sz w:val="24"/>
        </w:rPr>
        <w:t>。</w:t>
      </w:r>
    </w:p>
    <w:p w14:paraId="083338F3" w14:textId="301C7B13" w:rsidR="00EB270B" w:rsidRPr="00CA2183" w:rsidRDefault="00EB270B" w:rsidP="00CA2183">
      <w:r>
        <w:tab/>
      </w:r>
    </w:p>
    <w:sectPr w:rsidR="00EB270B" w:rsidRPr="00CA2183">
      <w:headerReference w:type="default" r:id="rId18"/>
      <w:footerReference w:type="default" r:id="rId1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14B20" w14:textId="77777777" w:rsidR="00506F6A" w:rsidRDefault="00506F6A">
      <w:r>
        <w:separator/>
      </w:r>
    </w:p>
  </w:endnote>
  <w:endnote w:type="continuationSeparator" w:id="0">
    <w:p w14:paraId="04F0C566" w14:textId="77777777" w:rsidR="00506F6A" w:rsidRDefault="0050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E8ECA" w14:textId="77777777" w:rsidR="000E5F13" w:rsidRDefault="000E5F13">
    <w:pPr>
      <w:pStyle w:val="a3"/>
      <w:jc w:val="center"/>
    </w:pPr>
    <w:r>
      <w:rPr>
        <w:rFonts w:hint="eastAsia"/>
        <w:noProof/>
        <w:lang w:val="en-US" w:eastAsia="zh-CN"/>
      </w:rPr>
      <w:drawing>
        <wp:anchor distT="0" distB="0" distL="114300" distR="114300" simplePos="0" relativeHeight="251657216" behindDoc="1" locked="0" layoutInCell="1" allowOverlap="1" wp14:anchorId="54AE1D64" wp14:editId="36AA5E45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proofErr w:type="spellEnd"/>
    <w:r>
      <w:rPr>
        <w:rFonts w:ascii="微软雅黑" w:eastAsia="微软雅黑" w:hAnsi="微软雅黑" w:cs="微软雅黑" w:hint="eastAsia"/>
        <w:sz w:val="20"/>
        <w:szCs w:val="20"/>
      </w:rPr>
      <w:t xml:space="preserve">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BC55D" w14:textId="77777777" w:rsidR="00506F6A" w:rsidRDefault="00506F6A">
      <w:r>
        <w:separator/>
      </w:r>
    </w:p>
  </w:footnote>
  <w:footnote w:type="continuationSeparator" w:id="0">
    <w:p w14:paraId="175148CF" w14:textId="77777777" w:rsidR="00506F6A" w:rsidRDefault="00506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719A" w14:textId="77777777" w:rsidR="000E5F13" w:rsidRDefault="000E5F13">
    <w:pPr>
      <w:pStyle w:val="a5"/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5D7E0AF8" wp14:editId="4777A97E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7862"/>
    <w:multiLevelType w:val="multilevel"/>
    <w:tmpl w:val="147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76330D"/>
    <w:multiLevelType w:val="multilevel"/>
    <w:tmpl w:val="F3A47C82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2482448"/>
    <w:multiLevelType w:val="multilevel"/>
    <w:tmpl w:val="111A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C54E4"/>
    <w:multiLevelType w:val="multilevel"/>
    <w:tmpl w:val="E6AE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044718"/>
    <w:multiLevelType w:val="multilevel"/>
    <w:tmpl w:val="460447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0B780E"/>
    <w:multiLevelType w:val="hybridMultilevel"/>
    <w:tmpl w:val="020850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4D3151"/>
    <w:multiLevelType w:val="multilevel"/>
    <w:tmpl w:val="369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EB71CF"/>
    <w:multiLevelType w:val="singleLevel"/>
    <w:tmpl w:val="56EB71CF"/>
    <w:lvl w:ilvl="0">
      <w:start w:val="1"/>
      <w:numFmt w:val="decimal"/>
      <w:suff w:val="nothing"/>
      <w:lvlText w:val="%1、"/>
      <w:lvlJc w:val="left"/>
    </w:lvl>
  </w:abstractNum>
  <w:abstractNum w:abstractNumId="8">
    <w:nsid w:val="574BCF9F"/>
    <w:multiLevelType w:val="hybridMultilevel"/>
    <w:tmpl w:val="574BCF9F"/>
    <w:lvl w:ilvl="0" w:tplc="FFFFFFFF">
      <w:start w:val="1"/>
      <w:numFmt w:val="decimalEnclosedCircleChinese"/>
      <w:suff w:val="nothing"/>
      <w:lvlText w:val="%1　"/>
      <w:lvlJc w:val="left"/>
      <w:pPr>
        <w:ind w:firstLine="400"/>
      </w:pPr>
    </w:lvl>
    <w:lvl w:ilvl="1" w:tplc="FFFFFFFF">
      <w:start w:val="1"/>
      <w:numFmt w:val="decimal"/>
      <w:lvlText w:val="　"/>
      <w:lvlJc w:val="left"/>
    </w:lvl>
    <w:lvl w:ilvl="2" w:tplc="FFFFFFFF">
      <w:start w:val="1"/>
      <w:numFmt w:val="decimal"/>
      <w:lvlText w:val="　"/>
      <w:lvlJc w:val="left"/>
    </w:lvl>
    <w:lvl w:ilvl="3" w:tplc="FFFFFFFF">
      <w:start w:val="1"/>
      <w:numFmt w:val="decimal"/>
      <w:lvlText w:val="　"/>
      <w:lvlJc w:val="left"/>
    </w:lvl>
    <w:lvl w:ilvl="4" w:tplc="FFFFFFFF">
      <w:start w:val="1"/>
      <w:numFmt w:val="decimal"/>
      <w:lvlText w:val="　"/>
      <w:lvlJc w:val="left"/>
    </w:lvl>
    <w:lvl w:ilvl="5" w:tplc="FFFFFFFF">
      <w:start w:val="1"/>
      <w:numFmt w:val="decimal"/>
      <w:lvlText w:val="　"/>
      <w:lvlJc w:val="left"/>
    </w:lvl>
    <w:lvl w:ilvl="6" w:tplc="FFFFFFFF">
      <w:start w:val="1"/>
      <w:numFmt w:val="decimal"/>
      <w:lvlText w:val="　"/>
      <w:lvlJc w:val="left"/>
    </w:lvl>
    <w:lvl w:ilvl="7" w:tplc="FFFFFFFF">
      <w:start w:val="1"/>
      <w:numFmt w:val="decimal"/>
      <w:lvlText w:val="　"/>
      <w:lvlJc w:val="left"/>
    </w:lvl>
    <w:lvl w:ilvl="8" w:tplc="FFFFFFFF">
      <w:start w:val="1"/>
      <w:numFmt w:val="decimal"/>
      <w:lvlText w:val="　"/>
      <w:lvlJc w:val="left"/>
    </w:lvl>
  </w:abstractNum>
  <w:abstractNum w:abstractNumId="9">
    <w:nsid w:val="574BFA07"/>
    <w:multiLevelType w:val="hybridMultilevel"/>
    <w:tmpl w:val="574BFA07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FFFFFFFF">
      <w:start w:val="1"/>
      <w:numFmt w:val="decimal"/>
      <w:lvlText w:val="."/>
      <w:lvlJc w:val="left"/>
    </w:lvl>
    <w:lvl w:ilvl="2" w:tplc="FFFFFFFF">
      <w:start w:val="1"/>
      <w:numFmt w:val="decimal"/>
      <w:lvlText w:val="."/>
      <w:lvlJc w:val="left"/>
    </w:lvl>
    <w:lvl w:ilvl="3" w:tplc="FFFFFFFF">
      <w:start w:val="1"/>
      <w:numFmt w:val="decimal"/>
      <w:lvlText w:val="."/>
      <w:lvlJc w:val="left"/>
    </w:lvl>
    <w:lvl w:ilvl="4" w:tplc="FFFFFFFF">
      <w:start w:val="1"/>
      <w:numFmt w:val="decimal"/>
      <w:lvlText w:val="."/>
      <w:lvlJc w:val="left"/>
    </w:lvl>
    <w:lvl w:ilvl="5" w:tplc="FFFFFFFF">
      <w:start w:val="1"/>
      <w:numFmt w:val="decimal"/>
      <w:lvlText w:val="."/>
      <w:lvlJc w:val="left"/>
    </w:lvl>
    <w:lvl w:ilvl="6" w:tplc="FFFFFFFF">
      <w:start w:val="1"/>
      <w:numFmt w:val="decimal"/>
      <w:lvlText w:val="."/>
      <w:lvlJc w:val="left"/>
    </w:lvl>
    <w:lvl w:ilvl="7" w:tplc="FFFFFFFF">
      <w:start w:val="1"/>
      <w:numFmt w:val="decimal"/>
      <w:lvlText w:val="."/>
      <w:lvlJc w:val="left"/>
    </w:lvl>
    <w:lvl w:ilvl="8" w:tplc="FFFFFFFF">
      <w:start w:val="1"/>
      <w:numFmt w:val="decimal"/>
      <w:lvlText w:val="."/>
      <w:lvlJc w:val="left"/>
    </w:lvl>
  </w:abstractNum>
  <w:abstractNum w:abstractNumId="10">
    <w:nsid w:val="57A77C68"/>
    <w:multiLevelType w:val="hybridMultilevel"/>
    <w:tmpl w:val="A672E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D10D3F"/>
    <w:multiLevelType w:val="multilevel"/>
    <w:tmpl w:val="BE4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11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39"/>
    <w:rsid w:val="00001056"/>
    <w:rsid w:val="0000165F"/>
    <w:rsid w:val="00001D70"/>
    <w:rsid w:val="00002912"/>
    <w:rsid w:val="00004872"/>
    <w:rsid w:val="00005523"/>
    <w:rsid w:val="0000554F"/>
    <w:rsid w:val="00006BAB"/>
    <w:rsid w:val="00007076"/>
    <w:rsid w:val="00007232"/>
    <w:rsid w:val="000077EE"/>
    <w:rsid w:val="000122D7"/>
    <w:rsid w:val="00012364"/>
    <w:rsid w:val="00012AA7"/>
    <w:rsid w:val="0001335B"/>
    <w:rsid w:val="00013A38"/>
    <w:rsid w:val="00014286"/>
    <w:rsid w:val="0001469D"/>
    <w:rsid w:val="00014D0A"/>
    <w:rsid w:val="00015439"/>
    <w:rsid w:val="00015C2B"/>
    <w:rsid w:val="00016995"/>
    <w:rsid w:val="00017B6E"/>
    <w:rsid w:val="0002031C"/>
    <w:rsid w:val="000216AE"/>
    <w:rsid w:val="00022AB5"/>
    <w:rsid w:val="00023393"/>
    <w:rsid w:val="00024D08"/>
    <w:rsid w:val="00026762"/>
    <w:rsid w:val="00026F4A"/>
    <w:rsid w:val="00027013"/>
    <w:rsid w:val="000306B7"/>
    <w:rsid w:val="00030A30"/>
    <w:rsid w:val="0003274E"/>
    <w:rsid w:val="00032801"/>
    <w:rsid w:val="000337AE"/>
    <w:rsid w:val="000345C9"/>
    <w:rsid w:val="00035C47"/>
    <w:rsid w:val="00036BDD"/>
    <w:rsid w:val="000406C9"/>
    <w:rsid w:val="0004182B"/>
    <w:rsid w:val="0004200D"/>
    <w:rsid w:val="00042E6C"/>
    <w:rsid w:val="00043538"/>
    <w:rsid w:val="00043C89"/>
    <w:rsid w:val="00044B57"/>
    <w:rsid w:val="00046024"/>
    <w:rsid w:val="00046A9B"/>
    <w:rsid w:val="00047289"/>
    <w:rsid w:val="00047A7A"/>
    <w:rsid w:val="000511F8"/>
    <w:rsid w:val="00051E9A"/>
    <w:rsid w:val="00052799"/>
    <w:rsid w:val="00052AB8"/>
    <w:rsid w:val="0005467B"/>
    <w:rsid w:val="000557A8"/>
    <w:rsid w:val="00060CDC"/>
    <w:rsid w:val="00061B31"/>
    <w:rsid w:val="00062F21"/>
    <w:rsid w:val="00063BBD"/>
    <w:rsid w:val="0006404E"/>
    <w:rsid w:val="00064158"/>
    <w:rsid w:val="000660B3"/>
    <w:rsid w:val="00067099"/>
    <w:rsid w:val="00067D6D"/>
    <w:rsid w:val="00070277"/>
    <w:rsid w:val="00070856"/>
    <w:rsid w:val="00072B03"/>
    <w:rsid w:val="000757FD"/>
    <w:rsid w:val="00076693"/>
    <w:rsid w:val="00077522"/>
    <w:rsid w:val="00077C5C"/>
    <w:rsid w:val="00081DCB"/>
    <w:rsid w:val="000822F5"/>
    <w:rsid w:val="00082D2C"/>
    <w:rsid w:val="00083925"/>
    <w:rsid w:val="00083C52"/>
    <w:rsid w:val="00083ED8"/>
    <w:rsid w:val="0008404E"/>
    <w:rsid w:val="00085B7F"/>
    <w:rsid w:val="000860AB"/>
    <w:rsid w:val="000875EA"/>
    <w:rsid w:val="000879E8"/>
    <w:rsid w:val="00087E1C"/>
    <w:rsid w:val="000924A9"/>
    <w:rsid w:val="00092871"/>
    <w:rsid w:val="000931B4"/>
    <w:rsid w:val="000957C0"/>
    <w:rsid w:val="00095E74"/>
    <w:rsid w:val="00096C46"/>
    <w:rsid w:val="00096F14"/>
    <w:rsid w:val="000979E1"/>
    <w:rsid w:val="000A027A"/>
    <w:rsid w:val="000A08E2"/>
    <w:rsid w:val="000A0EB9"/>
    <w:rsid w:val="000A14C6"/>
    <w:rsid w:val="000A2B45"/>
    <w:rsid w:val="000A2FF9"/>
    <w:rsid w:val="000A3C44"/>
    <w:rsid w:val="000A3DD2"/>
    <w:rsid w:val="000A5272"/>
    <w:rsid w:val="000A579F"/>
    <w:rsid w:val="000A7606"/>
    <w:rsid w:val="000B1373"/>
    <w:rsid w:val="000B15AE"/>
    <w:rsid w:val="000B3001"/>
    <w:rsid w:val="000B4A58"/>
    <w:rsid w:val="000B565A"/>
    <w:rsid w:val="000B69F0"/>
    <w:rsid w:val="000B7018"/>
    <w:rsid w:val="000C07DF"/>
    <w:rsid w:val="000C0E10"/>
    <w:rsid w:val="000C2A8F"/>
    <w:rsid w:val="000C2D64"/>
    <w:rsid w:val="000C3BE9"/>
    <w:rsid w:val="000C54C3"/>
    <w:rsid w:val="000C6E51"/>
    <w:rsid w:val="000C6F07"/>
    <w:rsid w:val="000C720C"/>
    <w:rsid w:val="000C72F9"/>
    <w:rsid w:val="000D15F0"/>
    <w:rsid w:val="000D350F"/>
    <w:rsid w:val="000D4857"/>
    <w:rsid w:val="000D4D97"/>
    <w:rsid w:val="000D5A5E"/>
    <w:rsid w:val="000D70A6"/>
    <w:rsid w:val="000D7FCB"/>
    <w:rsid w:val="000E07A5"/>
    <w:rsid w:val="000E2705"/>
    <w:rsid w:val="000E2CDC"/>
    <w:rsid w:val="000E5CC2"/>
    <w:rsid w:val="000E5F13"/>
    <w:rsid w:val="000E62DE"/>
    <w:rsid w:val="000E772D"/>
    <w:rsid w:val="000E7F56"/>
    <w:rsid w:val="000F1657"/>
    <w:rsid w:val="000F1E3E"/>
    <w:rsid w:val="000F5F50"/>
    <w:rsid w:val="000F6363"/>
    <w:rsid w:val="000F63A2"/>
    <w:rsid w:val="001049CF"/>
    <w:rsid w:val="00110412"/>
    <w:rsid w:val="001106DE"/>
    <w:rsid w:val="00110B6C"/>
    <w:rsid w:val="001116B6"/>
    <w:rsid w:val="001116C7"/>
    <w:rsid w:val="00112ECF"/>
    <w:rsid w:val="00113784"/>
    <w:rsid w:val="00113E9F"/>
    <w:rsid w:val="00116DCA"/>
    <w:rsid w:val="00117BFB"/>
    <w:rsid w:val="00120D89"/>
    <w:rsid w:val="001211F6"/>
    <w:rsid w:val="00121CD6"/>
    <w:rsid w:val="0012243D"/>
    <w:rsid w:val="001256FE"/>
    <w:rsid w:val="00125D58"/>
    <w:rsid w:val="00125F5A"/>
    <w:rsid w:val="00126D0F"/>
    <w:rsid w:val="0013128D"/>
    <w:rsid w:val="0013172E"/>
    <w:rsid w:val="001324A8"/>
    <w:rsid w:val="00132BAF"/>
    <w:rsid w:val="00132EE8"/>
    <w:rsid w:val="00134375"/>
    <w:rsid w:val="00134C05"/>
    <w:rsid w:val="001368AC"/>
    <w:rsid w:val="001370F8"/>
    <w:rsid w:val="001376B1"/>
    <w:rsid w:val="0014023B"/>
    <w:rsid w:val="00141878"/>
    <w:rsid w:val="001437A2"/>
    <w:rsid w:val="001448C9"/>
    <w:rsid w:val="00145A5E"/>
    <w:rsid w:val="00150030"/>
    <w:rsid w:val="001507C7"/>
    <w:rsid w:val="00151B34"/>
    <w:rsid w:val="001526C2"/>
    <w:rsid w:val="001543C6"/>
    <w:rsid w:val="00154B83"/>
    <w:rsid w:val="001556F9"/>
    <w:rsid w:val="001576A1"/>
    <w:rsid w:val="001579E7"/>
    <w:rsid w:val="0016275F"/>
    <w:rsid w:val="001627BC"/>
    <w:rsid w:val="00162B55"/>
    <w:rsid w:val="001630BD"/>
    <w:rsid w:val="00164FF0"/>
    <w:rsid w:val="00166EC4"/>
    <w:rsid w:val="0016715F"/>
    <w:rsid w:val="00167F72"/>
    <w:rsid w:val="001706BA"/>
    <w:rsid w:val="00170B0C"/>
    <w:rsid w:val="0017129F"/>
    <w:rsid w:val="00171F7F"/>
    <w:rsid w:val="0017214A"/>
    <w:rsid w:val="001728A5"/>
    <w:rsid w:val="00172A59"/>
    <w:rsid w:val="00180D5F"/>
    <w:rsid w:val="00181374"/>
    <w:rsid w:val="00183309"/>
    <w:rsid w:val="0018358C"/>
    <w:rsid w:val="001853C0"/>
    <w:rsid w:val="00186C1E"/>
    <w:rsid w:val="00187B4D"/>
    <w:rsid w:val="0019007B"/>
    <w:rsid w:val="001900A4"/>
    <w:rsid w:val="0019020C"/>
    <w:rsid w:val="001903A8"/>
    <w:rsid w:val="00190CD9"/>
    <w:rsid w:val="00195959"/>
    <w:rsid w:val="00195A41"/>
    <w:rsid w:val="00196293"/>
    <w:rsid w:val="0019644D"/>
    <w:rsid w:val="00196B2E"/>
    <w:rsid w:val="00197712"/>
    <w:rsid w:val="001A0236"/>
    <w:rsid w:val="001A0331"/>
    <w:rsid w:val="001A04BE"/>
    <w:rsid w:val="001A12B7"/>
    <w:rsid w:val="001A1593"/>
    <w:rsid w:val="001A3BE9"/>
    <w:rsid w:val="001A4145"/>
    <w:rsid w:val="001A42C7"/>
    <w:rsid w:val="001A5780"/>
    <w:rsid w:val="001A5F30"/>
    <w:rsid w:val="001A6052"/>
    <w:rsid w:val="001A6185"/>
    <w:rsid w:val="001A793C"/>
    <w:rsid w:val="001B0A2C"/>
    <w:rsid w:val="001B122D"/>
    <w:rsid w:val="001B233F"/>
    <w:rsid w:val="001B302F"/>
    <w:rsid w:val="001B3138"/>
    <w:rsid w:val="001B3B37"/>
    <w:rsid w:val="001B3EA8"/>
    <w:rsid w:val="001B5B7A"/>
    <w:rsid w:val="001B7AAC"/>
    <w:rsid w:val="001C06D6"/>
    <w:rsid w:val="001C15D9"/>
    <w:rsid w:val="001C3C44"/>
    <w:rsid w:val="001C5FD2"/>
    <w:rsid w:val="001C73FA"/>
    <w:rsid w:val="001D030F"/>
    <w:rsid w:val="001D12BA"/>
    <w:rsid w:val="001D1ECD"/>
    <w:rsid w:val="001D27F5"/>
    <w:rsid w:val="001D48C1"/>
    <w:rsid w:val="001D539E"/>
    <w:rsid w:val="001E016C"/>
    <w:rsid w:val="001E0E7C"/>
    <w:rsid w:val="001E0F27"/>
    <w:rsid w:val="001E2A42"/>
    <w:rsid w:val="001E3C4B"/>
    <w:rsid w:val="001E3D3B"/>
    <w:rsid w:val="001E60FF"/>
    <w:rsid w:val="001E7A6B"/>
    <w:rsid w:val="001F0461"/>
    <w:rsid w:val="001F0773"/>
    <w:rsid w:val="001F181D"/>
    <w:rsid w:val="001F2C66"/>
    <w:rsid w:val="001F315C"/>
    <w:rsid w:val="001F4D15"/>
    <w:rsid w:val="0020011C"/>
    <w:rsid w:val="00201A22"/>
    <w:rsid w:val="0020290C"/>
    <w:rsid w:val="00202DCA"/>
    <w:rsid w:val="00203578"/>
    <w:rsid w:val="0020391C"/>
    <w:rsid w:val="00204D59"/>
    <w:rsid w:val="00205990"/>
    <w:rsid w:val="0020662F"/>
    <w:rsid w:val="002072E2"/>
    <w:rsid w:val="002074D5"/>
    <w:rsid w:val="00207DA1"/>
    <w:rsid w:val="0021021E"/>
    <w:rsid w:val="00210D83"/>
    <w:rsid w:val="00210F0C"/>
    <w:rsid w:val="0021166B"/>
    <w:rsid w:val="002139FC"/>
    <w:rsid w:val="00214629"/>
    <w:rsid w:val="0021512C"/>
    <w:rsid w:val="0021550A"/>
    <w:rsid w:val="002155F1"/>
    <w:rsid w:val="00215E14"/>
    <w:rsid w:val="00217E5D"/>
    <w:rsid w:val="00220D47"/>
    <w:rsid w:val="00221488"/>
    <w:rsid w:val="002223A8"/>
    <w:rsid w:val="0022354F"/>
    <w:rsid w:val="00223A80"/>
    <w:rsid w:val="00224B26"/>
    <w:rsid w:val="00225469"/>
    <w:rsid w:val="002307C7"/>
    <w:rsid w:val="0023135D"/>
    <w:rsid w:val="0023179C"/>
    <w:rsid w:val="00232841"/>
    <w:rsid w:val="0023313A"/>
    <w:rsid w:val="0023412C"/>
    <w:rsid w:val="002348D2"/>
    <w:rsid w:val="0023629B"/>
    <w:rsid w:val="00237697"/>
    <w:rsid w:val="00240F4A"/>
    <w:rsid w:val="00241566"/>
    <w:rsid w:val="0024297B"/>
    <w:rsid w:val="002441F0"/>
    <w:rsid w:val="002441FF"/>
    <w:rsid w:val="00246B9E"/>
    <w:rsid w:val="00246F88"/>
    <w:rsid w:val="00247ECF"/>
    <w:rsid w:val="002504FA"/>
    <w:rsid w:val="0025081F"/>
    <w:rsid w:val="002508DD"/>
    <w:rsid w:val="00250BED"/>
    <w:rsid w:val="002518A2"/>
    <w:rsid w:val="0025289E"/>
    <w:rsid w:val="002529AB"/>
    <w:rsid w:val="00252EA8"/>
    <w:rsid w:val="00254D49"/>
    <w:rsid w:val="00256D9B"/>
    <w:rsid w:val="002577EE"/>
    <w:rsid w:val="00261002"/>
    <w:rsid w:val="0026111A"/>
    <w:rsid w:val="002619D9"/>
    <w:rsid w:val="00262666"/>
    <w:rsid w:val="00263223"/>
    <w:rsid w:val="002643B1"/>
    <w:rsid w:val="00264884"/>
    <w:rsid w:val="00265CC9"/>
    <w:rsid w:val="002673A1"/>
    <w:rsid w:val="00267A73"/>
    <w:rsid w:val="00267D2A"/>
    <w:rsid w:val="002751D4"/>
    <w:rsid w:val="00275986"/>
    <w:rsid w:val="00277251"/>
    <w:rsid w:val="00280BEB"/>
    <w:rsid w:val="002817C9"/>
    <w:rsid w:val="00281985"/>
    <w:rsid w:val="00281AC8"/>
    <w:rsid w:val="00281BEA"/>
    <w:rsid w:val="002823F0"/>
    <w:rsid w:val="00283361"/>
    <w:rsid w:val="002836A8"/>
    <w:rsid w:val="00286A30"/>
    <w:rsid w:val="00287050"/>
    <w:rsid w:val="00291B61"/>
    <w:rsid w:val="00293118"/>
    <w:rsid w:val="002944E8"/>
    <w:rsid w:val="002959AA"/>
    <w:rsid w:val="00295F84"/>
    <w:rsid w:val="0029657A"/>
    <w:rsid w:val="0029763F"/>
    <w:rsid w:val="002976B3"/>
    <w:rsid w:val="002A0136"/>
    <w:rsid w:val="002A181E"/>
    <w:rsid w:val="002A1A02"/>
    <w:rsid w:val="002A1D9D"/>
    <w:rsid w:val="002A26D1"/>
    <w:rsid w:val="002A5D9B"/>
    <w:rsid w:val="002A7C36"/>
    <w:rsid w:val="002B10F1"/>
    <w:rsid w:val="002B144D"/>
    <w:rsid w:val="002B4B2D"/>
    <w:rsid w:val="002B72DA"/>
    <w:rsid w:val="002B74E3"/>
    <w:rsid w:val="002C00AA"/>
    <w:rsid w:val="002C110F"/>
    <w:rsid w:val="002C372C"/>
    <w:rsid w:val="002C5833"/>
    <w:rsid w:val="002C718F"/>
    <w:rsid w:val="002C7E92"/>
    <w:rsid w:val="002D0DF5"/>
    <w:rsid w:val="002D1458"/>
    <w:rsid w:val="002D285C"/>
    <w:rsid w:val="002D5AA8"/>
    <w:rsid w:val="002D6E27"/>
    <w:rsid w:val="002D76F0"/>
    <w:rsid w:val="002D76FA"/>
    <w:rsid w:val="002E0F8E"/>
    <w:rsid w:val="002E162A"/>
    <w:rsid w:val="002E217B"/>
    <w:rsid w:val="002E269F"/>
    <w:rsid w:val="002E5364"/>
    <w:rsid w:val="002E6D4A"/>
    <w:rsid w:val="002E768F"/>
    <w:rsid w:val="002F0B23"/>
    <w:rsid w:val="002F16C9"/>
    <w:rsid w:val="002F1F26"/>
    <w:rsid w:val="002F237E"/>
    <w:rsid w:val="002F4D9C"/>
    <w:rsid w:val="002F4FCE"/>
    <w:rsid w:val="002F6025"/>
    <w:rsid w:val="002F640D"/>
    <w:rsid w:val="002F724D"/>
    <w:rsid w:val="0030147F"/>
    <w:rsid w:val="003016C6"/>
    <w:rsid w:val="00304112"/>
    <w:rsid w:val="00305D12"/>
    <w:rsid w:val="003067A6"/>
    <w:rsid w:val="0030695C"/>
    <w:rsid w:val="00306C9D"/>
    <w:rsid w:val="00311B4F"/>
    <w:rsid w:val="0031277F"/>
    <w:rsid w:val="00313B40"/>
    <w:rsid w:val="00320330"/>
    <w:rsid w:val="00322313"/>
    <w:rsid w:val="0032345E"/>
    <w:rsid w:val="003250A5"/>
    <w:rsid w:val="00326C1D"/>
    <w:rsid w:val="00327F17"/>
    <w:rsid w:val="003317C5"/>
    <w:rsid w:val="00331C24"/>
    <w:rsid w:val="00331EEE"/>
    <w:rsid w:val="0033248E"/>
    <w:rsid w:val="00332D6D"/>
    <w:rsid w:val="0033396B"/>
    <w:rsid w:val="00335FB2"/>
    <w:rsid w:val="00335FC6"/>
    <w:rsid w:val="003369A9"/>
    <w:rsid w:val="00336B06"/>
    <w:rsid w:val="00337D8C"/>
    <w:rsid w:val="00340742"/>
    <w:rsid w:val="0034091C"/>
    <w:rsid w:val="00340DEC"/>
    <w:rsid w:val="00340FAB"/>
    <w:rsid w:val="003414FA"/>
    <w:rsid w:val="00344BA9"/>
    <w:rsid w:val="00346948"/>
    <w:rsid w:val="00347328"/>
    <w:rsid w:val="003474FF"/>
    <w:rsid w:val="00347E92"/>
    <w:rsid w:val="00350AA5"/>
    <w:rsid w:val="00351E11"/>
    <w:rsid w:val="00352C01"/>
    <w:rsid w:val="00353C9E"/>
    <w:rsid w:val="00353CFA"/>
    <w:rsid w:val="003563FC"/>
    <w:rsid w:val="00357A99"/>
    <w:rsid w:val="00360A99"/>
    <w:rsid w:val="00360C67"/>
    <w:rsid w:val="0036480E"/>
    <w:rsid w:val="00365492"/>
    <w:rsid w:val="003666B8"/>
    <w:rsid w:val="00366A17"/>
    <w:rsid w:val="0037027A"/>
    <w:rsid w:val="00371B1C"/>
    <w:rsid w:val="00373807"/>
    <w:rsid w:val="003739B8"/>
    <w:rsid w:val="00374096"/>
    <w:rsid w:val="003743D4"/>
    <w:rsid w:val="00374C1D"/>
    <w:rsid w:val="0037507B"/>
    <w:rsid w:val="003756A5"/>
    <w:rsid w:val="00377FBE"/>
    <w:rsid w:val="003801AB"/>
    <w:rsid w:val="00380324"/>
    <w:rsid w:val="00380343"/>
    <w:rsid w:val="003815FE"/>
    <w:rsid w:val="00381A0D"/>
    <w:rsid w:val="00381C47"/>
    <w:rsid w:val="00382470"/>
    <w:rsid w:val="003824B9"/>
    <w:rsid w:val="003829FA"/>
    <w:rsid w:val="003858B0"/>
    <w:rsid w:val="00386290"/>
    <w:rsid w:val="003863E8"/>
    <w:rsid w:val="0038683E"/>
    <w:rsid w:val="0038778C"/>
    <w:rsid w:val="003907FF"/>
    <w:rsid w:val="003931A1"/>
    <w:rsid w:val="00393DAE"/>
    <w:rsid w:val="00394049"/>
    <w:rsid w:val="00396439"/>
    <w:rsid w:val="00397937"/>
    <w:rsid w:val="003A12E0"/>
    <w:rsid w:val="003A20FC"/>
    <w:rsid w:val="003A2432"/>
    <w:rsid w:val="003A303B"/>
    <w:rsid w:val="003A306C"/>
    <w:rsid w:val="003A62D3"/>
    <w:rsid w:val="003A6399"/>
    <w:rsid w:val="003A6921"/>
    <w:rsid w:val="003A7BA5"/>
    <w:rsid w:val="003B0329"/>
    <w:rsid w:val="003B03A0"/>
    <w:rsid w:val="003B0682"/>
    <w:rsid w:val="003B3967"/>
    <w:rsid w:val="003B62EC"/>
    <w:rsid w:val="003B787C"/>
    <w:rsid w:val="003C163A"/>
    <w:rsid w:val="003C189E"/>
    <w:rsid w:val="003C18AC"/>
    <w:rsid w:val="003C1D9D"/>
    <w:rsid w:val="003C2F8A"/>
    <w:rsid w:val="003C35DD"/>
    <w:rsid w:val="003C5DD0"/>
    <w:rsid w:val="003C5DDB"/>
    <w:rsid w:val="003C7545"/>
    <w:rsid w:val="003D006C"/>
    <w:rsid w:val="003D041D"/>
    <w:rsid w:val="003D0FC7"/>
    <w:rsid w:val="003D137D"/>
    <w:rsid w:val="003D181A"/>
    <w:rsid w:val="003D2560"/>
    <w:rsid w:val="003D3140"/>
    <w:rsid w:val="003D689D"/>
    <w:rsid w:val="003D6EED"/>
    <w:rsid w:val="003D70A2"/>
    <w:rsid w:val="003D7A02"/>
    <w:rsid w:val="003D7A92"/>
    <w:rsid w:val="003E0ED1"/>
    <w:rsid w:val="003E1B94"/>
    <w:rsid w:val="003E257F"/>
    <w:rsid w:val="003E3984"/>
    <w:rsid w:val="003E551A"/>
    <w:rsid w:val="003E7465"/>
    <w:rsid w:val="003E79F6"/>
    <w:rsid w:val="003F11AE"/>
    <w:rsid w:val="003F1BD9"/>
    <w:rsid w:val="003F36E8"/>
    <w:rsid w:val="003F4AC2"/>
    <w:rsid w:val="003F52E7"/>
    <w:rsid w:val="003F6E34"/>
    <w:rsid w:val="00400451"/>
    <w:rsid w:val="004025F4"/>
    <w:rsid w:val="0040310A"/>
    <w:rsid w:val="00403D1B"/>
    <w:rsid w:val="00405DC4"/>
    <w:rsid w:val="004064D6"/>
    <w:rsid w:val="00410B0B"/>
    <w:rsid w:val="0041117D"/>
    <w:rsid w:val="00411255"/>
    <w:rsid w:val="00411E5E"/>
    <w:rsid w:val="004135EB"/>
    <w:rsid w:val="00413E00"/>
    <w:rsid w:val="00415464"/>
    <w:rsid w:val="00416090"/>
    <w:rsid w:val="00417FE1"/>
    <w:rsid w:val="004204DF"/>
    <w:rsid w:val="00422752"/>
    <w:rsid w:val="004237ED"/>
    <w:rsid w:val="00423BAA"/>
    <w:rsid w:val="00424DC9"/>
    <w:rsid w:val="00426792"/>
    <w:rsid w:val="0042680D"/>
    <w:rsid w:val="0042741A"/>
    <w:rsid w:val="00427D49"/>
    <w:rsid w:val="00430582"/>
    <w:rsid w:val="00431A56"/>
    <w:rsid w:val="00434336"/>
    <w:rsid w:val="004354B9"/>
    <w:rsid w:val="00436331"/>
    <w:rsid w:val="004378A6"/>
    <w:rsid w:val="00437F41"/>
    <w:rsid w:val="00440393"/>
    <w:rsid w:val="00440C6E"/>
    <w:rsid w:val="004413D2"/>
    <w:rsid w:val="004422DC"/>
    <w:rsid w:val="00443AB6"/>
    <w:rsid w:val="00443EAF"/>
    <w:rsid w:val="00444404"/>
    <w:rsid w:val="00444819"/>
    <w:rsid w:val="00445680"/>
    <w:rsid w:val="00445B19"/>
    <w:rsid w:val="00445CBE"/>
    <w:rsid w:val="0044764A"/>
    <w:rsid w:val="0045175E"/>
    <w:rsid w:val="004518E0"/>
    <w:rsid w:val="00451CD8"/>
    <w:rsid w:val="00451FA0"/>
    <w:rsid w:val="0045246F"/>
    <w:rsid w:val="004534D2"/>
    <w:rsid w:val="0045459D"/>
    <w:rsid w:val="00454BAF"/>
    <w:rsid w:val="004550E0"/>
    <w:rsid w:val="004600C4"/>
    <w:rsid w:val="00460725"/>
    <w:rsid w:val="00460949"/>
    <w:rsid w:val="004612D7"/>
    <w:rsid w:val="00461E4C"/>
    <w:rsid w:val="00462040"/>
    <w:rsid w:val="004623EA"/>
    <w:rsid w:val="00462411"/>
    <w:rsid w:val="0046242C"/>
    <w:rsid w:val="00462CA2"/>
    <w:rsid w:val="004640B7"/>
    <w:rsid w:val="004653F9"/>
    <w:rsid w:val="00465CFC"/>
    <w:rsid w:val="004663FA"/>
    <w:rsid w:val="0047092E"/>
    <w:rsid w:val="00471825"/>
    <w:rsid w:val="004726CC"/>
    <w:rsid w:val="00473B39"/>
    <w:rsid w:val="00473FF7"/>
    <w:rsid w:val="004749EC"/>
    <w:rsid w:val="00475904"/>
    <w:rsid w:val="00475968"/>
    <w:rsid w:val="004801EE"/>
    <w:rsid w:val="004812ED"/>
    <w:rsid w:val="00481C41"/>
    <w:rsid w:val="00482372"/>
    <w:rsid w:val="004831A1"/>
    <w:rsid w:val="004859C8"/>
    <w:rsid w:val="00486A2A"/>
    <w:rsid w:val="00486BD5"/>
    <w:rsid w:val="00487B7A"/>
    <w:rsid w:val="00491450"/>
    <w:rsid w:val="004928C3"/>
    <w:rsid w:val="0049482E"/>
    <w:rsid w:val="00495F35"/>
    <w:rsid w:val="00496337"/>
    <w:rsid w:val="004968FC"/>
    <w:rsid w:val="004A2A75"/>
    <w:rsid w:val="004A3354"/>
    <w:rsid w:val="004A5124"/>
    <w:rsid w:val="004B0FAF"/>
    <w:rsid w:val="004B4007"/>
    <w:rsid w:val="004B4C11"/>
    <w:rsid w:val="004B6477"/>
    <w:rsid w:val="004B70B1"/>
    <w:rsid w:val="004B789C"/>
    <w:rsid w:val="004C26AD"/>
    <w:rsid w:val="004C45AD"/>
    <w:rsid w:val="004C55CE"/>
    <w:rsid w:val="004C622A"/>
    <w:rsid w:val="004C78BA"/>
    <w:rsid w:val="004D1439"/>
    <w:rsid w:val="004D1FAB"/>
    <w:rsid w:val="004D209C"/>
    <w:rsid w:val="004D445F"/>
    <w:rsid w:val="004D498B"/>
    <w:rsid w:val="004D66BF"/>
    <w:rsid w:val="004D6987"/>
    <w:rsid w:val="004E0C6A"/>
    <w:rsid w:val="004E1DA8"/>
    <w:rsid w:val="004E1E04"/>
    <w:rsid w:val="004E1FE7"/>
    <w:rsid w:val="004E4F4E"/>
    <w:rsid w:val="004E5E7E"/>
    <w:rsid w:val="004E66FC"/>
    <w:rsid w:val="004E72AE"/>
    <w:rsid w:val="004E7717"/>
    <w:rsid w:val="004F0AAF"/>
    <w:rsid w:val="004F10D4"/>
    <w:rsid w:val="004F1839"/>
    <w:rsid w:val="004F3582"/>
    <w:rsid w:val="004F4A79"/>
    <w:rsid w:val="004F5693"/>
    <w:rsid w:val="004F6030"/>
    <w:rsid w:val="004F6265"/>
    <w:rsid w:val="004F6CFF"/>
    <w:rsid w:val="004F787B"/>
    <w:rsid w:val="004F7C51"/>
    <w:rsid w:val="004F7EC3"/>
    <w:rsid w:val="005009E7"/>
    <w:rsid w:val="00500B8E"/>
    <w:rsid w:val="005047D8"/>
    <w:rsid w:val="005052AA"/>
    <w:rsid w:val="00506F6A"/>
    <w:rsid w:val="00507627"/>
    <w:rsid w:val="00510FBE"/>
    <w:rsid w:val="00511D79"/>
    <w:rsid w:val="005131FD"/>
    <w:rsid w:val="005135AB"/>
    <w:rsid w:val="005140FE"/>
    <w:rsid w:val="005200C4"/>
    <w:rsid w:val="00522E10"/>
    <w:rsid w:val="00522EE7"/>
    <w:rsid w:val="00523D25"/>
    <w:rsid w:val="00524120"/>
    <w:rsid w:val="00525E4C"/>
    <w:rsid w:val="00525F3F"/>
    <w:rsid w:val="00527E1D"/>
    <w:rsid w:val="00530699"/>
    <w:rsid w:val="005314B4"/>
    <w:rsid w:val="005318C4"/>
    <w:rsid w:val="0053559C"/>
    <w:rsid w:val="00536ADF"/>
    <w:rsid w:val="00536E83"/>
    <w:rsid w:val="005423F6"/>
    <w:rsid w:val="00543D8D"/>
    <w:rsid w:val="005441ED"/>
    <w:rsid w:val="00544F3C"/>
    <w:rsid w:val="005459F9"/>
    <w:rsid w:val="005520F4"/>
    <w:rsid w:val="005522FB"/>
    <w:rsid w:val="0055446D"/>
    <w:rsid w:val="00554DFD"/>
    <w:rsid w:val="00554F55"/>
    <w:rsid w:val="0055544E"/>
    <w:rsid w:val="00555D2C"/>
    <w:rsid w:val="00556A8E"/>
    <w:rsid w:val="0056132E"/>
    <w:rsid w:val="00563D2D"/>
    <w:rsid w:val="00563F41"/>
    <w:rsid w:val="0056763D"/>
    <w:rsid w:val="00567657"/>
    <w:rsid w:val="005677EB"/>
    <w:rsid w:val="0056784D"/>
    <w:rsid w:val="00567C4F"/>
    <w:rsid w:val="0057053B"/>
    <w:rsid w:val="00571230"/>
    <w:rsid w:val="0057183A"/>
    <w:rsid w:val="0057190D"/>
    <w:rsid w:val="0057321B"/>
    <w:rsid w:val="005733CA"/>
    <w:rsid w:val="00575502"/>
    <w:rsid w:val="005772F3"/>
    <w:rsid w:val="00577562"/>
    <w:rsid w:val="00580136"/>
    <w:rsid w:val="00583850"/>
    <w:rsid w:val="00584661"/>
    <w:rsid w:val="005848B6"/>
    <w:rsid w:val="00585FE6"/>
    <w:rsid w:val="00586859"/>
    <w:rsid w:val="00586901"/>
    <w:rsid w:val="00590E35"/>
    <w:rsid w:val="00591503"/>
    <w:rsid w:val="00592C36"/>
    <w:rsid w:val="0059474C"/>
    <w:rsid w:val="00594CDD"/>
    <w:rsid w:val="00596CFE"/>
    <w:rsid w:val="0059722E"/>
    <w:rsid w:val="00597C7C"/>
    <w:rsid w:val="005A01DF"/>
    <w:rsid w:val="005A14DB"/>
    <w:rsid w:val="005A20FE"/>
    <w:rsid w:val="005A2CED"/>
    <w:rsid w:val="005A2E92"/>
    <w:rsid w:val="005A4E98"/>
    <w:rsid w:val="005A5511"/>
    <w:rsid w:val="005A624C"/>
    <w:rsid w:val="005A6E43"/>
    <w:rsid w:val="005A772E"/>
    <w:rsid w:val="005B176E"/>
    <w:rsid w:val="005B3710"/>
    <w:rsid w:val="005B3E3F"/>
    <w:rsid w:val="005B4AFA"/>
    <w:rsid w:val="005B4B3B"/>
    <w:rsid w:val="005B4C8A"/>
    <w:rsid w:val="005B5968"/>
    <w:rsid w:val="005B5A51"/>
    <w:rsid w:val="005C0C1D"/>
    <w:rsid w:val="005C1214"/>
    <w:rsid w:val="005C1359"/>
    <w:rsid w:val="005C201A"/>
    <w:rsid w:val="005C3E3B"/>
    <w:rsid w:val="005C477A"/>
    <w:rsid w:val="005D0239"/>
    <w:rsid w:val="005D1016"/>
    <w:rsid w:val="005D1049"/>
    <w:rsid w:val="005D2144"/>
    <w:rsid w:val="005D34B4"/>
    <w:rsid w:val="005D3DD9"/>
    <w:rsid w:val="005D4319"/>
    <w:rsid w:val="005D5242"/>
    <w:rsid w:val="005D52CA"/>
    <w:rsid w:val="005D55E3"/>
    <w:rsid w:val="005D6267"/>
    <w:rsid w:val="005D7163"/>
    <w:rsid w:val="005D72D2"/>
    <w:rsid w:val="005D7BEE"/>
    <w:rsid w:val="005E16C7"/>
    <w:rsid w:val="005E198D"/>
    <w:rsid w:val="005E1CEC"/>
    <w:rsid w:val="005E24B5"/>
    <w:rsid w:val="005E30ED"/>
    <w:rsid w:val="005E3361"/>
    <w:rsid w:val="005E3F8F"/>
    <w:rsid w:val="005E4964"/>
    <w:rsid w:val="005E4EC0"/>
    <w:rsid w:val="005E4F28"/>
    <w:rsid w:val="005E6418"/>
    <w:rsid w:val="005E7B9F"/>
    <w:rsid w:val="005F0C20"/>
    <w:rsid w:val="005F101A"/>
    <w:rsid w:val="005F13B1"/>
    <w:rsid w:val="005F1CCE"/>
    <w:rsid w:val="005F1E17"/>
    <w:rsid w:val="005F5903"/>
    <w:rsid w:val="005F5FFB"/>
    <w:rsid w:val="005F7115"/>
    <w:rsid w:val="005F77C2"/>
    <w:rsid w:val="006039D7"/>
    <w:rsid w:val="00604E33"/>
    <w:rsid w:val="00604F6F"/>
    <w:rsid w:val="006056A2"/>
    <w:rsid w:val="006067AB"/>
    <w:rsid w:val="006108A0"/>
    <w:rsid w:val="00610AF6"/>
    <w:rsid w:val="00611876"/>
    <w:rsid w:val="00612428"/>
    <w:rsid w:val="00613C02"/>
    <w:rsid w:val="006141B7"/>
    <w:rsid w:val="00614C9A"/>
    <w:rsid w:val="006153EF"/>
    <w:rsid w:val="00615AF8"/>
    <w:rsid w:val="00615D2F"/>
    <w:rsid w:val="006179FA"/>
    <w:rsid w:val="00620AF0"/>
    <w:rsid w:val="00621501"/>
    <w:rsid w:val="00621B8D"/>
    <w:rsid w:val="00622D7E"/>
    <w:rsid w:val="00623CFC"/>
    <w:rsid w:val="006271E3"/>
    <w:rsid w:val="00630997"/>
    <w:rsid w:val="006312D2"/>
    <w:rsid w:val="00631437"/>
    <w:rsid w:val="00632387"/>
    <w:rsid w:val="00633040"/>
    <w:rsid w:val="00633B40"/>
    <w:rsid w:val="00637435"/>
    <w:rsid w:val="00640422"/>
    <w:rsid w:val="0064083A"/>
    <w:rsid w:val="00641563"/>
    <w:rsid w:val="006418A0"/>
    <w:rsid w:val="00641E31"/>
    <w:rsid w:val="006429C0"/>
    <w:rsid w:val="00642BAD"/>
    <w:rsid w:val="00642D6C"/>
    <w:rsid w:val="0064382B"/>
    <w:rsid w:val="00644000"/>
    <w:rsid w:val="00645846"/>
    <w:rsid w:val="006475F4"/>
    <w:rsid w:val="00647829"/>
    <w:rsid w:val="0065031B"/>
    <w:rsid w:val="0065067F"/>
    <w:rsid w:val="00652FAE"/>
    <w:rsid w:val="00652FF0"/>
    <w:rsid w:val="00657476"/>
    <w:rsid w:val="00660188"/>
    <w:rsid w:val="00663635"/>
    <w:rsid w:val="006641DE"/>
    <w:rsid w:val="006701A9"/>
    <w:rsid w:val="00671A33"/>
    <w:rsid w:val="00673989"/>
    <w:rsid w:val="00673CF9"/>
    <w:rsid w:val="00675468"/>
    <w:rsid w:val="00677E05"/>
    <w:rsid w:val="00680361"/>
    <w:rsid w:val="00681DC4"/>
    <w:rsid w:val="006826EB"/>
    <w:rsid w:val="00683807"/>
    <w:rsid w:val="0068598F"/>
    <w:rsid w:val="006869C8"/>
    <w:rsid w:val="00687C16"/>
    <w:rsid w:val="006907CA"/>
    <w:rsid w:val="006921F1"/>
    <w:rsid w:val="006923CE"/>
    <w:rsid w:val="006941E5"/>
    <w:rsid w:val="00694794"/>
    <w:rsid w:val="00696D89"/>
    <w:rsid w:val="006A1174"/>
    <w:rsid w:val="006A4C5E"/>
    <w:rsid w:val="006A4CFC"/>
    <w:rsid w:val="006A5F9E"/>
    <w:rsid w:val="006A6296"/>
    <w:rsid w:val="006A6432"/>
    <w:rsid w:val="006A79E1"/>
    <w:rsid w:val="006B2D48"/>
    <w:rsid w:val="006B3E82"/>
    <w:rsid w:val="006B46CC"/>
    <w:rsid w:val="006B61D8"/>
    <w:rsid w:val="006B6507"/>
    <w:rsid w:val="006B6CBF"/>
    <w:rsid w:val="006B7E4E"/>
    <w:rsid w:val="006C0A50"/>
    <w:rsid w:val="006C0CAB"/>
    <w:rsid w:val="006C22D8"/>
    <w:rsid w:val="006C3928"/>
    <w:rsid w:val="006C3D16"/>
    <w:rsid w:val="006C6868"/>
    <w:rsid w:val="006C7D51"/>
    <w:rsid w:val="006C7F3E"/>
    <w:rsid w:val="006D2005"/>
    <w:rsid w:val="006D2BEB"/>
    <w:rsid w:val="006D31D7"/>
    <w:rsid w:val="006D41A2"/>
    <w:rsid w:val="006D5E8D"/>
    <w:rsid w:val="006D6566"/>
    <w:rsid w:val="006D6D53"/>
    <w:rsid w:val="006D7441"/>
    <w:rsid w:val="006D7C22"/>
    <w:rsid w:val="006E1B8A"/>
    <w:rsid w:val="006E7701"/>
    <w:rsid w:val="006E771E"/>
    <w:rsid w:val="006E7888"/>
    <w:rsid w:val="006F027D"/>
    <w:rsid w:val="006F0312"/>
    <w:rsid w:val="006F0A6C"/>
    <w:rsid w:val="006F58DC"/>
    <w:rsid w:val="006F6CFE"/>
    <w:rsid w:val="006F7162"/>
    <w:rsid w:val="00700294"/>
    <w:rsid w:val="00700905"/>
    <w:rsid w:val="00701A81"/>
    <w:rsid w:val="00703195"/>
    <w:rsid w:val="0070322E"/>
    <w:rsid w:val="007055BC"/>
    <w:rsid w:val="00706C9E"/>
    <w:rsid w:val="00710367"/>
    <w:rsid w:val="00711354"/>
    <w:rsid w:val="00712A95"/>
    <w:rsid w:val="00713AC4"/>
    <w:rsid w:val="007146DA"/>
    <w:rsid w:val="00714CB9"/>
    <w:rsid w:val="00714E26"/>
    <w:rsid w:val="00714E9D"/>
    <w:rsid w:val="007161DF"/>
    <w:rsid w:val="00717704"/>
    <w:rsid w:val="00717BF9"/>
    <w:rsid w:val="00717CC3"/>
    <w:rsid w:val="007201E0"/>
    <w:rsid w:val="007219D6"/>
    <w:rsid w:val="00722DF2"/>
    <w:rsid w:val="007232C4"/>
    <w:rsid w:val="00723A83"/>
    <w:rsid w:val="00723FD7"/>
    <w:rsid w:val="00724BDF"/>
    <w:rsid w:val="0073012B"/>
    <w:rsid w:val="0073135B"/>
    <w:rsid w:val="007314CE"/>
    <w:rsid w:val="00731A4B"/>
    <w:rsid w:val="007355C2"/>
    <w:rsid w:val="00736171"/>
    <w:rsid w:val="007376DD"/>
    <w:rsid w:val="00740157"/>
    <w:rsid w:val="00740E56"/>
    <w:rsid w:val="00741409"/>
    <w:rsid w:val="00742E49"/>
    <w:rsid w:val="00743581"/>
    <w:rsid w:val="00744BFD"/>
    <w:rsid w:val="00746034"/>
    <w:rsid w:val="00746943"/>
    <w:rsid w:val="00747502"/>
    <w:rsid w:val="00747F35"/>
    <w:rsid w:val="0075154D"/>
    <w:rsid w:val="00751BB6"/>
    <w:rsid w:val="0075303E"/>
    <w:rsid w:val="0075384E"/>
    <w:rsid w:val="00753C04"/>
    <w:rsid w:val="00754436"/>
    <w:rsid w:val="007556DA"/>
    <w:rsid w:val="00756AD1"/>
    <w:rsid w:val="00757111"/>
    <w:rsid w:val="00761943"/>
    <w:rsid w:val="00762272"/>
    <w:rsid w:val="007632E7"/>
    <w:rsid w:val="00770594"/>
    <w:rsid w:val="00772358"/>
    <w:rsid w:val="00772422"/>
    <w:rsid w:val="0077334F"/>
    <w:rsid w:val="00773D89"/>
    <w:rsid w:val="00773EF0"/>
    <w:rsid w:val="00774A98"/>
    <w:rsid w:val="00774E23"/>
    <w:rsid w:val="00775540"/>
    <w:rsid w:val="00776542"/>
    <w:rsid w:val="007770A2"/>
    <w:rsid w:val="0077769A"/>
    <w:rsid w:val="00777951"/>
    <w:rsid w:val="00781EEF"/>
    <w:rsid w:val="00786CB7"/>
    <w:rsid w:val="00790C75"/>
    <w:rsid w:val="00794C7F"/>
    <w:rsid w:val="0079533B"/>
    <w:rsid w:val="0079722B"/>
    <w:rsid w:val="007A0610"/>
    <w:rsid w:val="007A15D0"/>
    <w:rsid w:val="007A160A"/>
    <w:rsid w:val="007A1BEE"/>
    <w:rsid w:val="007A2193"/>
    <w:rsid w:val="007A4B40"/>
    <w:rsid w:val="007A4B93"/>
    <w:rsid w:val="007A6163"/>
    <w:rsid w:val="007B1274"/>
    <w:rsid w:val="007B150A"/>
    <w:rsid w:val="007B2DBF"/>
    <w:rsid w:val="007B538B"/>
    <w:rsid w:val="007B632F"/>
    <w:rsid w:val="007C21A4"/>
    <w:rsid w:val="007C434E"/>
    <w:rsid w:val="007C43CF"/>
    <w:rsid w:val="007C5822"/>
    <w:rsid w:val="007C5B27"/>
    <w:rsid w:val="007C64FF"/>
    <w:rsid w:val="007C664E"/>
    <w:rsid w:val="007C669C"/>
    <w:rsid w:val="007C6BAC"/>
    <w:rsid w:val="007D0693"/>
    <w:rsid w:val="007D2806"/>
    <w:rsid w:val="007D2F20"/>
    <w:rsid w:val="007D63EB"/>
    <w:rsid w:val="007D66FF"/>
    <w:rsid w:val="007D6920"/>
    <w:rsid w:val="007D6DF0"/>
    <w:rsid w:val="007D7AAC"/>
    <w:rsid w:val="007E143C"/>
    <w:rsid w:val="007E14BC"/>
    <w:rsid w:val="007E15B9"/>
    <w:rsid w:val="007E1971"/>
    <w:rsid w:val="007E1E60"/>
    <w:rsid w:val="007E21D1"/>
    <w:rsid w:val="007E2EBF"/>
    <w:rsid w:val="007E30C3"/>
    <w:rsid w:val="007E4A63"/>
    <w:rsid w:val="007E549F"/>
    <w:rsid w:val="007E5D2A"/>
    <w:rsid w:val="007E7936"/>
    <w:rsid w:val="007E7D94"/>
    <w:rsid w:val="007F05E0"/>
    <w:rsid w:val="007F2910"/>
    <w:rsid w:val="007F34A9"/>
    <w:rsid w:val="007F3920"/>
    <w:rsid w:val="007F3B76"/>
    <w:rsid w:val="007F55A6"/>
    <w:rsid w:val="007F634F"/>
    <w:rsid w:val="007F70C6"/>
    <w:rsid w:val="007F7CEB"/>
    <w:rsid w:val="007F7E98"/>
    <w:rsid w:val="00802600"/>
    <w:rsid w:val="00803095"/>
    <w:rsid w:val="0080332C"/>
    <w:rsid w:val="008043EA"/>
    <w:rsid w:val="00804B58"/>
    <w:rsid w:val="00806168"/>
    <w:rsid w:val="00807EA5"/>
    <w:rsid w:val="008130A9"/>
    <w:rsid w:val="00813E2C"/>
    <w:rsid w:val="008140A8"/>
    <w:rsid w:val="00814E68"/>
    <w:rsid w:val="0081607D"/>
    <w:rsid w:val="00816724"/>
    <w:rsid w:val="00817364"/>
    <w:rsid w:val="00820346"/>
    <w:rsid w:val="0082045A"/>
    <w:rsid w:val="008209E2"/>
    <w:rsid w:val="00820F0E"/>
    <w:rsid w:val="00821331"/>
    <w:rsid w:val="00821F1D"/>
    <w:rsid w:val="00823DC3"/>
    <w:rsid w:val="00824653"/>
    <w:rsid w:val="008246DF"/>
    <w:rsid w:val="00824F22"/>
    <w:rsid w:val="008258ED"/>
    <w:rsid w:val="008303BB"/>
    <w:rsid w:val="008307AC"/>
    <w:rsid w:val="00830AE5"/>
    <w:rsid w:val="0083190E"/>
    <w:rsid w:val="00831DC7"/>
    <w:rsid w:val="00832091"/>
    <w:rsid w:val="00833EC5"/>
    <w:rsid w:val="00834196"/>
    <w:rsid w:val="00834923"/>
    <w:rsid w:val="008359B9"/>
    <w:rsid w:val="00835D79"/>
    <w:rsid w:val="0083659E"/>
    <w:rsid w:val="00837377"/>
    <w:rsid w:val="00837397"/>
    <w:rsid w:val="00837C64"/>
    <w:rsid w:val="008410C9"/>
    <w:rsid w:val="008414BA"/>
    <w:rsid w:val="00841F9C"/>
    <w:rsid w:val="00842364"/>
    <w:rsid w:val="00842385"/>
    <w:rsid w:val="00843B75"/>
    <w:rsid w:val="00844F8E"/>
    <w:rsid w:val="00845931"/>
    <w:rsid w:val="00845DF7"/>
    <w:rsid w:val="00845E50"/>
    <w:rsid w:val="00850C8E"/>
    <w:rsid w:val="008511E9"/>
    <w:rsid w:val="008517AA"/>
    <w:rsid w:val="00855538"/>
    <w:rsid w:val="00855A2C"/>
    <w:rsid w:val="00856992"/>
    <w:rsid w:val="00856F78"/>
    <w:rsid w:val="00861E50"/>
    <w:rsid w:val="00863E16"/>
    <w:rsid w:val="00865239"/>
    <w:rsid w:val="00865299"/>
    <w:rsid w:val="00870870"/>
    <w:rsid w:val="00870D8F"/>
    <w:rsid w:val="008747B1"/>
    <w:rsid w:val="0087713D"/>
    <w:rsid w:val="008811A5"/>
    <w:rsid w:val="00881E5B"/>
    <w:rsid w:val="00881F48"/>
    <w:rsid w:val="00881FB3"/>
    <w:rsid w:val="008823A2"/>
    <w:rsid w:val="00882420"/>
    <w:rsid w:val="0088250C"/>
    <w:rsid w:val="00882AFC"/>
    <w:rsid w:val="00882B49"/>
    <w:rsid w:val="00883664"/>
    <w:rsid w:val="00884663"/>
    <w:rsid w:val="00884AA0"/>
    <w:rsid w:val="00884D2D"/>
    <w:rsid w:val="008856AB"/>
    <w:rsid w:val="0088795E"/>
    <w:rsid w:val="008912C4"/>
    <w:rsid w:val="008917AC"/>
    <w:rsid w:val="008921CF"/>
    <w:rsid w:val="00893069"/>
    <w:rsid w:val="00893782"/>
    <w:rsid w:val="008956EB"/>
    <w:rsid w:val="00895A78"/>
    <w:rsid w:val="00897914"/>
    <w:rsid w:val="008A080E"/>
    <w:rsid w:val="008A0DFC"/>
    <w:rsid w:val="008A1128"/>
    <w:rsid w:val="008A1C30"/>
    <w:rsid w:val="008A46D0"/>
    <w:rsid w:val="008A5ECB"/>
    <w:rsid w:val="008A7BC5"/>
    <w:rsid w:val="008B0FF7"/>
    <w:rsid w:val="008B1488"/>
    <w:rsid w:val="008B250B"/>
    <w:rsid w:val="008B427F"/>
    <w:rsid w:val="008B65BC"/>
    <w:rsid w:val="008B7990"/>
    <w:rsid w:val="008B7B39"/>
    <w:rsid w:val="008B7BBC"/>
    <w:rsid w:val="008C25F7"/>
    <w:rsid w:val="008C2F1C"/>
    <w:rsid w:val="008C5DBD"/>
    <w:rsid w:val="008C6025"/>
    <w:rsid w:val="008C698B"/>
    <w:rsid w:val="008C6E5D"/>
    <w:rsid w:val="008C6F0A"/>
    <w:rsid w:val="008C70A7"/>
    <w:rsid w:val="008C728C"/>
    <w:rsid w:val="008D0347"/>
    <w:rsid w:val="008D1FB0"/>
    <w:rsid w:val="008D2ECB"/>
    <w:rsid w:val="008D413F"/>
    <w:rsid w:val="008D57B6"/>
    <w:rsid w:val="008D58A9"/>
    <w:rsid w:val="008D6DB7"/>
    <w:rsid w:val="008D7431"/>
    <w:rsid w:val="008D79CD"/>
    <w:rsid w:val="008E374F"/>
    <w:rsid w:val="008E38F0"/>
    <w:rsid w:val="008E3A38"/>
    <w:rsid w:val="008E48CE"/>
    <w:rsid w:val="008E791E"/>
    <w:rsid w:val="008E7C11"/>
    <w:rsid w:val="008F1C8D"/>
    <w:rsid w:val="008F2025"/>
    <w:rsid w:val="008F25E9"/>
    <w:rsid w:val="008F5593"/>
    <w:rsid w:val="008F5775"/>
    <w:rsid w:val="008F6428"/>
    <w:rsid w:val="008F6744"/>
    <w:rsid w:val="008F6E84"/>
    <w:rsid w:val="008F74FB"/>
    <w:rsid w:val="009011FC"/>
    <w:rsid w:val="009023FE"/>
    <w:rsid w:val="009028CA"/>
    <w:rsid w:val="00902B1B"/>
    <w:rsid w:val="00902B1C"/>
    <w:rsid w:val="009031EB"/>
    <w:rsid w:val="00903835"/>
    <w:rsid w:val="00903F13"/>
    <w:rsid w:val="009050AA"/>
    <w:rsid w:val="00905727"/>
    <w:rsid w:val="0090673D"/>
    <w:rsid w:val="0090699B"/>
    <w:rsid w:val="00906E00"/>
    <w:rsid w:val="00907A3D"/>
    <w:rsid w:val="00912311"/>
    <w:rsid w:val="00913C3E"/>
    <w:rsid w:val="009155FB"/>
    <w:rsid w:val="00916676"/>
    <w:rsid w:val="009170D9"/>
    <w:rsid w:val="009175A0"/>
    <w:rsid w:val="00917B88"/>
    <w:rsid w:val="00922C0B"/>
    <w:rsid w:val="00922EEE"/>
    <w:rsid w:val="0092381C"/>
    <w:rsid w:val="00924927"/>
    <w:rsid w:val="00924BA2"/>
    <w:rsid w:val="0092708A"/>
    <w:rsid w:val="009303E0"/>
    <w:rsid w:val="00930B4D"/>
    <w:rsid w:val="00932DAB"/>
    <w:rsid w:val="0093635E"/>
    <w:rsid w:val="009404F7"/>
    <w:rsid w:val="009410BB"/>
    <w:rsid w:val="00941678"/>
    <w:rsid w:val="0094507B"/>
    <w:rsid w:val="009458DC"/>
    <w:rsid w:val="00945CBD"/>
    <w:rsid w:val="00947262"/>
    <w:rsid w:val="009504F1"/>
    <w:rsid w:val="009508C9"/>
    <w:rsid w:val="00953BBD"/>
    <w:rsid w:val="0095598F"/>
    <w:rsid w:val="00955E6A"/>
    <w:rsid w:val="00957835"/>
    <w:rsid w:val="0096019F"/>
    <w:rsid w:val="00960E94"/>
    <w:rsid w:val="0096126B"/>
    <w:rsid w:val="009612D2"/>
    <w:rsid w:val="009629ED"/>
    <w:rsid w:val="00970C60"/>
    <w:rsid w:val="009718E2"/>
    <w:rsid w:val="0097209D"/>
    <w:rsid w:val="009744B1"/>
    <w:rsid w:val="00974859"/>
    <w:rsid w:val="009752A3"/>
    <w:rsid w:val="0097605D"/>
    <w:rsid w:val="009772FB"/>
    <w:rsid w:val="0098036B"/>
    <w:rsid w:val="00980D05"/>
    <w:rsid w:val="0098184B"/>
    <w:rsid w:val="0098187D"/>
    <w:rsid w:val="00981BF9"/>
    <w:rsid w:val="00981E3A"/>
    <w:rsid w:val="00982017"/>
    <w:rsid w:val="009827E5"/>
    <w:rsid w:val="0098340B"/>
    <w:rsid w:val="00983AA1"/>
    <w:rsid w:val="00983D61"/>
    <w:rsid w:val="009847D4"/>
    <w:rsid w:val="009879A9"/>
    <w:rsid w:val="00987C2A"/>
    <w:rsid w:val="00990E3A"/>
    <w:rsid w:val="00990E70"/>
    <w:rsid w:val="00990F71"/>
    <w:rsid w:val="00993380"/>
    <w:rsid w:val="0099364A"/>
    <w:rsid w:val="0099475E"/>
    <w:rsid w:val="00995846"/>
    <w:rsid w:val="00997039"/>
    <w:rsid w:val="009A02F3"/>
    <w:rsid w:val="009A04BA"/>
    <w:rsid w:val="009A1F6D"/>
    <w:rsid w:val="009A2116"/>
    <w:rsid w:val="009A2D9C"/>
    <w:rsid w:val="009A3B3D"/>
    <w:rsid w:val="009A4899"/>
    <w:rsid w:val="009A588C"/>
    <w:rsid w:val="009A6230"/>
    <w:rsid w:val="009A64C1"/>
    <w:rsid w:val="009A6770"/>
    <w:rsid w:val="009A7E73"/>
    <w:rsid w:val="009B0BAD"/>
    <w:rsid w:val="009B0EAD"/>
    <w:rsid w:val="009B37C0"/>
    <w:rsid w:val="009B39A6"/>
    <w:rsid w:val="009B4C04"/>
    <w:rsid w:val="009B5212"/>
    <w:rsid w:val="009B5B13"/>
    <w:rsid w:val="009B5B50"/>
    <w:rsid w:val="009B6E97"/>
    <w:rsid w:val="009B79B7"/>
    <w:rsid w:val="009B7BE7"/>
    <w:rsid w:val="009C0703"/>
    <w:rsid w:val="009C2EFD"/>
    <w:rsid w:val="009C2F81"/>
    <w:rsid w:val="009C62BC"/>
    <w:rsid w:val="009C74F0"/>
    <w:rsid w:val="009C75DF"/>
    <w:rsid w:val="009C7C85"/>
    <w:rsid w:val="009D1A83"/>
    <w:rsid w:val="009D1C52"/>
    <w:rsid w:val="009D2AA3"/>
    <w:rsid w:val="009D3686"/>
    <w:rsid w:val="009D3CA3"/>
    <w:rsid w:val="009D4B5C"/>
    <w:rsid w:val="009D6D5E"/>
    <w:rsid w:val="009D6EF9"/>
    <w:rsid w:val="009D714E"/>
    <w:rsid w:val="009E0783"/>
    <w:rsid w:val="009E2BC4"/>
    <w:rsid w:val="009E3A8E"/>
    <w:rsid w:val="009E3D11"/>
    <w:rsid w:val="009E7656"/>
    <w:rsid w:val="009E79F0"/>
    <w:rsid w:val="009E7D2C"/>
    <w:rsid w:val="009E7EAA"/>
    <w:rsid w:val="009F0088"/>
    <w:rsid w:val="009F19E1"/>
    <w:rsid w:val="009F2B87"/>
    <w:rsid w:val="009F3D1F"/>
    <w:rsid w:val="009F4B95"/>
    <w:rsid w:val="009F5BB7"/>
    <w:rsid w:val="009F5FF0"/>
    <w:rsid w:val="009F6273"/>
    <w:rsid w:val="00A0041B"/>
    <w:rsid w:val="00A03175"/>
    <w:rsid w:val="00A03457"/>
    <w:rsid w:val="00A0355E"/>
    <w:rsid w:val="00A04DF6"/>
    <w:rsid w:val="00A07865"/>
    <w:rsid w:val="00A07C72"/>
    <w:rsid w:val="00A07D24"/>
    <w:rsid w:val="00A1370B"/>
    <w:rsid w:val="00A13A61"/>
    <w:rsid w:val="00A15633"/>
    <w:rsid w:val="00A15AD2"/>
    <w:rsid w:val="00A16573"/>
    <w:rsid w:val="00A17A24"/>
    <w:rsid w:val="00A2066D"/>
    <w:rsid w:val="00A20A2F"/>
    <w:rsid w:val="00A212DC"/>
    <w:rsid w:val="00A22A88"/>
    <w:rsid w:val="00A2466A"/>
    <w:rsid w:val="00A2474A"/>
    <w:rsid w:val="00A25BC5"/>
    <w:rsid w:val="00A25E71"/>
    <w:rsid w:val="00A301B1"/>
    <w:rsid w:val="00A30E8E"/>
    <w:rsid w:val="00A3137C"/>
    <w:rsid w:val="00A32F79"/>
    <w:rsid w:val="00A34A78"/>
    <w:rsid w:val="00A35776"/>
    <w:rsid w:val="00A37B10"/>
    <w:rsid w:val="00A405D8"/>
    <w:rsid w:val="00A4173D"/>
    <w:rsid w:val="00A43E89"/>
    <w:rsid w:val="00A44A0D"/>
    <w:rsid w:val="00A44BF8"/>
    <w:rsid w:val="00A44C1E"/>
    <w:rsid w:val="00A4538E"/>
    <w:rsid w:val="00A462A5"/>
    <w:rsid w:val="00A46677"/>
    <w:rsid w:val="00A46944"/>
    <w:rsid w:val="00A46DAC"/>
    <w:rsid w:val="00A51811"/>
    <w:rsid w:val="00A51DD7"/>
    <w:rsid w:val="00A52BEA"/>
    <w:rsid w:val="00A531F6"/>
    <w:rsid w:val="00A53279"/>
    <w:rsid w:val="00A53CD2"/>
    <w:rsid w:val="00A53F7B"/>
    <w:rsid w:val="00A56BED"/>
    <w:rsid w:val="00A57E31"/>
    <w:rsid w:val="00A600CC"/>
    <w:rsid w:val="00A6098A"/>
    <w:rsid w:val="00A609B2"/>
    <w:rsid w:val="00A60BEC"/>
    <w:rsid w:val="00A60E23"/>
    <w:rsid w:val="00A61074"/>
    <w:rsid w:val="00A618E7"/>
    <w:rsid w:val="00A622D0"/>
    <w:rsid w:val="00A62497"/>
    <w:rsid w:val="00A62858"/>
    <w:rsid w:val="00A62B1D"/>
    <w:rsid w:val="00A632A8"/>
    <w:rsid w:val="00A6384F"/>
    <w:rsid w:val="00A6528E"/>
    <w:rsid w:val="00A65EBE"/>
    <w:rsid w:val="00A6714C"/>
    <w:rsid w:val="00A67B5E"/>
    <w:rsid w:val="00A70D12"/>
    <w:rsid w:val="00A714B4"/>
    <w:rsid w:val="00A74313"/>
    <w:rsid w:val="00A7435E"/>
    <w:rsid w:val="00A75543"/>
    <w:rsid w:val="00A75E34"/>
    <w:rsid w:val="00A77391"/>
    <w:rsid w:val="00A80238"/>
    <w:rsid w:val="00A8143D"/>
    <w:rsid w:val="00A83429"/>
    <w:rsid w:val="00A84D3D"/>
    <w:rsid w:val="00A84DE3"/>
    <w:rsid w:val="00A857E6"/>
    <w:rsid w:val="00A86C06"/>
    <w:rsid w:val="00A87322"/>
    <w:rsid w:val="00A87C2E"/>
    <w:rsid w:val="00A90C9D"/>
    <w:rsid w:val="00A90EEF"/>
    <w:rsid w:val="00A92CDE"/>
    <w:rsid w:val="00A941E5"/>
    <w:rsid w:val="00A946BB"/>
    <w:rsid w:val="00A95637"/>
    <w:rsid w:val="00A968EF"/>
    <w:rsid w:val="00A97210"/>
    <w:rsid w:val="00A97A08"/>
    <w:rsid w:val="00AA0178"/>
    <w:rsid w:val="00AA1BEC"/>
    <w:rsid w:val="00AA39EA"/>
    <w:rsid w:val="00AA39EF"/>
    <w:rsid w:val="00AA40BD"/>
    <w:rsid w:val="00AA4364"/>
    <w:rsid w:val="00AA480D"/>
    <w:rsid w:val="00AA4B24"/>
    <w:rsid w:val="00AA4C54"/>
    <w:rsid w:val="00AA523D"/>
    <w:rsid w:val="00AA5B76"/>
    <w:rsid w:val="00AA79D7"/>
    <w:rsid w:val="00AA7A77"/>
    <w:rsid w:val="00AB210A"/>
    <w:rsid w:val="00AB26F3"/>
    <w:rsid w:val="00AB2A29"/>
    <w:rsid w:val="00AB3473"/>
    <w:rsid w:val="00AB3634"/>
    <w:rsid w:val="00AB3916"/>
    <w:rsid w:val="00AB3C33"/>
    <w:rsid w:val="00AB4D6C"/>
    <w:rsid w:val="00AB5238"/>
    <w:rsid w:val="00AB551A"/>
    <w:rsid w:val="00AB746C"/>
    <w:rsid w:val="00AB7950"/>
    <w:rsid w:val="00AB7BA9"/>
    <w:rsid w:val="00AB7C12"/>
    <w:rsid w:val="00AC20AD"/>
    <w:rsid w:val="00AC2CB0"/>
    <w:rsid w:val="00AC5039"/>
    <w:rsid w:val="00AC6B18"/>
    <w:rsid w:val="00AC7D15"/>
    <w:rsid w:val="00AD06D8"/>
    <w:rsid w:val="00AD0E4F"/>
    <w:rsid w:val="00AD1FDE"/>
    <w:rsid w:val="00AD36BD"/>
    <w:rsid w:val="00AD36F2"/>
    <w:rsid w:val="00AD4562"/>
    <w:rsid w:val="00AE06BC"/>
    <w:rsid w:val="00AE149A"/>
    <w:rsid w:val="00AE1D27"/>
    <w:rsid w:val="00AE3185"/>
    <w:rsid w:val="00AE42E7"/>
    <w:rsid w:val="00AE4C17"/>
    <w:rsid w:val="00AE521C"/>
    <w:rsid w:val="00AE5912"/>
    <w:rsid w:val="00AE5AC8"/>
    <w:rsid w:val="00AE7817"/>
    <w:rsid w:val="00AF0F82"/>
    <w:rsid w:val="00AF23F9"/>
    <w:rsid w:val="00AF33B9"/>
    <w:rsid w:val="00AF3FB8"/>
    <w:rsid w:val="00AF4CDD"/>
    <w:rsid w:val="00AF5D44"/>
    <w:rsid w:val="00AF6062"/>
    <w:rsid w:val="00AF67FA"/>
    <w:rsid w:val="00AF7DE6"/>
    <w:rsid w:val="00B01281"/>
    <w:rsid w:val="00B0140D"/>
    <w:rsid w:val="00B03DFB"/>
    <w:rsid w:val="00B04677"/>
    <w:rsid w:val="00B053C7"/>
    <w:rsid w:val="00B069D3"/>
    <w:rsid w:val="00B06C7E"/>
    <w:rsid w:val="00B07B56"/>
    <w:rsid w:val="00B101D2"/>
    <w:rsid w:val="00B10FE7"/>
    <w:rsid w:val="00B1202D"/>
    <w:rsid w:val="00B13E42"/>
    <w:rsid w:val="00B14A2F"/>
    <w:rsid w:val="00B15C24"/>
    <w:rsid w:val="00B1672E"/>
    <w:rsid w:val="00B16F1D"/>
    <w:rsid w:val="00B17670"/>
    <w:rsid w:val="00B1775F"/>
    <w:rsid w:val="00B2007B"/>
    <w:rsid w:val="00B20AC7"/>
    <w:rsid w:val="00B20F27"/>
    <w:rsid w:val="00B21F23"/>
    <w:rsid w:val="00B22222"/>
    <w:rsid w:val="00B22465"/>
    <w:rsid w:val="00B2273E"/>
    <w:rsid w:val="00B24141"/>
    <w:rsid w:val="00B24198"/>
    <w:rsid w:val="00B25018"/>
    <w:rsid w:val="00B271C3"/>
    <w:rsid w:val="00B30370"/>
    <w:rsid w:val="00B30F7F"/>
    <w:rsid w:val="00B314A3"/>
    <w:rsid w:val="00B33CC3"/>
    <w:rsid w:val="00B34515"/>
    <w:rsid w:val="00B34A01"/>
    <w:rsid w:val="00B35157"/>
    <w:rsid w:val="00B375FB"/>
    <w:rsid w:val="00B37614"/>
    <w:rsid w:val="00B40BA5"/>
    <w:rsid w:val="00B40CF3"/>
    <w:rsid w:val="00B40F80"/>
    <w:rsid w:val="00B41BDE"/>
    <w:rsid w:val="00B4245B"/>
    <w:rsid w:val="00B43000"/>
    <w:rsid w:val="00B44314"/>
    <w:rsid w:val="00B44E4E"/>
    <w:rsid w:val="00B46812"/>
    <w:rsid w:val="00B46C45"/>
    <w:rsid w:val="00B4748E"/>
    <w:rsid w:val="00B50175"/>
    <w:rsid w:val="00B50812"/>
    <w:rsid w:val="00B50874"/>
    <w:rsid w:val="00B5216F"/>
    <w:rsid w:val="00B526C5"/>
    <w:rsid w:val="00B5306E"/>
    <w:rsid w:val="00B5383C"/>
    <w:rsid w:val="00B5403A"/>
    <w:rsid w:val="00B55F45"/>
    <w:rsid w:val="00B56497"/>
    <w:rsid w:val="00B6299D"/>
    <w:rsid w:val="00B62F55"/>
    <w:rsid w:val="00B63602"/>
    <w:rsid w:val="00B641A6"/>
    <w:rsid w:val="00B64B1C"/>
    <w:rsid w:val="00B659BB"/>
    <w:rsid w:val="00B67205"/>
    <w:rsid w:val="00B6725D"/>
    <w:rsid w:val="00B676D5"/>
    <w:rsid w:val="00B67760"/>
    <w:rsid w:val="00B678A3"/>
    <w:rsid w:val="00B67B1B"/>
    <w:rsid w:val="00B70B0B"/>
    <w:rsid w:val="00B7171A"/>
    <w:rsid w:val="00B71D3A"/>
    <w:rsid w:val="00B72EA8"/>
    <w:rsid w:val="00B731E4"/>
    <w:rsid w:val="00B7495B"/>
    <w:rsid w:val="00B74A59"/>
    <w:rsid w:val="00B74D3D"/>
    <w:rsid w:val="00B74E37"/>
    <w:rsid w:val="00B7730E"/>
    <w:rsid w:val="00B77466"/>
    <w:rsid w:val="00B80877"/>
    <w:rsid w:val="00B8092B"/>
    <w:rsid w:val="00B81965"/>
    <w:rsid w:val="00B826B3"/>
    <w:rsid w:val="00B827E6"/>
    <w:rsid w:val="00B835E5"/>
    <w:rsid w:val="00B8362F"/>
    <w:rsid w:val="00B8390D"/>
    <w:rsid w:val="00B84387"/>
    <w:rsid w:val="00B846F2"/>
    <w:rsid w:val="00B85160"/>
    <w:rsid w:val="00B85607"/>
    <w:rsid w:val="00B866C2"/>
    <w:rsid w:val="00B873D8"/>
    <w:rsid w:val="00B87DB3"/>
    <w:rsid w:val="00B87DBB"/>
    <w:rsid w:val="00B905BD"/>
    <w:rsid w:val="00B90649"/>
    <w:rsid w:val="00B9103B"/>
    <w:rsid w:val="00B91106"/>
    <w:rsid w:val="00B911B0"/>
    <w:rsid w:val="00B93F18"/>
    <w:rsid w:val="00B94714"/>
    <w:rsid w:val="00B96ED1"/>
    <w:rsid w:val="00B973B3"/>
    <w:rsid w:val="00B97A3A"/>
    <w:rsid w:val="00B97DE7"/>
    <w:rsid w:val="00BA0664"/>
    <w:rsid w:val="00BA136F"/>
    <w:rsid w:val="00BA418C"/>
    <w:rsid w:val="00BA5BD0"/>
    <w:rsid w:val="00BA5C10"/>
    <w:rsid w:val="00BA5E8F"/>
    <w:rsid w:val="00BA69BB"/>
    <w:rsid w:val="00BA6C15"/>
    <w:rsid w:val="00BA75CA"/>
    <w:rsid w:val="00BB0346"/>
    <w:rsid w:val="00BB287F"/>
    <w:rsid w:val="00BB2F9D"/>
    <w:rsid w:val="00BB3F61"/>
    <w:rsid w:val="00BB4310"/>
    <w:rsid w:val="00BB5A2D"/>
    <w:rsid w:val="00BB7949"/>
    <w:rsid w:val="00BC067C"/>
    <w:rsid w:val="00BC09C1"/>
    <w:rsid w:val="00BC1DD0"/>
    <w:rsid w:val="00BC527E"/>
    <w:rsid w:val="00BC6370"/>
    <w:rsid w:val="00BC6E03"/>
    <w:rsid w:val="00BC7D78"/>
    <w:rsid w:val="00BD0DA0"/>
    <w:rsid w:val="00BD1D94"/>
    <w:rsid w:val="00BD2571"/>
    <w:rsid w:val="00BD3A48"/>
    <w:rsid w:val="00BD3B9B"/>
    <w:rsid w:val="00BD41F9"/>
    <w:rsid w:val="00BE5953"/>
    <w:rsid w:val="00BE5A43"/>
    <w:rsid w:val="00BF00E4"/>
    <w:rsid w:val="00BF0BA3"/>
    <w:rsid w:val="00BF1327"/>
    <w:rsid w:val="00BF228F"/>
    <w:rsid w:val="00BF28BC"/>
    <w:rsid w:val="00BF3392"/>
    <w:rsid w:val="00BF55E8"/>
    <w:rsid w:val="00BF5CD2"/>
    <w:rsid w:val="00BF5EEB"/>
    <w:rsid w:val="00BF619B"/>
    <w:rsid w:val="00BF71F7"/>
    <w:rsid w:val="00BF799A"/>
    <w:rsid w:val="00BF7DDB"/>
    <w:rsid w:val="00BF7E02"/>
    <w:rsid w:val="00C015B1"/>
    <w:rsid w:val="00C01D2F"/>
    <w:rsid w:val="00C058E2"/>
    <w:rsid w:val="00C061BD"/>
    <w:rsid w:val="00C06461"/>
    <w:rsid w:val="00C068A9"/>
    <w:rsid w:val="00C07FBF"/>
    <w:rsid w:val="00C109EC"/>
    <w:rsid w:val="00C10F2D"/>
    <w:rsid w:val="00C13BCC"/>
    <w:rsid w:val="00C13E4B"/>
    <w:rsid w:val="00C1428C"/>
    <w:rsid w:val="00C14741"/>
    <w:rsid w:val="00C156A8"/>
    <w:rsid w:val="00C16B6B"/>
    <w:rsid w:val="00C172FD"/>
    <w:rsid w:val="00C17675"/>
    <w:rsid w:val="00C22DB5"/>
    <w:rsid w:val="00C23C92"/>
    <w:rsid w:val="00C23F5B"/>
    <w:rsid w:val="00C24FCF"/>
    <w:rsid w:val="00C25971"/>
    <w:rsid w:val="00C270DC"/>
    <w:rsid w:val="00C27B45"/>
    <w:rsid w:val="00C3030B"/>
    <w:rsid w:val="00C3255F"/>
    <w:rsid w:val="00C33D53"/>
    <w:rsid w:val="00C35D79"/>
    <w:rsid w:val="00C36B62"/>
    <w:rsid w:val="00C36DC5"/>
    <w:rsid w:val="00C40F95"/>
    <w:rsid w:val="00C41ABB"/>
    <w:rsid w:val="00C42B71"/>
    <w:rsid w:val="00C43ABB"/>
    <w:rsid w:val="00C43FB6"/>
    <w:rsid w:val="00C450A1"/>
    <w:rsid w:val="00C4679C"/>
    <w:rsid w:val="00C46C66"/>
    <w:rsid w:val="00C475C6"/>
    <w:rsid w:val="00C47ECD"/>
    <w:rsid w:val="00C5349D"/>
    <w:rsid w:val="00C54794"/>
    <w:rsid w:val="00C61E91"/>
    <w:rsid w:val="00C62611"/>
    <w:rsid w:val="00C669F8"/>
    <w:rsid w:val="00C66EF1"/>
    <w:rsid w:val="00C7142D"/>
    <w:rsid w:val="00C72F1D"/>
    <w:rsid w:val="00C744F1"/>
    <w:rsid w:val="00C7487C"/>
    <w:rsid w:val="00C7520F"/>
    <w:rsid w:val="00C77F78"/>
    <w:rsid w:val="00C83325"/>
    <w:rsid w:val="00C840E6"/>
    <w:rsid w:val="00C84165"/>
    <w:rsid w:val="00C84D62"/>
    <w:rsid w:val="00C90A42"/>
    <w:rsid w:val="00C90E81"/>
    <w:rsid w:val="00C91458"/>
    <w:rsid w:val="00C91FF2"/>
    <w:rsid w:val="00C9267D"/>
    <w:rsid w:val="00C93721"/>
    <w:rsid w:val="00C9384E"/>
    <w:rsid w:val="00C9397A"/>
    <w:rsid w:val="00C93F75"/>
    <w:rsid w:val="00C95C4C"/>
    <w:rsid w:val="00CA027F"/>
    <w:rsid w:val="00CA0742"/>
    <w:rsid w:val="00CA086E"/>
    <w:rsid w:val="00CA171B"/>
    <w:rsid w:val="00CA2183"/>
    <w:rsid w:val="00CA27AB"/>
    <w:rsid w:val="00CA2981"/>
    <w:rsid w:val="00CA2D80"/>
    <w:rsid w:val="00CA72DC"/>
    <w:rsid w:val="00CB016B"/>
    <w:rsid w:val="00CB04F7"/>
    <w:rsid w:val="00CB15D8"/>
    <w:rsid w:val="00CB18E6"/>
    <w:rsid w:val="00CB1E20"/>
    <w:rsid w:val="00CB34BF"/>
    <w:rsid w:val="00CB550B"/>
    <w:rsid w:val="00CB5BCE"/>
    <w:rsid w:val="00CB5D7C"/>
    <w:rsid w:val="00CC0A9C"/>
    <w:rsid w:val="00CC22BD"/>
    <w:rsid w:val="00CC2E4E"/>
    <w:rsid w:val="00CC3572"/>
    <w:rsid w:val="00CC3D94"/>
    <w:rsid w:val="00CC3DDC"/>
    <w:rsid w:val="00CC7CA5"/>
    <w:rsid w:val="00CC7F3C"/>
    <w:rsid w:val="00CD0D99"/>
    <w:rsid w:val="00CD1AD4"/>
    <w:rsid w:val="00CD259D"/>
    <w:rsid w:val="00CD29E9"/>
    <w:rsid w:val="00CD2A59"/>
    <w:rsid w:val="00CD2EFE"/>
    <w:rsid w:val="00CD3314"/>
    <w:rsid w:val="00CD33D8"/>
    <w:rsid w:val="00CD3546"/>
    <w:rsid w:val="00CD4835"/>
    <w:rsid w:val="00CD5583"/>
    <w:rsid w:val="00CD58CC"/>
    <w:rsid w:val="00CD5EC0"/>
    <w:rsid w:val="00CD6A79"/>
    <w:rsid w:val="00CE00BC"/>
    <w:rsid w:val="00CE0165"/>
    <w:rsid w:val="00CE0EF4"/>
    <w:rsid w:val="00CE0FBB"/>
    <w:rsid w:val="00CE1E9E"/>
    <w:rsid w:val="00CE37FE"/>
    <w:rsid w:val="00CE3CD3"/>
    <w:rsid w:val="00CE45E7"/>
    <w:rsid w:val="00CE6D88"/>
    <w:rsid w:val="00CE715E"/>
    <w:rsid w:val="00CE7D2E"/>
    <w:rsid w:val="00CF0A8E"/>
    <w:rsid w:val="00CF1601"/>
    <w:rsid w:val="00CF1C26"/>
    <w:rsid w:val="00CF340B"/>
    <w:rsid w:val="00CF3E6D"/>
    <w:rsid w:val="00CF4D6D"/>
    <w:rsid w:val="00CF64EF"/>
    <w:rsid w:val="00CF74E1"/>
    <w:rsid w:val="00CF7810"/>
    <w:rsid w:val="00CF7C8D"/>
    <w:rsid w:val="00D00E82"/>
    <w:rsid w:val="00D01758"/>
    <w:rsid w:val="00D02190"/>
    <w:rsid w:val="00D03B85"/>
    <w:rsid w:val="00D0532F"/>
    <w:rsid w:val="00D05A7F"/>
    <w:rsid w:val="00D05AA8"/>
    <w:rsid w:val="00D067DE"/>
    <w:rsid w:val="00D06C4F"/>
    <w:rsid w:val="00D06DDA"/>
    <w:rsid w:val="00D074E3"/>
    <w:rsid w:val="00D109AD"/>
    <w:rsid w:val="00D11ECC"/>
    <w:rsid w:val="00D132FA"/>
    <w:rsid w:val="00D13397"/>
    <w:rsid w:val="00D15121"/>
    <w:rsid w:val="00D15E73"/>
    <w:rsid w:val="00D1707E"/>
    <w:rsid w:val="00D178B2"/>
    <w:rsid w:val="00D20279"/>
    <w:rsid w:val="00D2074E"/>
    <w:rsid w:val="00D20848"/>
    <w:rsid w:val="00D20B70"/>
    <w:rsid w:val="00D20D94"/>
    <w:rsid w:val="00D23701"/>
    <w:rsid w:val="00D265EA"/>
    <w:rsid w:val="00D26B70"/>
    <w:rsid w:val="00D30170"/>
    <w:rsid w:val="00D304F5"/>
    <w:rsid w:val="00D3379B"/>
    <w:rsid w:val="00D33AE9"/>
    <w:rsid w:val="00D33F66"/>
    <w:rsid w:val="00D34E3C"/>
    <w:rsid w:val="00D35B8B"/>
    <w:rsid w:val="00D360CA"/>
    <w:rsid w:val="00D36E49"/>
    <w:rsid w:val="00D4066A"/>
    <w:rsid w:val="00D41193"/>
    <w:rsid w:val="00D4149E"/>
    <w:rsid w:val="00D4181F"/>
    <w:rsid w:val="00D4201C"/>
    <w:rsid w:val="00D426DF"/>
    <w:rsid w:val="00D42E12"/>
    <w:rsid w:val="00D44C15"/>
    <w:rsid w:val="00D44EC3"/>
    <w:rsid w:val="00D47A70"/>
    <w:rsid w:val="00D50E01"/>
    <w:rsid w:val="00D50E0A"/>
    <w:rsid w:val="00D50E77"/>
    <w:rsid w:val="00D51CDA"/>
    <w:rsid w:val="00D52228"/>
    <w:rsid w:val="00D5222E"/>
    <w:rsid w:val="00D5365D"/>
    <w:rsid w:val="00D547F8"/>
    <w:rsid w:val="00D54BCC"/>
    <w:rsid w:val="00D54D32"/>
    <w:rsid w:val="00D55116"/>
    <w:rsid w:val="00D563B4"/>
    <w:rsid w:val="00D56B31"/>
    <w:rsid w:val="00D575DD"/>
    <w:rsid w:val="00D62BF0"/>
    <w:rsid w:val="00D62C9A"/>
    <w:rsid w:val="00D62F73"/>
    <w:rsid w:val="00D63CFD"/>
    <w:rsid w:val="00D63D06"/>
    <w:rsid w:val="00D6653B"/>
    <w:rsid w:val="00D66A30"/>
    <w:rsid w:val="00D67E27"/>
    <w:rsid w:val="00D7127D"/>
    <w:rsid w:val="00D72102"/>
    <w:rsid w:val="00D72E57"/>
    <w:rsid w:val="00D73375"/>
    <w:rsid w:val="00D734C3"/>
    <w:rsid w:val="00D73A05"/>
    <w:rsid w:val="00D73FF1"/>
    <w:rsid w:val="00D752CA"/>
    <w:rsid w:val="00D7568B"/>
    <w:rsid w:val="00D76E8E"/>
    <w:rsid w:val="00D7757C"/>
    <w:rsid w:val="00D776F2"/>
    <w:rsid w:val="00D8162F"/>
    <w:rsid w:val="00D841F5"/>
    <w:rsid w:val="00D855D7"/>
    <w:rsid w:val="00D90CAD"/>
    <w:rsid w:val="00D913C5"/>
    <w:rsid w:val="00D93F7C"/>
    <w:rsid w:val="00D95FA5"/>
    <w:rsid w:val="00D97222"/>
    <w:rsid w:val="00D976AF"/>
    <w:rsid w:val="00DA0985"/>
    <w:rsid w:val="00DA1713"/>
    <w:rsid w:val="00DA1A39"/>
    <w:rsid w:val="00DA26EC"/>
    <w:rsid w:val="00DA2763"/>
    <w:rsid w:val="00DA4122"/>
    <w:rsid w:val="00DA4D0D"/>
    <w:rsid w:val="00DA6B0A"/>
    <w:rsid w:val="00DB042F"/>
    <w:rsid w:val="00DB19CD"/>
    <w:rsid w:val="00DB2382"/>
    <w:rsid w:val="00DB2B6C"/>
    <w:rsid w:val="00DB3DA7"/>
    <w:rsid w:val="00DB5108"/>
    <w:rsid w:val="00DB557C"/>
    <w:rsid w:val="00DB59BC"/>
    <w:rsid w:val="00DB73EF"/>
    <w:rsid w:val="00DC1734"/>
    <w:rsid w:val="00DC3AE3"/>
    <w:rsid w:val="00DC4AF6"/>
    <w:rsid w:val="00DC6F71"/>
    <w:rsid w:val="00DD087E"/>
    <w:rsid w:val="00DD1503"/>
    <w:rsid w:val="00DD1DDB"/>
    <w:rsid w:val="00DD2F72"/>
    <w:rsid w:val="00DD41B6"/>
    <w:rsid w:val="00DD427D"/>
    <w:rsid w:val="00DD60BC"/>
    <w:rsid w:val="00DD655D"/>
    <w:rsid w:val="00DD6C59"/>
    <w:rsid w:val="00DD71EA"/>
    <w:rsid w:val="00DD734F"/>
    <w:rsid w:val="00DD745A"/>
    <w:rsid w:val="00DE08C2"/>
    <w:rsid w:val="00DE14F4"/>
    <w:rsid w:val="00DE301A"/>
    <w:rsid w:val="00DE30E0"/>
    <w:rsid w:val="00DE42DE"/>
    <w:rsid w:val="00DE5352"/>
    <w:rsid w:val="00DE5B73"/>
    <w:rsid w:val="00DE6CB4"/>
    <w:rsid w:val="00DE751F"/>
    <w:rsid w:val="00DF0108"/>
    <w:rsid w:val="00DF1347"/>
    <w:rsid w:val="00DF317A"/>
    <w:rsid w:val="00DF343A"/>
    <w:rsid w:val="00DF3C70"/>
    <w:rsid w:val="00DF3EBC"/>
    <w:rsid w:val="00DF4D09"/>
    <w:rsid w:val="00DF5506"/>
    <w:rsid w:val="00DF5C2F"/>
    <w:rsid w:val="00DF75BF"/>
    <w:rsid w:val="00E00DC2"/>
    <w:rsid w:val="00E02657"/>
    <w:rsid w:val="00E030D2"/>
    <w:rsid w:val="00E033B2"/>
    <w:rsid w:val="00E039AE"/>
    <w:rsid w:val="00E03BBF"/>
    <w:rsid w:val="00E048D7"/>
    <w:rsid w:val="00E04EA3"/>
    <w:rsid w:val="00E04EE7"/>
    <w:rsid w:val="00E04F87"/>
    <w:rsid w:val="00E05328"/>
    <w:rsid w:val="00E054DC"/>
    <w:rsid w:val="00E0663A"/>
    <w:rsid w:val="00E07BF5"/>
    <w:rsid w:val="00E10A7A"/>
    <w:rsid w:val="00E12D8D"/>
    <w:rsid w:val="00E130EF"/>
    <w:rsid w:val="00E143D5"/>
    <w:rsid w:val="00E14B92"/>
    <w:rsid w:val="00E1664E"/>
    <w:rsid w:val="00E2661E"/>
    <w:rsid w:val="00E26B7C"/>
    <w:rsid w:val="00E26E30"/>
    <w:rsid w:val="00E275CC"/>
    <w:rsid w:val="00E30A88"/>
    <w:rsid w:val="00E33436"/>
    <w:rsid w:val="00E3384B"/>
    <w:rsid w:val="00E3479A"/>
    <w:rsid w:val="00E34812"/>
    <w:rsid w:val="00E3544D"/>
    <w:rsid w:val="00E37693"/>
    <w:rsid w:val="00E37768"/>
    <w:rsid w:val="00E41DC8"/>
    <w:rsid w:val="00E42223"/>
    <w:rsid w:val="00E42DF5"/>
    <w:rsid w:val="00E444B0"/>
    <w:rsid w:val="00E44880"/>
    <w:rsid w:val="00E454AA"/>
    <w:rsid w:val="00E454F6"/>
    <w:rsid w:val="00E4615D"/>
    <w:rsid w:val="00E468D5"/>
    <w:rsid w:val="00E47A23"/>
    <w:rsid w:val="00E47C76"/>
    <w:rsid w:val="00E50DD2"/>
    <w:rsid w:val="00E52D05"/>
    <w:rsid w:val="00E54994"/>
    <w:rsid w:val="00E56578"/>
    <w:rsid w:val="00E56880"/>
    <w:rsid w:val="00E57669"/>
    <w:rsid w:val="00E57B24"/>
    <w:rsid w:val="00E60079"/>
    <w:rsid w:val="00E60E59"/>
    <w:rsid w:val="00E61CF8"/>
    <w:rsid w:val="00E6281E"/>
    <w:rsid w:val="00E639DE"/>
    <w:rsid w:val="00E651FF"/>
    <w:rsid w:val="00E65D66"/>
    <w:rsid w:val="00E65D8F"/>
    <w:rsid w:val="00E669E0"/>
    <w:rsid w:val="00E678F1"/>
    <w:rsid w:val="00E67EE8"/>
    <w:rsid w:val="00E70156"/>
    <w:rsid w:val="00E704A0"/>
    <w:rsid w:val="00E7053B"/>
    <w:rsid w:val="00E72299"/>
    <w:rsid w:val="00E7231C"/>
    <w:rsid w:val="00E72696"/>
    <w:rsid w:val="00E7329D"/>
    <w:rsid w:val="00E74ED4"/>
    <w:rsid w:val="00E7523C"/>
    <w:rsid w:val="00E75B33"/>
    <w:rsid w:val="00E75C04"/>
    <w:rsid w:val="00E76692"/>
    <w:rsid w:val="00E77D6C"/>
    <w:rsid w:val="00E77FC0"/>
    <w:rsid w:val="00E81CFB"/>
    <w:rsid w:val="00E82A5B"/>
    <w:rsid w:val="00E83082"/>
    <w:rsid w:val="00E834E8"/>
    <w:rsid w:val="00E84E36"/>
    <w:rsid w:val="00E859C4"/>
    <w:rsid w:val="00E85BC9"/>
    <w:rsid w:val="00E865B6"/>
    <w:rsid w:val="00E87BFE"/>
    <w:rsid w:val="00E90CA6"/>
    <w:rsid w:val="00E91463"/>
    <w:rsid w:val="00E9153A"/>
    <w:rsid w:val="00E91645"/>
    <w:rsid w:val="00E916A6"/>
    <w:rsid w:val="00E924B1"/>
    <w:rsid w:val="00E926C9"/>
    <w:rsid w:val="00E936DD"/>
    <w:rsid w:val="00E95084"/>
    <w:rsid w:val="00E95255"/>
    <w:rsid w:val="00E9560A"/>
    <w:rsid w:val="00EA0CC1"/>
    <w:rsid w:val="00EA1C0E"/>
    <w:rsid w:val="00EA2641"/>
    <w:rsid w:val="00EA35A3"/>
    <w:rsid w:val="00EA6E88"/>
    <w:rsid w:val="00EB0033"/>
    <w:rsid w:val="00EB270B"/>
    <w:rsid w:val="00EB2E39"/>
    <w:rsid w:val="00EB39DE"/>
    <w:rsid w:val="00EB3C84"/>
    <w:rsid w:val="00EB4F9A"/>
    <w:rsid w:val="00EB5895"/>
    <w:rsid w:val="00EB59D9"/>
    <w:rsid w:val="00EB654C"/>
    <w:rsid w:val="00EB7279"/>
    <w:rsid w:val="00EC065D"/>
    <w:rsid w:val="00EC1080"/>
    <w:rsid w:val="00EC1162"/>
    <w:rsid w:val="00EC34B6"/>
    <w:rsid w:val="00EC40BB"/>
    <w:rsid w:val="00EC4265"/>
    <w:rsid w:val="00EC6D2E"/>
    <w:rsid w:val="00EC7785"/>
    <w:rsid w:val="00ED0877"/>
    <w:rsid w:val="00ED1261"/>
    <w:rsid w:val="00ED1652"/>
    <w:rsid w:val="00ED1E34"/>
    <w:rsid w:val="00ED31FB"/>
    <w:rsid w:val="00ED3582"/>
    <w:rsid w:val="00ED48D3"/>
    <w:rsid w:val="00ED5073"/>
    <w:rsid w:val="00ED63A5"/>
    <w:rsid w:val="00ED6AF0"/>
    <w:rsid w:val="00ED7106"/>
    <w:rsid w:val="00ED7108"/>
    <w:rsid w:val="00ED7CE1"/>
    <w:rsid w:val="00EE0A13"/>
    <w:rsid w:val="00EE3974"/>
    <w:rsid w:val="00EE3F81"/>
    <w:rsid w:val="00EE4245"/>
    <w:rsid w:val="00EE7C69"/>
    <w:rsid w:val="00EF0440"/>
    <w:rsid w:val="00EF0638"/>
    <w:rsid w:val="00EF3E98"/>
    <w:rsid w:val="00EF57D9"/>
    <w:rsid w:val="00EF61E3"/>
    <w:rsid w:val="00EF690D"/>
    <w:rsid w:val="00EF6C77"/>
    <w:rsid w:val="00EF734F"/>
    <w:rsid w:val="00F00976"/>
    <w:rsid w:val="00F01D8F"/>
    <w:rsid w:val="00F046C1"/>
    <w:rsid w:val="00F04B3D"/>
    <w:rsid w:val="00F04F93"/>
    <w:rsid w:val="00F04FD0"/>
    <w:rsid w:val="00F050F2"/>
    <w:rsid w:val="00F05B4C"/>
    <w:rsid w:val="00F0648B"/>
    <w:rsid w:val="00F10310"/>
    <w:rsid w:val="00F11C87"/>
    <w:rsid w:val="00F12684"/>
    <w:rsid w:val="00F12815"/>
    <w:rsid w:val="00F12E2D"/>
    <w:rsid w:val="00F12F65"/>
    <w:rsid w:val="00F14174"/>
    <w:rsid w:val="00F14CFD"/>
    <w:rsid w:val="00F14F48"/>
    <w:rsid w:val="00F16099"/>
    <w:rsid w:val="00F160E9"/>
    <w:rsid w:val="00F16228"/>
    <w:rsid w:val="00F17DB1"/>
    <w:rsid w:val="00F17FFE"/>
    <w:rsid w:val="00F20278"/>
    <w:rsid w:val="00F242B3"/>
    <w:rsid w:val="00F250A0"/>
    <w:rsid w:val="00F25B5B"/>
    <w:rsid w:val="00F26678"/>
    <w:rsid w:val="00F26FCF"/>
    <w:rsid w:val="00F27358"/>
    <w:rsid w:val="00F27F2C"/>
    <w:rsid w:val="00F3066E"/>
    <w:rsid w:val="00F34020"/>
    <w:rsid w:val="00F34EB6"/>
    <w:rsid w:val="00F35237"/>
    <w:rsid w:val="00F3549E"/>
    <w:rsid w:val="00F359CD"/>
    <w:rsid w:val="00F3617C"/>
    <w:rsid w:val="00F36861"/>
    <w:rsid w:val="00F36D56"/>
    <w:rsid w:val="00F37083"/>
    <w:rsid w:val="00F3767B"/>
    <w:rsid w:val="00F378C4"/>
    <w:rsid w:val="00F37EDB"/>
    <w:rsid w:val="00F40217"/>
    <w:rsid w:val="00F407F9"/>
    <w:rsid w:val="00F41893"/>
    <w:rsid w:val="00F41927"/>
    <w:rsid w:val="00F44C0C"/>
    <w:rsid w:val="00F4604F"/>
    <w:rsid w:val="00F47F5A"/>
    <w:rsid w:val="00F50BBC"/>
    <w:rsid w:val="00F52F59"/>
    <w:rsid w:val="00F53225"/>
    <w:rsid w:val="00F55F45"/>
    <w:rsid w:val="00F57B79"/>
    <w:rsid w:val="00F57FB9"/>
    <w:rsid w:val="00F605C1"/>
    <w:rsid w:val="00F61DE5"/>
    <w:rsid w:val="00F62BFF"/>
    <w:rsid w:val="00F63429"/>
    <w:rsid w:val="00F642AB"/>
    <w:rsid w:val="00F6493E"/>
    <w:rsid w:val="00F6546B"/>
    <w:rsid w:val="00F65BEE"/>
    <w:rsid w:val="00F66725"/>
    <w:rsid w:val="00F66A2E"/>
    <w:rsid w:val="00F67144"/>
    <w:rsid w:val="00F71A59"/>
    <w:rsid w:val="00F71A5C"/>
    <w:rsid w:val="00F72813"/>
    <w:rsid w:val="00F72A54"/>
    <w:rsid w:val="00F74335"/>
    <w:rsid w:val="00F74C43"/>
    <w:rsid w:val="00F75134"/>
    <w:rsid w:val="00F75C25"/>
    <w:rsid w:val="00F76C57"/>
    <w:rsid w:val="00F76D1B"/>
    <w:rsid w:val="00F77ED8"/>
    <w:rsid w:val="00F80000"/>
    <w:rsid w:val="00F80F46"/>
    <w:rsid w:val="00F813B8"/>
    <w:rsid w:val="00F823C7"/>
    <w:rsid w:val="00F824E8"/>
    <w:rsid w:val="00F82F3A"/>
    <w:rsid w:val="00F83330"/>
    <w:rsid w:val="00F837DF"/>
    <w:rsid w:val="00F84B75"/>
    <w:rsid w:val="00F85AE4"/>
    <w:rsid w:val="00F871AD"/>
    <w:rsid w:val="00F8768D"/>
    <w:rsid w:val="00F90257"/>
    <w:rsid w:val="00F902EC"/>
    <w:rsid w:val="00F9052C"/>
    <w:rsid w:val="00F9092E"/>
    <w:rsid w:val="00F91553"/>
    <w:rsid w:val="00F92D1A"/>
    <w:rsid w:val="00F94026"/>
    <w:rsid w:val="00F945C7"/>
    <w:rsid w:val="00F95202"/>
    <w:rsid w:val="00F96890"/>
    <w:rsid w:val="00F9743C"/>
    <w:rsid w:val="00FA0100"/>
    <w:rsid w:val="00FA0571"/>
    <w:rsid w:val="00FA0C60"/>
    <w:rsid w:val="00FA0F06"/>
    <w:rsid w:val="00FA1F12"/>
    <w:rsid w:val="00FA29CB"/>
    <w:rsid w:val="00FA664F"/>
    <w:rsid w:val="00FA6D58"/>
    <w:rsid w:val="00FB0256"/>
    <w:rsid w:val="00FB02CE"/>
    <w:rsid w:val="00FB0351"/>
    <w:rsid w:val="00FB2386"/>
    <w:rsid w:val="00FB45FF"/>
    <w:rsid w:val="00FB4EEE"/>
    <w:rsid w:val="00FB616D"/>
    <w:rsid w:val="00FB62DC"/>
    <w:rsid w:val="00FB6515"/>
    <w:rsid w:val="00FB6E12"/>
    <w:rsid w:val="00FC0217"/>
    <w:rsid w:val="00FC136E"/>
    <w:rsid w:val="00FC2A7F"/>
    <w:rsid w:val="00FC2AF3"/>
    <w:rsid w:val="00FD12E5"/>
    <w:rsid w:val="00FD39B4"/>
    <w:rsid w:val="00FD4B3D"/>
    <w:rsid w:val="00FD555F"/>
    <w:rsid w:val="00FD6714"/>
    <w:rsid w:val="00FD6D6C"/>
    <w:rsid w:val="00FD79AF"/>
    <w:rsid w:val="00FE1F54"/>
    <w:rsid w:val="00FE27F5"/>
    <w:rsid w:val="00FE3484"/>
    <w:rsid w:val="00FE3F06"/>
    <w:rsid w:val="00FE4248"/>
    <w:rsid w:val="00FE46CC"/>
    <w:rsid w:val="00FE6013"/>
    <w:rsid w:val="00FE6168"/>
    <w:rsid w:val="00FE6833"/>
    <w:rsid w:val="00FF06C3"/>
    <w:rsid w:val="00FF08EF"/>
    <w:rsid w:val="00FF1894"/>
    <w:rsid w:val="00FF35F0"/>
    <w:rsid w:val="00FF47CD"/>
    <w:rsid w:val="00FF485F"/>
    <w:rsid w:val="00FF4FCF"/>
    <w:rsid w:val="00FF5128"/>
    <w:rsid w:val="00FF5D86"/>
    <w:rsid w:val="00FF5F88"/>
    <w:rsid w:val="00FF6AD7"/>
    <w:rsid w:val="00FF71BE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74197"/>
  <w15:chartTrackingRefBased/>
  <w15:docId w15:val="{1D3689B6-5631-4C67-9A2F-8349BCE4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51A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3E551A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E551A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E551A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E551A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54794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3E551A"/>
    <w:rPr>
      <w:sz w:val="18"/>
      <w:szCs w:val="18"/>
      <w:lang w:val="x-none" w:eastAsia="x-none"/>
    </w:rPr>
  </w:style>
  <w:style w:type="character" w:customStyle="1" w:styleId="Char0">
    <w:name w:val="批注框文本 Char"/>
    <w:link w:val="a4"/>
    <w:uiPriority w:val="99"/>
    <w:rsid w:val="003E551A"/>
    <w:rPr>
      <w:sz w:val="18"/>
      <w:szCs w:val="18"/>
      <w:lang w:val="x-none" w:eastAsia="x-none"/>
    </w:rPr>
  </w:style>
  <w:style w:type="character" w:customStyle="1" w:styleId="Char1">
    <w:name w:val="页眉 Char"/>
    <w:link w:val="a5"/>
    <w:uiPriority w:val="99"/>
    <w:rsid w:val="003E551A"/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unhideWhenUsed/>
    <w:rsid w:val="003E551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5">
    <w:name w:val="header"/>
    <w:basedOn w:val="a"/>
    <w:link w:val="Char1"/>
    <w:uiPriority w:val="99"/>
    <w:unhideWhenUsed/>
    <w:rsid w:val="003E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4">
    <w:name w:val="Balloon Text"/>
    <w:basedOn w:val="a"/>
    <w:link w:val="Char0"/>
    <w:uiPriority w:val="99"/>
    <w:unhideWhenUsed/>
    <w:rsid w:val="003E551A"/>
    <w:rPr>
      <w:kern w:val="0"/>
      <w:sz w:val="18"/>
      <w:szCs w:val="18"/>
      <w:lang w:val="x-none" w:eastAsia="x-none"/>
    </w:rPr>
  </w:style>
  <w:style w:type="paragraph" w:customStyle="1" w:styleId="word">
    <w:name w:val="word规范相关文字性说明"/>
    <w:basedOn w:val="a"/>
    <w:rsid w:val="003E551A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rsid w:val="003E551A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3E551A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3E551A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3E551A"/>
    <w:rPr>
      <w:rFonts w:ascii="Cambria" w:hAnsi="Cambria"/>
      <w:b/>
      <w:bCs/>
      <w:kern w:val="2"/>
      <w:sz w:val="21"/>
      <w:szCs w:val="28"/>
    </w:rPr>
  </w:style>
  <w:style w:type="character" w:styleId="a6">
    <w:name w:val="Hyperlink"/>
    <w:uiPriority w:val="99"/>
    <w:unhideWhenUsed/>
    <w:qFormat/>
    <w:rsid w:val="003E551A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3E551A"/>
    <w:pPr>
      <w:spacing w:line="240" w:lineRule="auto"/>
      <w:ind w:firstLineChars="200" w:firstLine="420"/>
    </w:pPr>
    <w:rPr>
      <w:rFonts w:cs="Calibri"/>
      <w:szCs w:val="21"/>
    </w:rPr>
  </w:style>
  <w:style w:type="paragraph" w:styleId="11">
    <w:name w:val="toc 1"/>
    <w:basedOn w:val="a"/>
    <w:next w:val="a"/>
    <w:uiPriority w:val="39"/>
    <w:unhideWhenUsed/>
    <w:qFormat/>
    <w:rsid w:val="003E551A"/>
  </w:style>
  <w:style w:type="paragraph" w:styleId="20">
    <w:name w:val="toc 2"/>
    <w:basedOn w:val="a"/>
    <w:next w:val="a"/>
    <w:uiPriority w:val="39"/>
    <w:unhideWhenUsed/>
    <w:qFormat/>
    <w:rsid w:val="003E551A"/>
    <w:pPr>
      <w:ind w:leftChars="200" w:left="420"/>
    </w:pPr>
  </w:style>
  <w:style w:type="paragraph" w:styleId="30">
    <w:name w:val="toc 3"/>
    <w:basedOn w:val="a"/>
    <w:next w:val="a"/>
    <w:uiPriority w:val="39"/>
    <w:unhideWhenUsed/>
    <w:qFormat/>
    <w:rsid w:val="003E551A"/>
    <w:pPr>
      <w:ind w:leftChars="400" w:left="840"/>
    </w:pPr>
  </w:style>
  <w:style w:type="paragraph" w:styleId="40">
    <w:name w:val="toc 4"/>
    <w:basedOn w:val="a"/>
    <w:next w:val="a"/>
    <w:uiPriority w:val="39"/>
    <w:unhideWhenUsed/>
    <w:qFormat/>
    <w:rsid w:val="003E551A"/>
    <w:pPr>
      <w:ind w:leftChars="600" w:left="1260"/>
    </w:pPr>
  </w:style>
  <w:style w:type="paragraph" w:styleId="a7">
    <w:name w:val="Title"/>
    <w:basedOn w:val="a"/>
    <w:next w:val="a"/>
    <w:link w:val="Char2"/>
    <w:uiPriority w:val="10"/>
    <w:qFormat/>
    <w:rsid w:val="00E926C9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Char2">
    <w:name w:val="标题 Char"/>
    <w:link w:val="a7"/>
    <w:uiPriority w:val="10"/>
    <w:rsid w:val="00E926C9"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Normal (Web)"/>
    <w:basedOn w:val="a"/>
    <w:uiPriority w:val="99"/>
    <w:unhideWhenUsed/>
    <w:rsid w:val="008C6E5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99"/>
    <w:qFormat/>
    <w:rsid w:val="00A714B4"/>
    <w:pPr>
      <w:ind w:firstLineChars="200" w:firstLine="420"/>
    </w:pPr>
  </w:style>
  <w:style w:type="table" w:styleId="aa">
    <w:name w:val="Table Grid"/>
    <w:basedOn w:val="a1"/>
    <w:qFormat/>
    <w:rsid w:val="003D7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D26B70"/>
    <w:rPr>
      <w:b/>
      <w:bCs/>
    </w:rPr>
  </w:style>
  <w:style w:type="character" w:customStyle="1" w:styleId="apple-converted-space">
    <w:name w:val="apple-converted-space"/>
    <w:basedOn w:val="a0"/>
    <w:rsid w:val="004C26AD"/>
  </w:style>
  <w:style w:type="paragraph" w:customStyle="1" w:styleId="21">
    <w:name w:val="列出段落2"/>
    <w:basedOn w:val="a"/>
    <w:uiPriority w:val="99"/>
    <w:unhideWhenUsed/>
    <w:rsid w:val="00035C47"/>
    <w:pPr>
      <w:spacing w:line="24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ac">
    <w:name w:val="annotation text"/>
    <w:basedOn w:val="a"/>
    <w:link w:val="Char3"/>
    <w:rsid w:val="0097209D"/>
    <w:pPr>
      <w:spacing w:line="240" w:lineRule="auto"/>
      <w:jc w:val="left"/>
    </w:pPr>
    <w:rPr>
      <w:rFonts w:asciiTheme="minorHAnsi" w:eastAsiaTheme="minorEastAsia" w:hAnsiTheme="minorHAnsi" w:cstheme="minorBidi"/>
    </w:rPr>
  </w:style>
  <w:style w:type="character" w:customStyle="1" w:styleId="Char3">
    <w:name w:val="批注文字 Char"/>
    <w:basedOn w:val="a0"/>
    <w:link w:val="ac"/>
    <w:rsid w:val="0097209D"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d">
    <w:name w:val="annotation reference"/>
    <w:rsid w:val="0097209D"/>
    <w:rPr>
      <w:sz w:val="21"/>
      <w:szCs w:val="21"/>
    </w:rPr>
  </w:style>
  <w:style w:type="character" w:styleId="HTML">
    <w:name w:val="HTML Code"/>
    <w:basedOn w:val="a0"/>
    <w:uiPriority w:val="99"/>
    <w:semiHidden/>
    <w:unhideWhenUsed/>
    <w:rsid w:val="00B44E4E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D4B3D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CB5B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B5BCE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qFormat/>
    <w:rsid w:val="00C54794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customStyle="1" w:styleId="code">
    <w:name w:val="code"/>
    <w:basedOn w:val="a"/>
    <w:next w:val="a"/>
    <w:link w:val="codeChar"/>
    <w:qFormat/>
    <w:rsid w:val="00B22222"/>
    <w:pPr>
      <w:widowControl/>
      <w:shd w:val="clear" w:color="auto" w:fill="A8D08D" w:themeFill="accent6" w:themeFillTint="99"/>
      <w:spacing w:after="200" w:line="240" w:lineRule="auto"/>
      <w:jc w:val="left"/>
    </w:pPr>
    <w:rPr>
      <w:rFonts w:ascii="仿宋" w:eastAsia="新宋体" w:hAnsi="仿宋" w:cstheme="minorBidi"/>
      <w:kern w:val="0"/>
      <w:szCs w:val="24"/>
      <w:lang w:eastAsia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a0"/>
    <w:link w:val="code"/>
    <w:rsid w:val="00B22222"/>
    <w:rPr>
      <w:rFonts w:ascii="仿宋" w:eastAsia="新宋体" w:hAnsi="仿宋" w:cstheme="minorBidi"/>
      <w:sz w:val="21"/>
      <w:szCs w:val="24"/>
      <w:shd w:val="clear" w:color="auto" w:fill="A8D08D" w:themeFill="accent6" w:themeFillTint="99"/>
      <w:lang w:eastAsia="en-US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19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34578617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72992030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7346230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434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76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08024573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38896592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67811594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1447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lume.apache.org/FlumeDeveloperGuid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Woon\Desktop\&#40657;&#39532;word&#27169;&#26495;20160828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CF6-D359-4F82-9029-5B5B7360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8701</TotalTime>
  <Pages>1</Pages>
  <Words>3053</Words>
  <Characters>17408</Characters>
  <Application>Microsoft Office Word</Application>
  <DocSecurity>0</DocSecurity>
  <PresentationFormat/>
  <Lines>145</Lines>
  <Paragraphs>40</Paragraphs>
  <Slides>0</Slides>
  <Notes>0</Notes>
  <HiddenSlides>0</HiddenSlides>
  <MMClips>0</MMClips>
  <ScaleCrop>false</ScaleCrop>
  <Company/>
  <LinksUpToDate>false</LinksUpToDate>
  <CharactersWithSpaces>20421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AllenWoon</dc:creator>
  <cp:keywords/>
  <cp:lastModifiedBy>AllenWoon</cp:lastModifiedBy>
  <cp:revision>9071</cp:revision>
  <cp:lastPrinted>2019-06-02T13:05:00Z</cp:lastPrinted>
  <dcterms:created xsi:type="dcterms:W3CDTF">2017-06-06T06:17:00Z</dcterms:created>
  <dcterms:modified xsi:type="dcterms:W3CDTF">2019-06-02T13:06:00Z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